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1ADB" w14:textId="77777777" w:rsidR="009F451A" w:rsidRDefault="00BA5072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750CFA96">
                <wp:simplePos x="0" y="0"/>
                <wp:positionH relativeFrom="column">
                  <wp:posOffset>3337560</wp:posOffset>
                </wp:positionH>
                <wp:positionV relativeFrom="paragraph">
                  <wp:posOffset>-962024</wp:posOffset>
                </wp:positionV>
                <wp:extent cx="2858130" cy="8839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845790" w14:textId="680A837A" w:rsidR="009F451A" w:rsidRPr="00620F06" w:rsidRDefault="00620F06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</w:pPr>
                            <w:r w:rsidRPr="00620F06"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Attestation de fin de stage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75.75pt;width:225.05pt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" filled="f" stroked="f">
                <v:textbox>
                  <w:txbxContent>
                    <w:p w14:paraId="0C845790" w14:textId="680A837A" w:rsidR="009F451A" w:rsidRPr="00620F06" w:rsidRDefault="00620F06">
                      <w:pPr>
                        <w:pStyle w:val="Entete-Titre"/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</w:pPr>
                      <w:r w:rsidRPr="00620F06"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Attestation de fin de stage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D447A9" w14:textId="77777777" w:rsidR="009F451A" w:rsidRDefault="009F451A">
      <w:pPr>
        <w:pStyle w:val="Corps"/>
        <w:ind w:left="6480"/>
      </w:pPr>
    </w:p>
    <w:p w14:paraId="16CDDADD" w14:textId="77777777" w:rsidR="009F451A" w:rsidRDefault="009F451A">
      <w:pPr>
        <w:pStyle w:val="Corps"/>
        <w:ind w:left="5103" w:firstLine="657"/>
      </w:pPr>
    </w:p>
    <w:p w14:paraId="72521A29" w14:textId="65078F21" w:rsidR="009F451A" w:rsidRDefault="00BA5072">
      <w:pPr>
        <w:pStyle w:val="Corps"/>
        <w:ind w:left="5103" w:firstLine="284"/>
      </w:pPr>
      <w:r>
        <w:t xml:space="preserve">Chaudon, le </w:t>
      </w:r>
      <w:r w:rsidR="00CC4073">
        <w:t>date</w:t>
      </w:r>
    </w:p>
    <w:p w14:paraId="52C29AD8" w14:textId="77777777" w:rsidR="009F451A" w:rsidRDefault="009F451A">
      <w:pPr>
        <w:pStyle w:val="Corps"/>
      </w:pPr>
    </w:p>
    <w:p w14:paraId="3A9EB4CB" w14:textId="77777777" w:rsidR="00620F06" w:rsidRDefault="00620F06" w:rsidP="00620F06">
      <w:pPr>
        <w:pStyle w:val="Corps"/>
      </w:pPr>
    </w:p>
    <w:p w14:paraId="75EBD22D" w14:textId="77777777" w:rsidR="00D468DF" w:rsidRDefault="00D468DF" w:rsidP="00620F06">
      <w:pPr>
        <w:pStyle w:val="Corps"/>
      </w:pPr>
    </w:p>
    <w:p w14:paraId="7CAB99B6" w14:textId="5F0C4CD1" w:rsidR="00620F06" w:rsidRDefault="00620F06" w:rsidP="00620F06">
      <w:pPr>
        <w:pStyle w:val="Corps"/>
      </w:pPr>
      <w:r w:rsidRPr="00620F06">
        <w:t xml:space="preserve">Je soussigné, Patrick-Léo TOUATI, Président de LMT Formation SAS, </w:t>
      </w:r>
      <w:r>
        <w:t xml:space="preserve">déclaré sous le numéro d’organisme </w:t>
      </w:r>
      <w:r w:rsidRPr="00620F06">
        <w:t xml:space="preserve">24 28 01812 28 </w:t>
      </w:r>
      <w:r>
        <w:t>auprès du Préfet de la Région Centre-Val de Loire</w:t>
      </w:r>
      <w:r w:rsidRPr="00620F06">
        <w:t>, certifie par la présente que</w:t>
      </w:r>
    </w:p>
    <w:p w14:paraId="02708003" w14:textId="77777777" w:rsidR="00620F06" w:rsidRPr="00620F06" w:rsidRDefault="00620F06" w:rsidP="00620F06">
      <w:pPr>
        <w:pStyle w:val="Corps"/>
      </w:pPr>
    </w:p>
    <w:p w14:paraId="5B8458CC" w14:textId="18B17A10" w:rsidR="00620F06" w:rsidRPr="000F701C" w:rsidRDefault="00CC4073" w:rsidP="00D468DF">
      <w:pPr>
        <w:pStyle w:val="Corps"/>
        <w:jc w:val="center"/>
        <w:rPr>
          <w:b/>
          <w:bCs/>
        </w:rPr>
      </w:pPr>
      <w:r>
        <w:rPr>
          <w:b/>
          <w:bCs/>
        </w:rPr>
        <w:t>M. Nom prénom</w:t>
      </w:r>
    </w:p>
    <w:p w14:paraId="470DF264" w14:textId="77777777" w:rsidR="000F701C" w:rsidRPr="000F701C" w:rsidRDefault="000F701C" w:rsidP="00D468DF">
      <w:pPr>
        <w:pStyle w:val="Corps"/>
        <w:jc w:val="center"/>
        <w:rPr>
          <w:b/>
          <w:bCs/>
        </w:rPr>
      </w:pPr>
    </w:p>
    <w:p w14:paraId="2AF45FF3" w14:textId="72EB09E5" w:rsidR="00620F06" w:rsidRPr="00620F06" w:rsidRDefault="00620F06" w:rsidP="00D468DF">
      <w:pPr>
        <w:pStyle w:val="Corps"/>
        <w:jc w:val="center"/>
      </w:pPr>
      <w:r w:rsidRPr="00620F06">
        <w:t>A suivi la formation intra-entreprise dont l’intitulé et l’objectif</w:t>
      </w:r>
    </w:p>
    <w:p w14:paraId="7BA8E38B" w14:textId="77777777" w:rsidR="00D468DF" w:rsidRDefault="00D468DF" w:rsidP="00D468DF">
      <w:pPr>
        <w:pStyle w:val="Corps"/>
        <w:jc w:val="center"/>
      </w:pPr>
    </w:p>
    <w:p w14:paraId="7C11CA09" w14:textId="2E1E6616" w:rsidR="00620F06" w:rsidRDefault="00157F70" w:rsidP="00D468DF">
      <w:pPr>
        <w:pStyle w:val="Corps"/>
        <w:jc w:val="center"/>
        <w:rPr>
          <w:b/>
          <w:bCs/>
        </w:rPr>
      </w:pPr>
      <w:r>
        <w:rPr>
          <w:b/>
          <w:bCs/>
        </w:rPr>
        <w:t>IRVE Niveau P1</w:t>
      </w:r>
    </w:p>
    <w:p w14:paraId="5F3F1CFA" w14:textId="79BF5BF8" w:rsidR="00466496" w:rsidRPr="00D468DF" w:rsidRDefault="00466496" w:rsidP="00D468DF">
      <w:pPr>
        <w:pStyle w:val="Corps"/>
        <w:jc w:val="center"/>
        <w:rPr>
          <w:b/>
          <w:bCs/>
        </w:rPr>
      </w:pPr>
      <w:r>
        <w:rPr>
          <w:b/>
          <w:bCs/>
        </w:rPr>
        <w:t>Et réussi les tests théoriques et pratiques</w:t>
      </w:r>
    </w:p>
    <w:p w14:paraId="2571FF2A" w14:textId="77777777" w:rsidR="00620F06" w:rsidRPr="00620F06" w:rsidRDefault="00620F06" w:rsidP="00D468DF">
      <w:pPr>
        <w:pStyle w:val="Corps"/>
        <w:jc w:val="center"/>
      </w:pPr>
    </w:p>
    <w:p w14:paraId="5180B687" w14:textId="11D71F27" w:rsidR="00620F06" w:rsidRDefault="00620F06" w:rsidP="00D468DF">
      <w:pPr>
        <w:pStyle w:val="Corps"/>
        <w:jc w:val="center"/>
      </w:pPr>
      <w:r w:rsidRPr="00620F06">
        <w:t>(</w:t>
      </w:r>
      <w:r w:rsidR="00E908A4">
        <w:t>P</w:t>
      </w:r>
      <w:r w:rsidRPr="00620F06">
        <w:t>our le programme détaillé, voir programme joint)</w:t>
      </w:r>
    </w:p>
    <w:p w14:paraId="16B7D63E" w14:textId="77777777" w:rsidR="00620F06" w:rsidRPr="00620F06" w:rsidRDefault="00620F06" w:rsidP="00D468DF">
      <w:pPr>
        <w:pStyle w:val="Corps"/>
        <w:jc w:val="center"/>
      </w:pPr>
    </w:p>
    <w:p w14:paraId="71D63DDB" w14:textId="5DB98BCF" w:rsidR="00620F06" w:rsidRPr="000F701C" w:rsidRDefault="00CC4073" w:rsidP="00D468DF">
      <w:pPr>
        <w:pStyle w:val="Corps"/>
        <w:jc w:val="center"/>
        <w:rPr>
          <w:b/>
          <w:bCs/>
        </w:rPr>
      </w:pPr>
      <w:r>
        <w:rPr>
          <w:b/>
          <w:bCs/>
        </w:rPr>
        <w:t>Date</w:t>
      </w:r>
    </w:p>
    <w:p w14:paraId="2FC5F731" w14:textId="77777777" w:rsidR="000F701C" w:rsidRPr="000F701C" w:rsidRDefault="000F701C" w:rsidP="00D468DF">
      <w:pPr>
        <w:pStyle w:val="Corps"/>
        <w:jc w:val="center"/>
        <w:rPr>
          <w:b/>
          <w:bCs/>
        </w:rPr>
      </w:pPr>
    </w:p>
    <w:p w14:paraId="2C72A6F7" w14:textId="6298F02D" w:rsidR="00620F06" w:rsidRDefault="00620F06" w:rsidP="00D468DF">
      <w:pPr>
        <w:pStyle w:val="Corps"/>
        <w:jc w:val="center"/>
      </w:pPr>
      <w:r w:rsidRPr="00620F06">
        <w:t>Lieu de formation</w:t>
      </w:r>
    </w:p>
    <w:p w14:paraId="2042C797" w14:textId="77777777" w:rsidR="000F701C" w:rsidRPr="00620F06" w:rsidRDefault="000F701C" w:rsidP="00D468DF">
      <w:pPr>
        <w:pStyle w:val="Corps"/>
        <w:jc w:val="center"/>
      </w:pPr>
    </w:p>
    <w:p w14:paraId="457C2979" w14:textId="314A5047" w:rsidR="00620F06" w:rsidRPr="000F701C" w:rsidRDefault="00CC4073" w:rsidP="00D468DF">
      <w:pPr>
        <w:pStyle w:val="Corps"/>
        <w:jc w:val="center"/>
        <w:rPr>
          <w:b/>
          <w:bCs/>
        </w:rPr>
      </w:pPr>
      <w:r>
        <w:rPr>
          <w:b/>
          <w:bCs/>
        </w:rPr>
        <w:t>Lieu</w:t>
      </w:r>
    </w:p>
    <w:p w14:paraId="548FF98E" w14:textId="77777777" w:rsidR="00620F06" w:rsidRPr="000F701C" w:rsidRDefault="00620F06" w:rsidP="000F701C">
      <w:pPr>
        <w:pStyle w:val="Corps"/>
        <w:jc w:val="center"/>
        <w:rPr>
          <w:b/>
          <w:bCs/>
        </w:rPr>
      </w:pPr>
    </w:p>
    <w:p w14:paraId="1F770B39" w14:textId="77777777" w:rsidR="00D468DF" w:rsidRDefault="00D468DF" w:rsidP="00620F06">
      <w:pPr>
        <w:pStyle w:val="Corps"/>
      </w:pPr>
    </w:p>
    <w:p w14:paraId="474FD555" w14:textId="1EFD6451" w:rsidR="00620F06" w:rsidRPr="000F701C" w:rsidRDefault="00620F06" w:rsidP="00620F06">
      <w:pPr>
        <w:pStyle w:val="Corps"/>
        <w:rPr>
          <w:noProof/>
        </w:rPr>
      </w:pPr>
      <w:r w:rsidRPr="00620F06">
        <w:t xml:space="preserve">Durée prévue : </w:t>
      </w:r>
      <w:r w:rsidR="00157F70">
        <w:rPr>
          <w:noProof/>
        </w:rPr>
        <w:t>7 heures</w:t>
      </w:r>
    </w:p>
    <w:p w14:paraId="68508651" w14:textId="77777777" w:rsidR="00D468DF" w:rsidRDefault="00D468DF" w:rsidP="00620F06">
      <w:pPr>
        <w:pStyle w:val="Corps"/>
        <w:rPr>
          <w:noProof/>
        </w:rPr>
      </w:pPr>
    </w:p>
    <w:p w14:paraId="5CB7F791" w14:textId="7D6602AC" w:rsidR="00620F06" w:rsidRPr="00E908A4" w:rsidRDefault="00620F06" w:rsidP="00620F06">
      <w:pPr>
        <w:pStyle w:val="Corps"/>
        <w:rPr>
          <w:color w:val="FF0000"/>
        </w:rPr>
      </w:pPr>
      <w:r w:rsidRPr="00620F06">
        <w:t>Nombre d’heures réalisées :</w:t>
      </w:r>
      <w:r w:rsidR="00E908A4">
        <w:t xml:space="preserve"> </w:t>
      </w:r>
      <w:r w:rsidR="00157F70">
        <w:rPr>
          <w:noProof/>
        </w:rPr>
        <w:t>7 heures</w:t>
      </w:r>
    </w:p>
    <w:p w14:paraId="18A15FC7" w14:textId="439F749D" w:rsidR="00620F06" w:rsidRPr="001E4ED8" w:rsidRDefault="00620F06" w:rsidP="00620F06">
      <w:pPr>
        <w:rPr>
          <w:rFonts w:cstheme="minorHAnsi"/>
        </w:rPr>
      </w:pPr>
    </w:p>
    <w:p w14:paraId="01E41091" w14:textId="3D2D3802" w:rsidR="00620F06" w:rsidRPr="001E4ED8" w:rsidRDefault="00620F06" w:rsidP="00620F06">
      <w:pPr>
        <w:rPr>
          <w:rFonts w:cstheme="minorHAnsi"/>
          <w:b/>
          <w:bCs/>
        </w:rPr>
      </w:pPr>
    </w:p>
    <w:p w14:paraId="19101BD8" w14:textId="7A309551" w:rsidR="009F451A" w:rsidRDefault="009F451A">
      <w:pPr>
        <w:pStyle w:val="Corps"/>
      </w:pPr>
    </w:p>
    <w:p w14:paraId="45D566D4" w14:textId="30620AE6" w:rsidR="009F451A" w:rsidRDefault="00BA5072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E95E" wp14:editId="049CB79C">
                <wp:simplePos x="0" y="0"/>
                <wp:positionH relativeFrom="column">
                  <wp:posOffset>358143</wp:posOffset>
                </wp:positionH>
                <wp:positionV relativeFrom="page">
                  <wp:posOffset>9639303</wp:posOffset>
                </wp:positionV>
                <wp:extent cx="2291084" cy="1003938"/>
                <wp:effectExtent l="0" t="0" r="0" b="5712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E9EC9C" w14:textId="77777777" w:rsidR="009F451A" w:rsidRDefault="00BA507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3D26E79A" w14:textId="77777777" w:rsidR="009F451A" w:rsidRDefault="00BA507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188FCB00" w14:textId="77777777" w:rsidR="009F451A" w:rsidRPr="00E908A4" w:rsidRDefault="000E4345" w:rsidP="00E908A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6" w:history="1">
                              <w:r w:rsidR="00BA5072" w:rsidRPr="00E908A4">
                                <w:rPr>
                                  <w:color w:val="FFFFFF"/>
                                </w:rPr>
                                <w:t>formation@lmt-formation.fr</w:t>
                              </w:r>
                            </w:hyperlink>
                          </w:p>
                          <w:p w14:paraId="5F6B807C" w14:textId="77777777" w:rsidR="009F451A" w:rsidRPr="00E908A4" w:rsidRDefault="000E4345" w:rsidP="00E908A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7" w:history="1">
                              <w:r w:rsidR="00BA5072" w:rsidRPr="00E908A4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3A2D0BCF" w14:textId="77777777" w:rsidR="009F451A" w:rsidRDefault="00BA5072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E95E" id="Zone de texte 6" o:spid="_x0000_s1027" type="#_x0000_t202" style="position:absolute;margin-left:28.2pt;margin-top:75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" filled="f" stroked="f">
                <v:textbox>
                  <w:txbxContent>
                    <w:p w14:paraId="24E9EC9C" w14:textId="77777777" w:rsidR="009F451A" w:rsidRDefault="00BA507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3D26E79A" w14:textId="77777777" w:rsidR="009F451A" w:rsidRDefault="00BA507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188FCB00" w14:textId="77777777" w:rsidR="009F451A" w:rsidRPr="00E908A4" w:rsidRDefault="00C3451D" w:rsidP="00E908A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8" w:history="1">
                        <w:r w:rsidR="00BA5072" w:rsidRPr="00E908A4">
                          <w:rPr>
                            <w:color w:val="FFFFFF"/>
                          </w:rPr>
                          <w:t>formation@lmt-formation.fr</w:t>
                        </w:r>
                      </w:hyperlink>
                    </w:p>
                    <w:p w14:paraId="5F6B807C" w14:textId="77777777" w:rsidR="009F451A" w:rsidRPr="00E908A4" w:rsidRDefault="00C3451D" w:rsidP="00E908A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9" w:history="1">
                        <w:r w:rsidR="00BA5072" w:rsidRPr="00E908A4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3A2D0BCF" w14:textId="77777777" w:rsidR="009F451A" w:rsidRDefault="00BA5072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B3C83D6" wp14:editId="2B9A6A02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Nous restons à votre disposition pour tout renseignement complémentaire.</w:t>
      </w:r>
    </w:p>
    <w:sectPr w:rsidR="009F451A">
      <w:headerReference w:type="default" r:id="rId11"/>
      <w:footerReference w:type="default" r:id="rId12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0F08" w14:textId="77777777" w:rsidR="000E4345" w:rsidRDefault="000E4345">
      <w:pPr>
        <w:spacing w:after="0" w:line="240" w:lineRule="auto"/>
      </w:pPr>
      <w:r>
        <w:separator/>
      </w:r>
    </w:p>
  </w:endnote>
  <w:endnote w:type="continuationSeparator" w:id="0">
    <w:p w14:paraId="6357B132" w14:textId="77777777" w:rsidR="000E4345" w:rsidRDefault="000E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5FB8" w14:textId="77777777" w:rsidR="000E4345" w:rsidRDefault="000E43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1FBB46" w14:textId="77777777" w:rsidR="000E4345" w:rsidRDefault="000E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10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0E4345">
    <w:pPr>
      <w:pStyle w:val="En-tte"/>
    </w:pPr>
  </w:p>
  <w:p w14:paraId="3C867E20" w14:textId="77777777" w:rsidR="00E66BFD" w:rsidRDefault="000E4345">
    <w:pPr>
      <w:pStyle w:val="En-tte"/>
    </w:pPr>
  </w:p>
  <w:p w14:paraId="0EA15729" w14:textId="77777777" w:rsidR="00E66BFD" w:rsidRDefault="000E4345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52077"/>
    <w:rsid w:val="000E4345"/>
    <w:rsid w:val="000F701C"/>
    <w:rsid w:val="00157F70"/>
    <w:rsid w:val="00226713"/>
    <w:rsid w:val="002A0DE8"/>
    <w:rsid w:val="003B0E57"/>
    <w:rsid w:val="00416BFD"/>
    <w:rsid w:val="00466496"/>
    <w:rsid w:val="00620F06"/>
    <w:rsid w:val="00811EF8"/>
    <w:rsid w:val="00894114"/>
    <w:rsid w:val="009F451A"/>
    <w:rsid w:val="00AB1765"/>
    <w:rsid w:val="00BA5072"/>
    <w:rsid w:val="00C3451D"/>
    <w:rsid w:val="00CC4073"/>
    <w:rsid w:val="00CE69F7"/>
    <w:rsid w:val="00CF01A0"/>
    <w:rsid w:val="00D02318"/>
    <w:rsid w:val="00D468DF"/>
    <w:rsid w:val="00E908A4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ation@lmt-formation.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stion@lmt-formation.f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rmation@lmt-formation.f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wnloads\LMT-Courrier-General%5bOUTPUT%5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LMT-Courrier-General[OUTPUT].dotx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2021-12-08T16:39:00Z</dcterms:created>
  <dcterms:modified xsi:type="dcterms:W3CDTF">2021-12-08T16:39:00Z</dcterms:modified>
</cp:coreProperties>
</file>