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C481" w14:textId="3742BFAC" w:rsidR="0063399B" w:rsidRPr="008C32FB" w:rsidRDefault="00470C40">
      <w:pPr>
        <w:pStyle w:val="Corps"/>
        <w:ind w:left="567"/>
        <w:rPr>
          <w:b/>
          <w:bCs/>
        </w:rPr>
      </w:pPr>
      <w:r w:rsidRPr="008C32FB">
        <w:rPr>
          <w:b/>
          <w:bCs/>
        </w:rPr>
        <w:t xml:space="preserve">FEUILLE D’ÉMARGEMENT | Formation </w:t>
      </w:r>
      <w:r w:rsidR="00D44B87" w:rsidRPr="008C32FB">
        <w:rPr>
          <w:b/>
          <w:bCs/>
        </w:rPr>
        <w:t>IRVE</w:t>
      </w:r>
      <w:r w:rsidR="008C32FB" w:rsidRPr="008C32FB">
        <w:rPr>
          <w:b/>
          <w:bCs/>
        </w:rPr>
        <w:t xml:space="preserve"> </w:t>
      </w:r>
      <w:r w:rsidR="008C32FB">
        <w:rPr>
          <w:b/>
          <w:bCs/>
        </w:rPr>
        <w:t>Niveau P1</w:t>
      </w:r>
      <w:r w:rsidRPr="008C32FB">
        <w:rPr>
          <w:b/>
          <w:bCs/>
        </w:rPr>
        <w:t xml:space="preserve">, </w:t>
      </w:r>
      <w:r w:rsidR="00F40D2E" w:rsidRPr="008C32FB">
        <w:rPr>
          <w:b/>
          <w:bCs/>
        </w:rPr>
        <w:t>1</w:t>
      </w:r>
      <w:r w:rsidRPr="008C32FB">
        <w:rPr>
          <w:b/>
          <w:bCs/>
        </w:rPr>
        <w:t xml:space="preserve"> jour | Page 1/</w:t>
      </w:r>
      <w:r w:rsidR="00B661FC" w:rsidRPr="008C32FB">
        <w:rPr>
          <w:b/>
          <w:bCs/>
        </w:rPr>
        <w:t>2</w:t>
      </w:r>
    </w:p>
    <w:p w14:paraId="2C2287FF" w14:textId="05916E57" w:rsidR="00D44B87" w:rsidRPr="008C32FB" w:rsidRDefault="008C32FB" w:rsidP="00D44B87">
      <w:pPr>
        <w:pStyle w:val="Corps"/>
        <w:ind w:left="567"/>
        <w:rPr>
          <w:b/>
          <w:bCs/>
        </w:rPr>
      </w:pPr>
      <w:r>
        <w:rPr>
          <w:b/>
          <w:bCs/>
        </w:rPr>
        <w:t>CLIENT</w:t>
      </w:r>
      <w:r w:rsidR="00D44B87" w:rsidRPr="008C32FB">
        <w:rPr>
          <w:b/>
          <w:bCs/>
        </w:rPr>
        <w:t xml:space="preserve"> | </w:t>
      </w:r>
      <w:r>
        <w:rPr>
          <w:b/>
          <w:bCs/>
        </w:rPr>
        <w:t>DATE</w:t>
      </w:r>
      <w:r w:rsidR="00D44B87" w:rsidRPr="008C32FB">
        <w:rPr>
          <w:b/>
          <w:bCs/>
        </w:rPr>
        <w:t xml:space="preserve"> | </w:t>
      </w:r>
      <w:r>
        <w:rPr>
          <w:b/>
          <w:bCs/>
        </w:rPr>
        <w:t>LIEU</w:t>
      </w:r>
    </w:p>
    <w:p w14:paraId="2FA96C40" w14:textId="044A694B" w:rsidR="0063399B" w:rsidRDefault="0063399B">
      <w:pPr>
        <w:pStyle w:val="Corps"/>
        <w:ind w:left="284"/>
      </w:pPr>
    </w:p>
    <w:bookmarkStart w:id="0" w:name="_MON_1667119433"/>
    <w:bookmarkEnd w:id="0"/>
    <w:p w14:paraId="11AA9B56" w14:textId="4A065AD7" w:rsidR="0063399B" w:rsidRDefault="008C32FB">
      <w:pPr>
        <w:pStyle w:val="Corps"/>
        <w:ind w:left="142"/>
        <w:jc w:val="center"/>
      </w:pPr>
      <w:r>
        <w:object w:dxaOrig="17625" w:dyaOrig="6165" w14:anchorId="10B08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1.4pt;height:308.4pt" o:ole="">
            <v:imagedata r:id="rId6" o:title=""/>
          </v:shape>
          <o:OLEObject Type="Embed" ProgID="Excel.Sheet.12" ShapeID="_x0000_i1025" DrawAspect="Content" ObjectID="_1700490359" r:id="rId7"/>
        </w:object>
      </w:r>
    </w:p>
    <w:p w14:paraId="5915DBAD" w14:textId="55D169FE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369966D9" w14:textId="007CC809" w:rsidR="0063399B" w:rsidRDefault="00BA777D">
      <w:pPr>
        <w:pStyle w:val="Corps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0C6C8AA" wp14:editId="096D0B4E">
            <wp:simplePos x="0" y="0"/>
            <wp:positionH relativeFrom="column">
              <wp:posOffset>7215468</wp:posOffset>
            </wp:positionH>
            <wp:positionV relativeFrom="page">
              <wp:posOffset>6167120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0B54FF" w14:textId="180B31A8" w:rsidR="0063399B" w:rsidRDefault="0063399B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77C84EF7" w14:textId="2B50F719" w:rsidR="008C32FB" w:rsidRPr="008C32FB" w:rsidRDefault="008C32FB" w:rsidP="008C32FB">
      <w:pPr>
        <w:pStyle w:val="Corps"/>
        <w:ind w:left="567"/>
        <w:rPr>
          <w:b/>
          <w:bCs/>
        </w:rPr>
      </w:pPr>
      <w:r w:rsidRPr="008C32FB">
        <w:rPr>
          <w:b/>
          <w:bCs/>
        </w:rPr>
        <w:lastRenderedPageBreak/>
        <w:t xml:space="preserve">FEUILLE D’ÉMARGEMENT | Formation IRVE </w:t>
      </w:r>
      <w:r>
        <w:rPr>
          <w:b/>
          <w:bCs/>
        </w:rPr>
        <w:t>Niveau P1</w:t>
      </w:r>
      <w:r w:rsidRPr="008C32FB">
        <w:rPr>
          <w:b/>
          <w:bCs/>
        </w:rPr>
        <w:t xml:space="preserve">, 1 jour | Page </w:t>
      </w:r>
      <w:r w:rsidR="002A6F93">
        <w:rPr>
          <w:b/>
          <w:bCs/>
        </w:rPr>
        <w:t>2</w:t>
      </w:r>
      <w:r w:rsidRPr="008C32FB">
        <w:rPr>
          <w:b/>
          <w:bCs/>
        </w:rPr>
        <w:t>/2</w:t>
      </w:r>
    </w:p>
    <w:p w14:paraId="5A8A3F68" w14:textId="77777777" w:rsidR="008C32FB" w:rsidRPr="008C32FB" w:rsidRDefault="008C32FB" w:rsidP="008C32FB">
      <w:pPr>
        <w:pStyle w:val="Corps"/>
        <w:ind w:left="567"/>
        <w:rPr>
          <w:b/>
          <w:bCs/>
        </w:rPr>
      </w:pPr>
      <w:r>
        <w:rPr>
          <w:b/>
          <w:bCs/>
        </w:rPr>
        <w:t>CLIENT</w:t>
      </w:r>
      <w:r w:rsidRPr="008C32FB">
        <w:rPr>
          <w:b/>
          <w:bCs/>
        </w:rPr>
        <w:t xml:space="preserve"> | </w:t>
      </w:r>
      <w:r>
        <w:rPr>
          <w:b/>
          <w:bCs/>
        </w:rPr>
        <w:t>DATE</w:t>
      </w:r>
      <w:r w:rsidRPr="008C32FB">
        <w:rPr>
          <w:b/>
          <w:bCs/>
        </w:rPr>
        <w:t xml:space="preserve"> | </w:t>
      </w:r>
      <w:r>
        <w:rPr>
          <w:b/>
          <w:bCs/>
        </w:rPr>
        <w:t>LIEU</w:t>
      </w:r>
    </w:p>
    <w:p w14:paraId="60DDBAF5" w14:textId="42242D28" w:rsidR="0063399B" w:rsidRDefault="0063399B">
      <w:pPr>
        <w:pStyle w:val="Corps"/>
        <w:ind w:left="284"/>
      </w:pPr>
    </w:p>
    <w:bookmarkStart w:id="1" w:name="_MON_1667137815"/>
    <w:bookmarkEnd w:id="1"/>
    <w:p w14:paraId="355A4264" w14:textId="1D192F08" w:rsidR="0063399B" w:rsidRDefault="002A6F93">
      <w:pPr>
        <w:pStyle w:val="Corps"/>
        <w:ind w:left="142"/>
        <w:jc w:val="center"/>
      </w:pPr>
      <w:r>
        <w:object w:dxaOrig="16860" w:dyaOrig="6105" w14:anchorId="6071D763">
          <v:shape id="_x0000_i1026" type="#_x0000_t75" style="width:843pt;height:305.4pt" o:ole="">
            <v:imagedata r:id="rId10" o:title=""/>
          </v:shape>
          <o:OLEObject Type="Embed" ProgID="Excel.Sheet.12" ShapeID="_x0000_i1026" DrawAspect="Content" ObjectID="_1700490360" r:id="rId11"/>
        </w:object>
      </w:r>
    </w:p>
    <w:p w14:paraId="62B1B3B1" w14:textId="3D33B211" w:rsidR="0063399B" w:rsidRDefault="00470C40">
      <w:pPr>
        <w:pStyle w:val="Corps"/>
        <w:ind w:left="284" w:right="395"/>
        <w:jc w:val="right"/>
      </w:pPr>
      <w:r>
        <w:t>Cachet et signature de l’organisme de formation</w:t>
      </w:r>
    </w:p>
    <w:p w14:paraId="56478470" w14:textId="2030BE49" w:rsidR="0063399B" w:rsidRDefault="00470C40">
      <w:pPr>
        <w:pStyle w:val="Corps"/>
        <w:ind w:left="851"/>
      </w:pPr>
      <w:r w:rsidRPr="00470C40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068B19F" wp14:editId="68719AC3">
            <wp:simplePos x="0" y="0"/>
            <wp:positionH relativeFrom="column">
              <wp:posOffset>6279664</wp:posOffset>
            </wp:positionH>
            <wp:positionV relativeFrom="page">
              <wp:posOffset>6170631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3399B">
      <w:headerReference w:type="default" r:id="rId12"/>
      <w:footerReference w:type="default" r:id="rId13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32DA" w14:textId="77777777" w:rsidR="001C59AB" w:rsidRDefault="001C59AB">
      <w:pPr>
        <w:spacing w:after="0" w:line="240" w:lineRule="auto"/>
      </w:pPr>
      <w:r>
        <w:separator/>
      </w:r>
    </w:p>
  </w:endnote>
  <w:endnote w:type="continuationSeparator" w:id="0">
    <w:p w14:paraId="25252593" w14:textId="77777777" w:rsidR="001C59AB" w:rsidRDefault="001C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E050" w14:textId="77777777" w:rsidR="008F2B44" w:rsidRDefault="00470C40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A8860B" wp14:editId="2E2B6030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F9F5D05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2FC05BFD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A8860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4F9F5D05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2FC05BFD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15E595" wp14:editId="50155E4B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9953A82" w14:textId="77777777" w:rsidR="008F2B44" w:rsidRDefault="00470C40">
                          <w:pPr>
                            <w:pStyle w:val="Entete-Tit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1CF286D7" w14:textId="77777777" w:rsidR="008F2B44" w:rsidRPr="00470C40" w:rsidRDefault="001C59AB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="00470C40" w:rsidRPr="00470C40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1F2B9D7B" w14:textId="77777777" w:rsidR="008F2B44" w:rsidRDefault="00470C40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67453413" w14:textId="77777777" w:rsidR="008F2B44" w:rsidRDefault="00470C40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5E595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69953A82" w14:textId="77777777" w:rsidR="008F2B44" w:rsidRDefault="00470C40">
                    <w:pPr>
                      <w:pStyle w:val="Entete-Tit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1CF286D7" w14:textId="77777777" w:rsidR="008F2B44" w:rsidRPr="00470C40" w:rsidRDefault="00E12967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="00470C40" w:rsidRPr="00470C40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1F2B9D7B" w14:textId="77777777" w:rsidR="008F2B44" w:rsidRDefault="00470C40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67453413" w14:textId="77777777" w:rsidR="008F2B44" w:rsidRDefault="00470C40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ECF42EE" wp14:editId="50477C93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A538E4D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83049E" wp14:editId="7A550CD8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F52EE0E" w14:textId="77777777" w:rsidR="008F2B44" w:rsidRDefault="00470C40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B836387" w14:textId="77777777" w:rsidR="008F2B44" w:rsidRDefault="00470C40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3049E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3F52EE0E" w14:textId="77777777" w:rsidR="008F2B44" w:rsidRDefault="00470C40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B836387" w14:textId="77777777" w:rsidR="008F2B44" w:rsidRDefault="00470C40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5B28F" w14:textId="77777777" w:rsidR="001C59AB" w:rsidRDefault="001C59A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1B0691" w14:textId="77777777" w:rsidR="001C59AB" w:rsidRDefault="001C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EE64" w14:textId="77777777" w:rsidR="008F2B44" w:rsidRDefault="00470C40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1A71DF97" wp14:editId="1D9B5BC1">
          <wp:simplePos x="0" y="0"/>
          <wp:positionH relativeFrom="column">
            <wp:posOffset>67308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1BC1EB" wp14:editId="7FEB4728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BDAA671" w14:textId="77777777" w:rsidR="008F2B44" w:rsidRDefault="00470C40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7E300D25" w14:textId="77777777" w:rsidR="008F2B44" w:rsidRDefault="00470C40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14754B51" w14:textId="77777777" w:rsidR="008F2B44" w:rsidRDefault="00470C40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2D7141A" w14:textId="77777777" w:rsidR="008F2B44" w:rsidRDefault="00470C40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BC1EB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2BDAA671" w14:textId="77777777" w:rsidR="008F2B44" w:rsidRDefault="00470C40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7E300D25" w14:textId="77777777" w:rsidR="008F2B44" w:rsidRDefault="00470C40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14754B51" w14:textId="77777777" w:rsidR="008F2B44" w:rsidRDefault="00470C40">
                    <w:pPr>
                      <w:pStyle w:val="Entete-Corps"/>
                    </w:pPr>
                    <w:r>
                      <w:t>28210 CHAUDON</w:t>
                    </w:r>
                  </w:p>
                  <w:p w14:paraId="72D7141A" w14:textId="77777777" w:rsidR="008F2B44" w:rsidRDefault="00470C40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5D43A" wp14:editId="607B70F0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88F1A13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6869292C" w14:textId="77777777" w:rsidR="008F2B44" w:rsidRDefault="001C59AB">
    <w:pPr>
      <w:pStyle w:val="En-tte"/>
    </w:pPr>
  </w:p>
  <w:p w14:paraId="255D7BB1" w14:textId="77777777" w:rsidR="008F2B44" w:rsidRDefault="001C59AB">
    <w:pPr>
      <w:pStyle w:val="En-tte"/>
    </w:pPr>
  </w:p>
  <w:p w14:paraId="0E5EEEB3" w14:textId="77777777" w:rsidR="008F2B44" w:rsidRDefault="001C59AB">
    <w:pPr>
      <w:pStyle w:val="En-tte"/>
    </w:pPr>
  </w:p>
  <w:p w14:paraId="6AF801BF" w14:textId="77777777" w:rsidR="008F2B44" w:rsidRDefault="001C59AB">
    <w:pPr>
      <w:pStyle w:val="En-tte"/>
    </w:pPr>
  </w:p>
  <w:p w14:paraId="4767E97B" w14:textId="77777777" w:rsidR="008F2B44" w:rsidRDefault="00470C40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99B"/>
    <w:rsid w:val="001C59AB"/>
    <w:rsid w:val="001E7F13"/>
    <w:rsid w:val="002A6F93"/>
    <w:rsid w:val="003F003D"/>
    <w:rsid w:val="00470C40"/>
    <w:rsid w:val="00474ECC"/>
    <w:rsid w:val="0063399B"/>
    <w:rsid w:val="006F5EFC"/>
    <w:rsid w:val="00711FFD"/>
    <w:rsid w:val="00765EDB"/>
    <w:rsid w:val="00773FD4"/>
    <w:rsid w:val="007F53BA"/>
    <w:rsid w:val="008C32FB"/>
    <w:rsid w:val="00926F81"/>
    <w:rsid w:val="00AC21F7"/>
    <w:rsid w:val="00B661FC"/>
    <w:rsid w:val="00BA777D"/>
    <w:rsid w:val="00C65181"/>
    <w:rsid w:val="00C961D6"/>
    <w:rsid w:val="00CA2D8C"/>
    <w:rsid w:val="00D44B87"/>
    <w:rsid w:val="00D64DF2"/>
    <w:rsid w:val="00E12967"/>
    <w:rsid w:val="00F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9467"/>
  <w15:docId w15:val="{97243266-9105-4669-A479-55F47AB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1.xls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T-formation\Downloads\LMT-Emargement-HabilitationElectrique-2_jours%5bOUTPUT%5d%20(1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LMT-Emargement-HabilitationElectrique-2_jours[OUTPUT] (1).dotx</Template>
  <TotalTime>1</TotalTime>
  <Pages>2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2021-12-08T16:40:00Z</dcterms:created>
  <dcterms:modified xsi:type="dcterms:W3CDTF">2021-12-08T16:40:00Z</dcterms:modified>
</cp:coreProperties>
</file>