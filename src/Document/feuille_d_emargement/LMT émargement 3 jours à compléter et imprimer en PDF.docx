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9F67" w14:textId="65E356FF" w:rsidR="00561914" w:rsidRDefault="00D418E8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FEUILLE D’ÉMARGEMENT |</w:t>
      </w:r>
      <w:r>
        <w:rPr>
          <w:rFonts w:ascii="Houschka Rounded Alt Bold" w:hAnsi="Houschka Rounded Alt Bold"/>
        </w:rPr>
        <w:t xml:space="preserve"> Nom de la formation, </w:t>
      </w:r>
      <w:r w:rsidR="003C4A4A">
        <w:rPr>
          <w:rFonts w:ascii="Houschka Rounded Alt Bold" w:hAnsi="Houschka Rounded Alt Bold"/>
        </w:rPr>
        <w:t xml:space="preserve">3 </w:t>
      </w:r>
      <w:r>
        <w:rPr>
          <w:rFonts w:ascii="Houschka Rounded Alt Bold" w:hAnsi="Houschka Rounded Alt Bold"/>
        </w:rPr>
        <w:t xml:space="preserve">jours | </w:t>
      </w:r>
      <w:r>
        <w:t>Page 1/2</w:t>
      </w:r>
    </w:p>
    <w:p w14:paraId="60BC152C" w14:textId="77777777" w:rsidR="00561914" w:rsidRDefault="00D418E8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2A852269" w14:textId="77777777" w:rsidR="00561914" w:rsidRDefault="00561914">
      <w:pPr>
        <w:pStyle w:val="Corps"/>
        <w:ind w:left="284"/>
      </w:pPr>
    </w:p>
    <w:bookmarkStart w:id="0" w:name="_MON_1653310743"/>
    <w:bookmarkEnd w:id="0"/>
    <w:p w14:paraId="5085DF6C" w14:textId="1D646E59" w:rsidR="00561914" w:rsidRDefault="003C4A4A">
      <w:pPr>
        <w:pStyle w:val="Corps"/>
        <w:ind w:left="142"/>
        <w:jc w:val="center"/>
      </w:pPr>
      <w:r>
        <w:object w:dxaOrig="18699" w:dyaOrig="5828" w14:anchorId="50AB1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34.65pt;height:291.4pt" o:ole="">
            <v:imagedata r:id="rId6" o:title=""/>
          </v:shape>
          <o:OLEObject Type="Embed" ProgID="Excel.Sheet.12" ShapeID="_x0000_i1032" DrawAspect="Content" ObjectID="_1689426725" r:id="rId7"/>
        </w:object>
      </w:r>
    </w:p>
    <w:p w14:paraId="3AD924CD" w14:textId="16BEC476" w:rsidR="00561914" w:rsidRDefault="00D418E8">
      <w:pPr>
        <w:pStyle w:val="Corps"/>
        <w:ind w:left="284" w:right="395"/>
        <w:jc w:val="right"/>
      </w:pPr>
      <w:r>
        <w:t>Cachet et signature de l’organisme de formation</w:t>
      </w:r>
    </w:p>
    <w:p w14:paraId="37659BE6" w14:textId="55D37186" w:rsidR="00561914" w:rsidRDefault="00D418E8">
      <w:pPr>
        <w:pStyle w:val="Corp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A16D3" wp14:editId="1BB96DC8">
            <wp:simplePos x="0" y="0"/>
            <wp:positionH relativeFrom="column">
              <wp:posOffset>6701118</wp:posOffset>
            </wp:positionH>
            <wp:positionV relativeFrom="paragraph">
              <wp:posOffset>140596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1A8EB6" w14:textId="5DA31E6F" w:rsidR="00561914" w:rsidRDefault="00561914">
      <w:pPr>
        <w:spacing w:after="160" w:line="256" w:lineRule="auto"/>
        <w:rPr>
          <w:rFonts w:ascii="Houschka Rounded Alt Light" w:hAnsi="Houschka Rounded Alt Light"/>
          <w:sz w:val="24"/>
        </w:rPr>
      </w:pPr>
    </w:p>
    <w:p w14:paraId="25E1B2E3" w14:textId="15697D8F" w:rsidR="00561914" w:rsidRDefault="00D418E8">
      <w:pPr>
        <w:pStyle w:val="Corps"/>
        <w:pageBreakBefore/>
        <w:ind w:left="567"/>
      </w:pPr>
      <w:r>
        <w:rPr>
          <w:rFonts w:ascii="Houschka Rounded Alt Bold" w:hAnsi="Houschka Rounded Alt Bold"/>
          <w:color w:val="1D3764"/>
        </w:rPr>
        <w:lastRenderedPageBreak/>
        <w:t>FEUILLE D’ÉMARGEMENT |</w:t>
      </w:r>
      <w:r>
        <w:rPr>
          <w:rFonts w:ascii="Houschka Rounded Alt Bold" w:hAnsi="Houschka Rounded Alt Bold"/>
        </w:rPr>
        <w:t xml:space="preserve"> Nom de la formation, </w:t>
      </w:r>
      <w:r w:rsidR="003C4A4A">
        <w:rPr>
          <w:rFonts w:ascii="Houschka Rounded Alt Bold" w:hAnsi="Houschka Rounded Alt Bold"/>
        </w:rPr>
        <w:t>3</w:t>
      </w:r>
      <w:r>
        <w:rPr>
          <w:rFonts w:ascii="Houschka Rounded Alt Bold" w:hAnsi="Houschka Rounded Alt Bold"/>
        </w:rPr>
        <w:t xml:space="preserve"> jours | </w:t>
      </w:r>
      <w:r>
        <w:t>Page 2/2</w:t>
      </w:r>
    </w:p>
    <w:p w14:paraId="5E986EFA" w14:textId="77777777" w:rsidR="00561914" w:rsidRDefault="00D418E8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18E655B9" w14:textId="77777777" w:rsidR="00561914" w:rsidRDefault="00561914">
      <w:pPr>
        <w:pStyle w:val="Corps"/>
        <w:ind w:left="284"/>
      </w:pPr>
    </w:p>
    <w:p w14:paraId="57735912" w14:textId="77777777" w:rsidR="00561914" w:rsidRDefault="00D418E8">
      <w:pPr>
        <w:pStyle w:val="Corps"/>
        <w:ind w:left="142"/>
        <w:jc w:val="center"/>
      </w:pPr>
      <w:r>
        <w:object w:dxaOrig="15456" w:dyaOrig="6024" w14:anchorId="4E9AE39A">
          <v:shape id="Object 2" o:spid="_x0000_i1026" type="#_x0000_t75" style="width:773pt;height:300.9pt;visibility:visible;mso-wrap-style:square" o:ole="">
            <v:imagedata r:id="rId10" o:title=""/>
          </v:shape>
          <o:OLEObject Type="Embed" ProgID="Excel.Sheet.12" ShapeID="Object 2" DrawAspect="Content" ObjectID="_1689426726" r:id="rId11"/>
        </w:object>
      </w:r>
    </w:p>
    <w:p w14:paraId="7F2CF096" w14:textId="226E5579" w:rsidR="00561914" w:rsidRDefault="00D418E8">
      <w:pPr>
        <w:pStyle w:val="Corps"/>
        <w:ind w:left="284" w:right="395"/>
        <w:jc w:val="right"/>
      </w:pPr>
      <w:r>
        <w:t>Cachet et signature de l’organisme de formation</w:t>
      </w:r>
    </w:p>
    <w:p w14:paraId="7A169DA7" w14:textId="7DD1D24D" w:rsidR="00561914" w:rsidRDefault="00D418E8">
      <w:pPr>
        <w:pStyle w:val="Corps"/>
        <w:ind w:left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FE6D70" wp14:editId="4E048AA2">
            <wp:simplePos x="0" y="0"/>
            <wp:positionH relativeFrom="column">
              <wp:posOffset>7194176</wp:posOffset>
            </wp:positionH>
            <wp:positionV relativeFrom="paragraph">
              <wp:posOffset>165212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561914">
      <w:headerReference w:type="default" r:id="rId12"/>
      <w:footerReference w:type="default" r:id="rId13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ED34" w14:textId="77777777" w:rsidR="00AD3AC1" w:rsidRDefault="00AD3AC1">
      <w:pPr>
        <w:spacing w:after="0" w:line="240" w:lineRule="auto"/>
      </w:pPr>
      <w:r>
        <w:separator/>
      </w:r>
    </w:p>
  </w:endnote>
  <w:endnote w:type="continuationSeparator" w:id="0">
    <w:p w14:paraId="0E2C9444" w14:textId="77777777" w:rsidR="00AD3AC1" w:rsidRDefault="00AD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CA2D" w14:textId="77777777" w:rsidR="00F92572" w:rsidRDefault="00D418E8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5884CD" wp14:editId="66EB7048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748942F" w14:textId="77777777" w:rsidR="00F92572" w:rsidRDefault="00D418E8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7669A743" w14:textId="77777777" w:rsidR="00F92572" w:rsidRDefault="00D418E8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884C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3748942F" w14:textId="77777777" w:rsidR="00F92572" w:rsidRDefault="00D418E8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7669A743" w14:textId="77777777" w:rsidR="00F92572" w:rsidRDefault="00D418E8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Cet enregistrement ne vaut pas agrément de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13F62C1" wp14:editId="27BC75D5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F07D501" w14:textId="77777777" w:rsidR="00F92572" w:rsidRDefault="00D418E8">
                          <w:pPr>
                            <w:pStyle w:val="Entete-Tit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1A8373B6" w14:textId="77777777" w:rsidR="00F92572" w:rsidRPr="00D418E8" w:rsidRDefault="00AD3AC1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D418E8" w:rsidRPr="00D418E8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3FFAD9C5" w14:textId="77777777" w:rsidR="00F92572" w:rsidRDefault="00D418E8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15812D71" w14:textId="77777777" w:rsidR="00F92572" w:rsidRDefault="00D418E8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F62C1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6F07D501" w14:textId="77777777" w:rsidR="00F92572" w:rsidRDefault="00D418E8">
                    <w:pPr>
                      <w:pStyle w:val="Entete-Tit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1A8373B6" w14:textId="77777777" w:rsidR="00F92572" w:rsidRPr="00D418E8" w:rsidRDefault="00D418E8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Pr="00D418E8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3FFAD9C5" w14:textId="77777777" w:rsidR="00F92572" w:rsidRDefault="00D418E8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15812D71" w14:textId="77777777" w:rsidR="00F92572" w:rsidRDefault="00D418E8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4013FA1" wp14:editId="3EF2AF66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8FDE860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3FA076" wp14:editId="46FBC8DA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DFB02B3" w14:textId="77777777" w:rsidR="00F92572" w:rsidRDefault="00D418E8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11A35EC7" w14:textId="77777777" w:rsidR="00F92572" w:rsidRDefault="00D418E8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3FA076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2DFB02B3" w14:textId="77777777" w:rsidR="00F92572" w:rsidRDefault="00D418E8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auprès du Préfet de la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Région Centre-Val de Loire.</w:t>
                    </w:r>
                  </w:p>
                  <w:p w14:paraId="11A35EC7" w14:textId="77777777" w:rsidR="00F92572" w:rsidRDefault="00D418E8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C02F" w14:textId="77777777" w:rsidR="00AD3AC1" w:rsidRDefault="00AD3A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80852A" w14:textId="77777777" w:rsidR="00AD3AC1" w:rsidRDefault="00AD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3F1E" w14:textId="77777777" w:rsidR="00F92572" w:rsidRDefault="00D418E8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52294C61" wp14:editId="1563F50A">
          <wp:simplePos x="0" y="0"/>
          <wp:positionH relativeFrom="column">
            <wp:posOffset>67308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C4545" wp14:editId="6FBA2A3A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45521F2" w14:textId="77777777" w:rsidR="00F92572" w:rsidRDefault="00D418E8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11041716" w14:textId="77777777" w:rsidR="00F92572" w:rsidRDefault="00D418E8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64F6561F" w14:textId="77777777" w:rsidR="00F92572" w:rsidRDefault="00D418E8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952C6C4" w14:textId="77777777" w:rsidR="00F92572" w:rsidRDefault="00D418E8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C4545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445521F2" w14:textId="77777777" w:rsidR="00F92572" w:rsidRDefault="00D418E8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11041716" w14:textId="77777777" w:rsidR="00F92572" w:rsidRDefault="00D418E8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64F6561F" w14:textId="77777777" w:rsidR="00F92572" w:rsidRDefault="00D418E8">
                    <w:pPr>
                      <w:pStyle w:val="Entete-Corps"/>
                    </w:pPr>
                    <w:r>
                      <w:t>28210 CHAUDON</w:t>
                    </w:r>
                  </w:p>
                  <w:p w14:paraId="5952C6C4" w14:textId="77777777" w:rsidR="00F92572" w:rsidRDefault="00D418E8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2DBD2" wp14:editId="26E7DEBB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702066E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3E932A81" w14:textId="77777777" w:rsidR="00F92572" w:rsidRDefault="00AD3AC1">
    <w:pPr>
      <w:pStyle w:val="En-tte"/>
    </w:pPr>
  </w:p>
  <w:p w14:paraId="2ED27114" w14:textId="77777777" w:rsidR="00F92572" w:rsidRDefault="00AD3AC1">
    <w:pPr>
      <w:pStyle w:val="En-tte"/>
    </w:pPr>
  </w:p>
  <w:p w14:paraId="5A48DA6A" w14:textId="77777777" w:rsidR="00F92572" w:rsidRDefault="00AD3AC1">
    <w:pPr>
      <w:pStyle w:val="En-tte"/>
    </w:pPr>
  </w:p>
  <w:p w14:paraId="37EFFFA8" w14:textId="77777777" w:rsidR="00F92572" w:rsidRDefault="00AD3AC1">
    <w:pPr>
      <w:pStyle w:val="En-tte"/>
    </w:pPr>
  </w:p>
  <w:p w14:paraId="0D2FA022" w14:textId="77777777" w:rsidR="00F92572" w:rsidRDefault="00D418E8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14"/>
    <w:rsid w:val="00177102"/>
    <w:rsid w:val="00326BA5"/>
    <w:rsid w:val="003C4A4A"/>
    <w:rsid w:val="00561914"/>
    <w:rsid w:val="00564912"/>
    <w:rsid w:val="008B099D"/>
    <w:rsid w:val="00AD3AC1"/>
    <w:rsid w:val="00D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C017"/>
  <w15:docId w15:val="{56F3F980-A65D-41A5-A8F8-6D11B716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_LMT_Formation\modele_doc\doc\9\LMT-Emargement-Formation-4_jours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LMT-Emargement-Formation-4_jours[OUTPUT]</Template>
  <TotalTime>2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4</cp:revision>
  <cp:lastPrinted>2020-03-03T15:36:00Z</cp:lastPrinted>
  <dcterms:created xsi:type="dcterms:W3CDTF">2021-08-02T14:24:00Z</dcterms:created>
  <dcterms:modified xsi:type="dcterms:W3CDTF">2021-08-02T14:26:00Z</dcterms:modified>
</cp:coreProperties>
</file>