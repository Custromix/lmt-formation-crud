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1FE39" w14:textId="77777777" w:rsidR="00F151BF" w:rsidRDefault="00E219DF">
      <w:pPr>
        <w:pStyle w:val="Corps"/>
        <w:ind w:left="567"/>
      </w:pPr>
      <w:r>
        <w:rPr>
          <w:rFonts w:ascii="Houschka Rounded Alt Bold" w:hAnsi="Houschka Rounded Alt Bold"/>
          <w:color w:val="1D3764"/>
        </w:rPr>
        <w:t>FEUILLE D’ÉMARGEMENT |</w:t>
      </w:r>
      <w:r>
        <w:rPr>
          <w:rFonts w:ascii="Houschka Rounded Alt Bold" w:hAnsi="Houschka Rounded Alt Bold"/>
        </w:rPr>
        <w:t xml:space="preserve"> Formation Habilitation Électrique, 3 jours | </w:t>
      </w:r>
      <w:r>
        <w:t>Page 1/2</w:t>
      </w:r>
    </w:p>
    <w:p w14:paraId="31A28FDF" w14:textId="77777777" w:rsidR="00F151BF" w:rsidRDefault="00E219DF">
      <w:pPr>
        <w:pStyle w:val="Corps"/>
        <w:ind w:left="567"/>
      </w:pPr>
      <w:r>
        <w:rPr>
          <w:rFonts w:ascii="Houschka Rounded Alt Bold" w:hAnsi="Houschka Rounded Alt Bold"/>
          <w:color w:val="1D3764"/>
        </w:rPr>
        <w:t>NOM DU CLIENT |</w:t>
      </w:r>
      <w:r>
        <w:rPr>
          <w:rFonts w:ascii="Houschka Rounded Alt Bold" w:hAnsi="Houschka Rounded Alt Bold"/>
        </w:rPr>
        <w:t xml:space="preserve"> Date | </w:t>
      </w:r>
      <w:r>
        <w:t>Lieu</w:t>
      </w:r>
    </w:p>
    <w:p w14:paraId="44763C92" w14:textId="77777777" w:rsidR="00F151BF" w:rsidRDefault="00F151BF">
      <w:pPr>
        <w:pStyle w:val="Corps"/>
        <w:ind w:left="284"/>
      </w:pPr>
    </w:p>
    <w:bookmarkStart w:id="0" w:name="_MON_1669615437"/>
    <w:bookmarkEnd w:id="0"/>
    <w:p w14:paraId="06FE8FB9" w14:textId="2FADA10B" w:rsidR="00F151BF" w:rsidRDefault="00B257AA">
      <w:pPr>
        <w:pStyle w:val="Corps"/>
        <w:ind w:left="142"/>
        <w:jc w:val="center"/>
      </w:pPr>
      <w:r>
        <w:object w:dxaOrig="18450" w:dyaOrig="6060" w14:anchorId="3C5C9E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95pt;height:303pt" o:ole="">
            <v:imagedata r:id="rId6" o:title=""/>
          </v:shape>
          <o:OLEObject Type="Embed" ProgID="Excel.Sheet.12" ShapeID="_x0000_i1033" DrawAspect="Content" ObjectID="_1669615603" r:id="rId7"/>
        </w:object>
      </w:r>
    </w:p>
    <w:p w14:paraId="6EDC6826" w14:textId="5DAC21D7" w:rsidR="00F151BF" w:rsidRDefault="00E219DF">
      <w:pPr>
        <w:pStyle w:val="Corps"/>
        <w:ind w:left="284" w:right="395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9B2354" wp14:editId="1EFFBB9C">
            <wp:simplePos x="0" y="0"/>
            <wp:positionH relativeFrom="column">
              <wp:posOffset>6619090</wp:posOffset>
            </wp:positionH>
            <wp:positionV relativeFrom="paragraph">
              <wp:posOffset>341929</wp:posOffset>
            </wp:positionV>
            <wp:extent cx="1434465" cy="681355"/>
            <wp:effectExtent l="0" t="0" r="0" b="4445"/>
            <wp:wrapNone/>
            <wp:docPr id="9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4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3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Cachet et signature de l’organisme de formation</w:t>
      </w:r>
    </w:p>
    <w:p w14:paraId="18945FA3" w14:textId="371EE74D" w:rsidR="00F151BF" w:rsidRDefault="00E219DF">
      <w:pPr>
        <w:pStyle w:val="Corps"/>
        <w:pageBreakBefore/>
        <w:ind w:left="567"/>
      </w:pPr>
      <w:r>
        <w:rPr>
          <w:rFonts w:ascii="Houschka Rounded Alt Bold" w:hAnsi="Houschka Rounded Alt Bold"/>
          <w:color w:val="1D3764"/>
        </w:rPr>
        <w:lastRenderedPageBreak/>
        <w:t>FEUILLE D’ÉMARGEMENT |</w:t>
      </w:r>
      <w:r>
        <w:rPr>
          <w:rFonts w:ascii="Houschka Rounded Alt Bold" w:hAnsi="Houschka Rounded Alt Bold"/>
        </w:rPr>
        <w:t xml:space="preserve"> Formation Habilitation Électrique, 3 jours | </w:t>
      </w:r>
      <w:r>
        <w:t>Page 2/2</w:t>
      </w:r>
    </w:p>
    <w:p w14:paraId="0F259E00" w14:textId="33C866AC" w:rsidR="00F151BF" w:rsidRDefault="00E219DF">
      <w:pPr>
        <w:pStyle w:val="Corps"/>
        <w:ind w:left="567"/>
      </w:pPr>
      <w:r>
        <w:rPr>
          <w:rFonts w:ascii="Houschka Rounded Alt Bold" w:hAnsi="Houschka Rounded Alt Bold"/>
          <w:color w:val="1D3764"/>
        </w:rPr>
        <w:t>NOM DU CLIENT |</w:t>
      </w:r>
      <w:r>
        <w:rPr>
          <w:rFonts w:ascii="Houschka Rounded Alt Bold" w:hAnsi="Houschka Rounded Alt Bold"/>
        </w:rPr>
        <w:t xml:space="preserve"> Date | </w:t>
      </w:r>
      <w:r>
        <w:t>Lieu</w:t>
      </w:r>
    </w:p>
    <w:p w14:paraId="312B18CD" w14:textId="38D3068F" w:rsidR="00F151BF" w:rsidRDefault="00F151BF">
      <w:pPr>
        <w:pStyle w:val="Corps"/>
        <w:ind w:left="284"/>
      </w:pPr>
    </w:p>
    <w:p w14:paraId="5D635028" w14:textId="1E846704" w:rsidR="00F151BF" w:rsidRDefault="00B257AA">
      <w:pPr>
        <w:pStyle w:val="Corps"/>
        <w:ind w:left="142"/>
        <w:jc w:val="center"/>
      </w:pPr>
      <w:r>
        <w:object w:dxaOrig="18450" w:dyaOrig="6060" w14:anchorId="648D5F0D">
          <v:shape id="_x0000_i1036" type="#_x0000_t75" style="width:795pt;height:303pt" o:ole="">
            <v:imagedata r:id="rId6" o:title=""/>
          </v:shape>
          <o:OLEObject Type="Embed" ProgID="Excel.Sheet.12" ShapeID="_x0000_i1036" DrawAspect="Content" ObjectID="_1669615604" r:id="rId10"/>
        </w:object>
      </w:r>
    </w:p>
    <w:p w14:paraId="4606E6A6" w14:textId="2D030C45" w:rsidR="00F151BF" w:rsidRDefault="00E219DF">
      <w:pPr>
        <w:pStyle w:val="Corps"/>
        <w:ind w:left="284" w:right="395"/>
        <w:jc w:val="right"/>
      </w:pPr>
      <w:r>
        <w:t>Cachet et signature de l’organisme de formation</w:t>
      </w:r>
    </w:p>
    <w:p w14:paraId="11CB3929" w14:textId="65B9507B" w:rsidR="00F151BF" w:rsidRDefault="00E219DF">
      <w:pPr>
        <w:pStyle w:val="Corps"/>
        <w:ind w:left="567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6BBF08" wp14:editId="7AF3EBC5">
            <wp:simplePos x="0" y="0"/>
            <wp:positionH relativeFrom="column">
              <wp:posOffset>6717329</wp:posOffset>
            </wp:positionH>
            <wp:positionV relativeFrom="paragraph">
              <wp:posOffset>187699</wp:posOffset>
            </wp:positionV>
            <wp:extent cx="1434465" cy="681355"/>
            <wp:effectExtent l="0" t="0" r="0" b="4445"/>
            <wp:wrapNone/>
            <wp:docPr id="8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4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3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F151BF">
      <w:headerReference w:type="default" r:id="rId11"/>
      <w:footerReference w:type="default" r:id="rId12"/>
      <w:pgSz w:w="16839" w:h="11907" w:orient="landscape"/>
      <w:pgMar w:top="1440" w:right="284" w:bottom="1440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16AE5" w14:textId="77777777" w:rsidR="00FD76A6" w:rsidRDefault="00E219DF">
      <w:pPr>
        <w:spacing w:after="0" w:line="240" w:lineRule="auto"/>
      </w:pPr>
      <w:r>
        <w:separator/>
      </w:r>
    </w:p>
  </w:endnote>
  <w:endnote w:type="continuationSeparator" w:id="0">
    <w:p w14:paraId="6E1C318C" w14:textId="77777777" w:rsidR="00FD76A6" w:rsidRDefault="00E21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altName w:val="Calibri"/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altName w:val="Calibri"/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Bold">
    <w:panose1 w:val="020F08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E61E8" w14:textId="77777777" w:rsidR="00F378A5" w:rsidRDefault="00E219DF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EE0816" wp14:editId="0CB92E5B">
              <wp:simplePos x="0" y="0"/>
              <wp:positionH relativeFrom="column">
                <wp:posOffset>4599944</wp:posOffset>
              </wp:positionH>
              <wp:positionV relativeFrom="page">
                <wp:posOffset>7109460</wp:posOffset>
              </wp:positionV>
              <wp:extent cx="6282056" cy="452756"/>
              <wp:effectExtent l="0" t="0" r="0" b="4444"/>
              <wp:wrapSquare wrapText="bothSides"/>
              <wp:docPr id="4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2056" cy="452756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03801E9B" w14:textId="77777777" w:rsidR="00F378A5" w:rsidRDefault="00E219DF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 auprès du Préfet de la Région Centre-Val de Loire.</w:t>
                          </w:r>
                        </w:p>
                        <w:p w14:paraId="6522D222" w14:textId="77777777" w:rsidR="00F378A5" w:rsidRDefault="00E219DF">
                          <w:pPr>
                            <w:pStyle w:val="Sansinterligne"/>
                            <w:ind w:right="-47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EE0816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style="position:absolute;margin-left:362.2pt;margin-top:559.8pt;width:494.65pt;height:3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" filled="f" stroked="f">
              <v:textbox>
                <w:txbxContent>
                  <w:p w14:paraId="03801E9B" w14:textId="77777777" w:rsidR="00F378A5" w:rsidRDefault="00E219DF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 auprès du Préfet de la Région Centre-Val de Loire.</w:t>
                    </w:r>
                  </w:p>
                  <w:p w14:paraId="6522D222" w14:textId="77777777" w:rsidR="00F378A5" w:rsidRDefault="00E219DF">
                    <w:pPr>
                      <w:pStyle w:val="Sansinterligne"/>
                      <w:ind w:right="-47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 xml:space="preserve">Cet enregistrement ne vaut pas agrément de 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733FE00" wp14:editId="60A40E87">
              <wp:simplePos x="0" y="0"/>
              <wp:positionH relativeFrom="column">
                <wp:posOffset>952503</wp:posOffset>
              </wp:positionH>
              <wp:positionV relativeFrom="page">
                <wp:posOffset>6522086</wp:posOffset>
              </wp:positionV>
              <wp:extent cx="2291084" cy="1223640"/>
              <wp:effectExtent l="0" t="0" r="0" b="0"/>
              <wp:wrapSquare wrapText="bothSides"/>
              <wp:docPr id="5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084" cy="122364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A722118" w14:textId="77777777" w:rsidR="00F378A5" w:rsidRDefault="00E219DF">
                          <w:pPr>
                            <w:pStyle w:val="Entete-Titre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Pour en savoir plus :</w:t>
                          </w:r>
                        </w:p>
                        <w:p w14:paraId="376C8211" w14:textId="77777777" w:rsidR="00F378A5" w:rsidRPr="00E219DF" w:rsidRDefault="00B257AA">
                          <w:pPr>
                            <w:pStyle w:val="Entete-Corps"/>
                            <w:rPr>
                              <w:color w:val="FFFFFF" w:themeColor="background1"/>
                            </w:rPr>
                          </w:pPr>
                          <w:hyperlink r:id="rId1" w:history="1">
                            <w:r w:rsidR="00E219DF" w:rsidRPr="00E219DF">
                              <w:rPr>
                                <w:color w:val="FFFFFF" w:themeColor="background1"/>
                              </w:rPr>
                              <w:t>formation@lmt-formation.fr</w:t>
                            </w:r>
                          </w:hyperlink>
                        </w:p>
                        <w:p w14:paraId="58C692AD" w14:textId="77777777" w:rsidR="00F378A5" w:rsidRDefault="00E219DF">
                          <w:pPr>
                            <w:pStyle w:val="Entete-Corps"/>
                          </w:pPr>
                          <w:r>
                            <w:rPr>
                              <w:rStyle w:val="Lienhypertexte"/>
                              <w:color w:val="FFFFFF"/>
                              <w:u w:val="none"/>
                            </w:rPr>
                            <w:t>gestion@lmt-formation.fr</w:t>
                          </w:r>
                        </w:p>
                        <w:p w14:paraId="54F5E225" w14:textId="77777777" w:rsidR="00F378A5" w:rsidRDefault="00E219DF">
                          <w:pPr>
                            <w:pStyle w:val="Entete-Corps"/>
                            <w:rPr>
                              <w:rFonts w:ascii="Houschka Rounded Alt Medium" w:hAnsi="Houschka Rounded Alt Medium"/>
                              <w:color w:val="FFFFFF"/>
                            </w:rPr>
                          </w:pPr>
                          <w:r>
                            <w:rPr>
                              <w:rFonts w:ascii="Houschka Rounded Alt Medium" w:hAnsi="Houschka Rounded Alt Medium"/>
                              <w:color w:val="FFFFFF"/>
                            </w:rPr>
                            <w:t>www.lmt-formation.fr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33FE00" id="Zone de texte 6" o:spid="_x0000_s1028" type="#_x0000_t202" style="position:absolute;margin-left:75pt;margin-top:513.55pt;width:180.4pt;height:9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" filled="f" stroked="f">
              <v:textbox>
                <w:txbxContent>
                  <w:p w14:paraId="6A722118" w14:textId="77777777" w:rsidR="00F378A5" w:rsidRDefault="00E219DF">
                    <w:pPr>
                      <w:pStyle w:val="Entete-Titre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Pour en savoir plus :</w:t>
                    </w:r>
                  </w:p>
                  <w:p w14:paraId="376C8211" w14:textId="77777777" w:rsidR="00F378A5" w:rsidRPr="00E219DF" w:rsidRDefault="00E219DF">
                    <w:pPr>
                      <w:pStyle w:val="Entete-Corps"/>
                      <w:rPr>
                        <w:color w:val="FFFFFF" w:themeColor="background1"/>
                      </w:rPr>
                    </w:pPr>
                    <w:hyperlink r:id="rId2" w:history="1">
                      <w:r w:rsidRPr="00E219DF">
                        <w:rPr>
                          <w:color w:val="FFFFFF" w:themeColor="background1"/>
                        </w:rPr>
                        <w:t>formation@lmt-formation.fr</w:t>
                      </w:r>
                    </w:hyperlink>
                  </w:p>
                  <w:p w14:paraId="58C692AD" w14:textId="77777777" w:rsidR="00F378A5" w:rsidRDefault="00E219DF">
                    <w:pPr>
                      <w:pStyle w:val="Entete-Corps"/>
                    </w:pPr>
                    <w:r>
                      <w:rPr>
                        <w:rStyle w:val="Lienhypertexte"/>
                        <w:color w:val="FFFFFF"/>
                        <w:u w:val="none"/>
                      </w:rPr>
                      <w:t>gestion@lmt-formation.fr</w:t>
                    </w:r>
                  </w:p>
                  <w:p w14:paraId="54F5E225" w14:textId="77777777" w:rsidR="00F378A5" w:rsidRDefault="00E219DF">
                    <w:pPr>
                      <w:pStyle w:val="Entete-Corps"/>
                      <w:rPr>
                        <w:rFonts w:ascii="Houschka Rounded Alt Medium" w:hAnsi="Houschka Rounded Alt Medium"/>
                        <w:color w:val="FFFFFF"/>
                      </w:rPr>
                    </w:pPr>
                    <w:r>
                      <w:rPr>
                        <w:rFonts w:ascii="Houschka Rounded Alt Medium" w:hAnsi="Houschka Rounded Alt Medium"/>
                        <w:color w:val="FFFFFF"/>
                      </w:rPr>
                      <w:t>www.lmt-formation.fr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0CE4AA8" wp14:editId="5512BAF0">
              <wp:simplePos x="0" y="0"/>
              <wp:positionH relativeFrom="column">
                <wp:posOffset>-2576198</wp:posOffset>
              </wp:positionH>
              <wp:positionV relativeFrom="page">
                <wp:posOffset>7372977</wp:posOffset>
              </wp:positionV>
              <wp:extent cx="5821683" cy="1694812"/>
              <wp:effectExtent l="0" t="1276350" r="0" b="1276988"/>
              <wp:wrapNone/>
              <wp:docPr id="6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14710030" id="Organigramme : Terminateur 13" o:spid="_x0000_s1026" style="position:absolute;margin-left:-202.85pt;margin-top:580.55pt;width:458.4pt;height:133.45pt;rotation:-2523449fd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9A73F6" wp14:editId="225F77FD">
              <wp:simplePos x="0" y="0"/>
              <wp:positionH relativeFrom="column">
                <wp:posOffset>2890518</wp:posOffset>
              </wp:positionH>
              <wp:positionV relativeFrom="page">
                <wp:posOffset>9342753</wp:posOffset>
              </wp:positionV>
              <wp:extent cx="3192783" cy="715005"/>
              <wp:effectExtent l="0" t="0" r="0" b="8895"/>
              <wp:wrapSquare wrapText="bothSides"/>
              <wp:docPr id="7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074DB797" w14:textId="77777777" w:rsidR="00F378A5" w:rsidRDefault="00E219DF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4B88CE6F" w14:textId="77777777" w:rsidR="00F378A5" w:rsidRDefault="00E219DF">
                          <w:pPr>
                            <w:pStyle w:val="Sansinterligne"/>
                            <w:ind w:right="-47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9A73F6" id="Zone de texte 8" o:spid="_x0000_s1029" type="#_x0000_t202" style="position:absolute;margin-left:227.6pt;margin-top:735.65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" filled="f" stroked="f">
              <v:textbox>
                <w:txbxContent>
                  <w:p w14:paraId="074DB797" w14:textId="77777777" w:rsidR="00F378A5" w:rsidRDefault="00E219DF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 xml:space="preserve">auprès du Préfet de la 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Région Centre-Val de Loire.</w:t>
                    </w:r>
                  </w:p>
                  <w:p w14:paraId="4B88CE6F" w14:textId="77777777" w:rsidR="00F378A5" w:rsidRDefault="00E219DF">
                    <w:pPr>
                      <w:pStyle w:val="Sansinterligne"/>
                      <w:ind w:right="-47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2E3C6" w14:textId="77777777" w:rsidR="00FD76A6" w:rsidRDefault="00E219D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DCAA5F8" w14:textId="77777777" w:rsidR="00FD76A6" w:rsidRDefault="00E21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5FFC3" w14:textId="77777777" w:rsidR="00F378A5" w:rsidRDefault="00E219DF">
    <w:pPr>
      <w:pStyle w:val="En-tte"/>
    </w:pPr>
    <w:r>
      <w:rPr>
        <w:noProof/>
        <w:lang w:eastAsia="ja-JP"/>
      </w:rPr>
      <w:drawing>
        <wp:anchor distT="0" distB="0" distL="114300" distR="114300" simplePos="0" relativeHeight="251660288" behindDoc="0" locked="0" layoutInCell="1" allowOverlap="1" wp14:anchorId="7281BB47" wp14:editId="75FA9371">
          <wp:simplePos x="0" y="0"/>
          <wp:positionH relativeFrom="column">
            <wp:posOffset>67308</wp:posOffset>
          </wp:positionH>
          <wp:positionV relativeFrom="page">
            <wp:posOffset>441956</wp:posOffset>
          </wp:positionV>
          <wp:extent cx="1928497" cy="876296"/>
          <wp:effectExtent l="0" t="0" r="0" b="4"/>
          <wp:wrapNone/>
          <wp:docPr id="1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8497" cy="87629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Houschka Rounded Alt Bold" w:hAnsi="Houschka Rounded Alt Bold"/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F7519C" wp14:editId="33029561">
              <wp:simplePos x="0" y="0"/>
              <wp:positionH relativeFrom="column">
                <wp:posOffset>7323457</wp:posOffset>
              </wp:positionH>
              <wp:positionV relativeFrom="paragraph">
                <wp:posOffset>127631</wp:posOffset>
              </wp:positionV>
              <wp:extent cx="2858130" cy="1141728"/>
              <wp:effectExtent l="0" t="0" r="0" b="1272"/>
              <wp:wrapNone/>
              <wp:docPr id="2" name="Zone de text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8130" cy="114172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438AF3A9" w14:textId="77777777" w:rsidR="00F378A5" w:rsidRDefault="00E219DF">
                          <w:pPr>
                            <w:pStyle w:val="Entete-Titre"/>
                            <w:rPr>
                              <w:rFonts w:ascii="Houschka Rounded Alt Bold" w:hAnsi="Houschka Rounded Alt Bold"/>
                            </w:rPr>
                          </w:pPr>
                          <w:r>
                            <w:rPr>
                              <w:rFonts w:ascii="Houschka Rounded Alt Bold" w:hAnsi="Houschka Rounded Alt Bold"/>
                            </w:rPr>
                            <w:t>LMT Formation</w:t>
                          </w:r>
                        </w:p>
                        <w:p w14:paraId="44B27090" w14:textId="77777777" w:rsidR="00F378A5" w:rsidRDefault="00E219DF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0C9519CF" w14:textId="77777777" w:rsidR="00F378A5" w:rsidRDefault="00E219DF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4F0BD757" w14:textId="77777777" w:rsidR="00F378A5" w:rsidRDefault="00E219DF">
                          <w:pPr>
                            <w:pStyle w:val="Entete-Corps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SIRET 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F7519C" id="_x0000_t202" coordsize="21600,21600" o:spt="202" path="m,l,21600r21600,l21600,xe">
              <v:stroke joinstyle="miter"/>
              <v:path gradientshapeok="t" o:connecttype="rect"/>
            </v:shapetype>
            <v:shape id="Zone de texte 10" o:spid="_x0000_s1026" type="#_x0000_t202" style="position:absolute;margin-left:576.65pt;margin-top:10.05pt;width:225.05pt;height:8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" filled="f" stroked="f">
              <v:textbox>
                <w:txbxContent>
                  <w:p w14:paraId="438AF3A9" w14:textId="77777777" w:rsidR="00F378A5" w:rsidRDefault="00E219DF">
                    <w:pPr>
                      <w:pStyle w:val="Entete-Titre"/>
                      <w:rPr>
                        <w:rFonts w:ascii="Houschka Rounded Alt Bold" w:hAnsi="Houschka Rounded Alt Bold"/>
                      </w:rPr>
                    </w:pPr>
                    <w:r>
                      <w:rPr>
                        <w:rFonts w:ascii="Houschka Rounded Alt Bold" w:hAnsi="Houschka Rounded Alt Bold"/>
                      </w:rPr>
                      <w:t>LMT Formation</w:t>
                    </w:r>
                  </w:p>
                  <w:p w14:paraId="44B27090" w14:textId="77777777" w:rsidR="00F378A5" w:rsidRDefault="00E219DF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0C9519CF" w14:textId="77777777" w:rsidR="00F378A5" w:rsidRDefault="00E219DF">
                    <w:pPr>
                      <w:pStyle w:val="Entete-Corps"/>
                    </w:pPr>
                    <w:r>
                      <w:t>28210 CHAUDON</w:t>
                    </w:r>
                  </w:p>
                  <w:p w14:paraId="4F0BD757" w14:textId="77777777" w:rsidR="00F378A5" w:rsidRDefault="00E219DF">
                    <w:pPr>
                      <w:pStyle w:val="Entete-Corps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SIRET : 851 160 606 00014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297D90" wp14:editId="23C2B031">
              <wp:simplePos x="0" y="0"/>
              <wp:positionH relativeFrom="column">
                <wp:posOffset>6769098</wp:posOffset>
              </wp:positionH>
              <wp:positionV relativeFrom="page">
                <wp:posOffset>-1257302</wp:posOffset>
              </wp:positionV>
              <wp:extent cx="5821683" cy="1694812"/>
              <wp:effectExtent l="0" t="1276350" r="0" b="1276988"/>
              <wp:wrapNone/>
              <wp:docPr id="3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50302CFB" id="Organigramme : Terminateur 1" o:spid="_x0000_s1026" style="position:absolute;margin-left:533pt;margin-top:-99pt;width:458.4pt;height:133.45pt;rotation:-2523449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LeOow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</w:p>
  <w:p w14:paraId="7C61C749" w14:textId="77777777" w:rsidR="00F378A5" w:rsidRDefault="00B257AA">
    <w:pPr>
      <w:pStyle w:val="En-tte"/>
    </w:pPr>
  </w:p>
  <w:p w14:paraId="4E27277E" w14:textId="77777777" w:rsidR="00F378A5" w:rsidRDefault="00B257AA">
    <w:pPr>
      <w:pStyle w:val="En-tte"/>
    </w:pPr>
  </w:p>
  <w:p w14:paraId="4F22DCDF" w14:textId="77777777" w:rsidR="00F378A5" w:rsidRDefault="00B257AA">
    <w:pPr>
      <w:pStyle w:val="En-tte"/>
    </w:pPr>
  </w:p>
  <w:p w14:paraId="07803786" w14:textId="77777777" w:rsidR="00F378A5" w:rsidRDefault="00B257AA">
    <w:pPr>
      <w:pStyle w:val="En-tte"/>
    </w:pPr>
  </w:p>
  <w:p w14:paraId="5CDEC15B" w14:textId="77777777" w:rsidR="00F378A5" w:rsidRDefault="00E219DF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1BF"/>
    <w:rsid w:val="00B257AA"/>
    <w:rsid w:val="00E219DF"/>
    <w:rsid w:val="00E41D8A"/>
    <w:rsid w:val="00F151BF"/>
    <w:rsid w:val="00FD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406ADAB"/>
  <w15:docId w15:val="{0496A495-0641-46D6-B396-D59F67E1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package" Target="embeddings/Microsoft_Excel_Worksheet1.xlsx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ormation@lmt-formation.fr" TargetMode="External"/><Relationship Id="rId1" Type="http://schemas.openxmlformats.org/officeDocument/2006/relationships/hyperlink" Target="mailto:formation@lmt-formation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T-formation\Documents\LMT-Emargement-HabilitationElectrique-3_jours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LMT-Emargement-HabilitationElectrique-3_jours[OUTPUT]</Template>
  <TotalTime>3</TotalTime>
  <Pages>2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2</cp:revision>
  <cp:lastPrinted>2020-03-03T15:36:00Z</cp:lastPrinted>
  <dcterms:created xsi:type="dcterms:W3CDTF">2020-12-16T08:20:00Z</dcterms:created>
  <dcterms:modified xsi:type="dcterms:W3CDTF">2020-12-16T08:20:00Z</dcterms:modified>
</cp:coreProperties>
</file>