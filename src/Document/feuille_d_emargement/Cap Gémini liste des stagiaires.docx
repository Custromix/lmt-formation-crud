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E3B3" w14:textId="079F34A8" w:rsidR="00084DAF" w:rsidRDefault="00BA5072" w:rsidP="0085535E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6F723621">
                <wp:simplePos x="0" y="0"/>
                <wp:positionH relativeFrom="column">
                  <wp:posOffset>3336878</wp:posOffset>
                </wp:positionH>
                <wp:positionV relativeFrom="paragraph">
                  <wp:posOffset>-1179934</wp:posOffset>
                </wp:positionV>
                <wp:extent cx="2858130" cy="1316971"/>
                <wp:effectExtent l="0" t="0" r="0" b="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3169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F25ED7" w14:textId="7EBD0C1E" w:rsidR="009F451A" w:rsidRDefault="005B2006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Dossier Formateur</w:t>
                            </w:r>
                          </w:p>
                          <w:p w14:paraId="0850DD7B" w14:textId="275226CD" w:rsidR="00AA6B85" w:rsidRDefault="00B87221" w:rsidP="00AA6B85">
                            <w:pPr>
                              <w:pStyle w:val="Entete-Corps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Manu</w:t>
                            </w:r>
                            <w:r w:rsidR="00AA6B8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JACHNA</w:t>
                            </w:r>
                            <w:r w:rsidR="00A7723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="00A7723F" w:rsidRPr="00A7723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TOUATI </w:t>
                            </w:r>
                            <w:r w:rsidR="00A7723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 w:rsidR="00A7723F" w:rsidRPr="00A7723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éo</w:t>
                            </w:r>
                          </w:p>
                          <w:p w14:paraId="53342AB1" w14:textId="4CCE6B05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Pour la f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ormation </w:t>
                            </w:r>
                          </w:p>
                          <w:p w14:paraId="2FEFF751" w14:textId="6D5D337F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Habilitation électrique</w:t>
                            </w:r>
                          </w:p>
                          <w:p w14:paraId="2B8D8F0A" w14:textId="713A4A06" w:rsidR="004D54FD" w:rsidRPr="00D468AE" w:rsidRDefault="004D54FD">
                            <w:pPr>
                              <w:pStyle w:val="Entete-Corp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Altran</w:t>
                            </w:r>
                            <w:r w:rsidR="00DF55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/ Cap </w:t>
                            </w:r>
                            <w:proofErr w:type="spellStart"/>
                            <w:r w:rsidR="00DF55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Gémini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75pt;margin-top:-92.9pt;width:225.05pt;height:103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" filled="f" stroked="f">
                <v:textbox>
                  <w:txbxContent>
                    <w:p w14:paraId="76F25ED7" w14:textId="7EBD0C1E" w:rsidR="009F451A" w:rsidRDefault="005B2006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Dossier Formateur</w:t>
                      </w:r>
                    </w:p>
                    <w:p w14:paraId="0850DD7B" w14:textId="275226CD" w:rsidR="00AA6B85" w:rsidRDefault="00B87221" w:rsidP="00AA6B85">
                      <w:pPr>
                        <w:pStyle w:val="Entete-Corps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Manu</w:t>
                      </w:r>
                      <w:r w:rsidR="00AA6B8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JACHNA</w:t>
                      </w:r>
                      <w:r w:rsidR="00A7723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/ </w:t>
                      </w:r>
                      <w:r w:rsidR="00A7723F" w:rsidRPr="00A7723F">
                        <w:rPr>
                          <w:b/>
                          <w:bCs/>
                          <w:sz w:val="24"/>
                          <w:szCs w:val="24"/>
                        </w:rPr>
                        <w:t xml:space="preserve">TOUATI </w:t>
                      </w:r>
                      <w:r w:rsidR="00A7723F">
                        <w:rPr>
                          <w:b/>
                          <w:bCs/>
                          <w:sz w:val="24"/>
                          <w:szCs w:val="24"/>
                        </w:rPr>
                        <w:t>L</w:t>
                      </w:r>
                      <w:r w:rsidR="00A7723F" w:rsidRPr="00A7723F">
                        <w:rPr>
                          <w:b/>
                          <w:bCs/>
                          <w:sz w:val="24"/>
                          <w:szCs w:val="24"/>
                        </w:rPr>
                        <w:t>éo</w:t>
                      </w:r>
                    </w:p>
                    <w:p w14:paraId="53342AB1" w14:textId="4CCE6B05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Pour la f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ormation </w:t>
                      </w:r>
                    </w:p>
                    <w:p w14:paraId="2FEFF751" w14:textId="6D5D337F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Habilitation électrique</w:t>
                      </w:r>
                    </w:p>
                    <w:p w14:paraId="2B8D8F0A" w14:textId="713A4A06" w:rsidR="004D54FD" w:rsidRPr="00D468AE" w:rsidRDefault="004D54FD">
                      <w:pPr>
                        <w:pStyle w:val="Entete-Corp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Altran</w:t>
                      </w:r>
                      <w:r w:rsidR="00DF557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/ Cap </w:t>
                      </w:r>
                      <w:proofErr w:type="spellStart"/>
                      <w:r w:rsidR="00DF557C">
                        <w:rPr>
                          <w:b/>
                          <w:bCs/>
                          <w:sz w:val="28"/>
                          <w:szCs w:val="28"/>
                        </w:rPr>
                        <w:t>Gémini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6ECD21" w14:textId="134B7CFD" w:rsidR="006E498D" w:rsidRDefault="006E498D"/>
    <w:tbl>
      <w:tblPr>
        <w:tblStyle w:val="Grilledutableau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5"/>
        <w:gridCol w:w="146"/>
        <w:gridCol w:w="146"/>
      </w:tblGrid>
      <w:tr w:rsidR="00424E43" w14:paraId="7AB5D6E9" w14:textId="77777777" w:rsidTr="00656281">
        <w:tc>
          <w:tcPr>
            <w:tcW w:w="13901" w:type="dxa"/>
          </w:tcPr>
          <w:p w14:paraId="707637F7" w14:textId="60773D12" w:rsidR="00424E43" w:rsidRDefault="00424E43">
            <w:pPr>
              <w:pStyle w:val="Corps"/>
            </w:pPr>
          </w:p>
          <w:tbl>
            <w:tblPr>
              <w:tblStyle w:val="Grilledutableau"/>
              <w:tblW w:w="0" w:type="auto"/>
              <w:tblInd w:w="2897" w:type="dxa"/>
              <w:tblLook w:val="04A0" w:firstRow="1" w:lastRow="0" w:firstColumn="1" w:lastColumn="0" w:noHBand="0" w:noVBand="1"/>
            </w:tblPr>
            <w:tblGrid>
              <w:gridCol w:w="4094"/>
              <w:gridCol w:w="4798"/>
            </w:tblGrid>
            <w:tr w:rsidR="00424E43" w:rsidRPr="00553586" w14:paraId="104484FF" w14:textId="77777777" w:rsidTr="00656281">
              <w:tc>
                <w:tcPr>
                  <w:tcW w:w="1900" w:type="dxa"/>
                </w:tcPr>
                <w:p w14:paraId="49029D63" w14:textId="66CB1BB7" w:rsidR="00424E43" w:rsidRDefault="00424E43">
                  <w:pPr>
                    <w:pStyle w:val="Corps"/>
                  </w:pPr>
                  <w:r w:rsidRPr="0058338C">
                    <w:rPr>
                      <w:noProof/>
                    </w:rPr>
                    <w:drawing>
                      <wp:inline distT="0" distB="0" distL="0" distR="0" wp14:anchorId="18F3225C" wp14:editId="2F39E359">
                        <wp:extent cx="2462894" cy="327546"/>
                        <wp:effectExtent l="0" t="0" r="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00723" cy="33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24C8C3" w14:textId="77777777" w:rsidR="00424E43" w:rsidRDefault="00424E43">
                  <w:pPr>
                    <w:pStyle w:val="Corps"/>
                  </w:pPr>
                </w:p>
                <w:p w14:paraId="411669E9" w14:textId="1F916DB1" w:rsidR="00424E43" w:rsidRDefault="00424E43">
                  <w:pPr>
                    <w:pStyle w:val="Corps"/>
                  </w:pPr>
                  <w:r>
                    <w:rPr>
                      <w:noProof/>
                    </w:rPr>
                    <w:drawing>
                      <wp:inline distT="0" distB="0" distL="0" distR="0" wp14:anchorId="2929D254" wp14:editId="5523B565">
                        <wp:extent cx="1569492" cy="214612"/>
                        <wp:effectExtent l="0" t="0" r="0" b="0"/>
                        <wp:docPr id="8" name="v1Image 7" descr="AES-print.jpg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068BC31F-B07F-43D1-8EAC-E4F4D4C69916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v1Image 7" descr="AES-print.jpg">
                                  <a:extLst>
                                    <a:ext uri="{FF2B5EF4-FFF2-40B4-BE49-F238E27FC236}">
                                      <a16:creationId xmlns:a16="http://schemas.microsoft.com/office/drawing/2014/main" id="{068BC31F-B07F-43D1-8EAC-E4F4D4C69916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7424" cy="2170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98" w:type="dxa"/>
                </w:tcPr>
                <w:p w14:paraId="59A3CE32" w14:textId="1D512766" w:rsidR="00424E43" w:rsidRPr="00000243" w:rsidRDefault="00424E43">
                  <w:pPr>
                    <w:pStyle w:val="Corps"/>
                  </w:pPr>
                  <w:r>
                    <w:t xml:space="preserve">Contact ES : </w:t>
                  </w:r>
                  <w:r w:rsidRPr="00000243">
                    <w:t>Sandrine HANNIERE</w:t>
                  </w:r>
                </w:p>
                <w:p w14:paraId="2198438B" w14:textId="77777777" w:rsidR="00424E43" w:rsidRPr="00000243" w:rsidRDefault="00424E43" w:rsidP="00000243">
                  <w:pPr>
                    <w:spacing w:after="0"/>
                    <w:rPr>
                      <w:rFonts w:ascii="Houschka Rounded Alt Light" w:hAnsi="Houschka Rounded Alt Light"/>
                      <w:sz w:val="24"/>
                    </w:rPr>
                  </w:pPr>
                  <w:r w:rsidRPr="00000243">
                    <w:rPr>
                      <w:rFonts w:ascii="Houschka Rounded Alt Light" w:hAnsi="Houschka Rounded Alt Light"/>
                      <w:sz w:val="24"/>
                    </w:rPr>
                    <w:t>Gestionnaire de formation</w:t>
                  </w:r>
                </w:p>
                <w:p w14:paraId="6963FDEA" w14:textId="77777777" w:rsidR="00424E43" w:rsidRPr="00F800BE" w:rsidRDefault="00424E43" w:rsidP="00000243">
                  <w:pPr>
                    <w:spacing w:after="0"/>
                    <w:rPr>
                      <w:rFonts w:ascii="Houschka Rounded Alt Light" w:hAnsi="Houschka Rounded Alt Light"/>
                      <w:sz w:val="24"/>
                      <w:lang w:val="en-US"/>
                    </w:rPr>
                  </w:pPr>
                  <w:r w:rsidRPr="00F800BE">
                    <w:rPr>
                      <w:rFonts w:ascii="Houschka Rounded Alt Light" w:hAnsi="Houschka Rounded Alt Light"/>
                      <w:sz w:val="24"/>
                      <w:lang w:val="en-US"/>
                    </w:rPr>
                    <w:t>P.A to Nasser KHELIFA – Education Services</w:t>
                  </w:r>
                </w:p>
                <w:p w14:paraId="0C2CC46B" w14:textId="77777777" w:rsidR="00424E43" w:rsidRPr="00443B92" w:rsidRDefault="00633BBB" w:rsidP="00000243">
                  <w:pPr>
                    <w:spacing w:after="0"/>
                    <w:rPr>
                      <w:rFonts w:ascii="Houschka Rounded Alt Light" w:hAnsi="Houschka Rounded Alt Light"/>
                      <w:sz w:val="24"/>
                      <w:lang w:val="de-DE"/>
                    </w:rPr>
                  </w:pPr>
                  <w:hyperlink r:id="rId8" w:history="1">
                    <w:r w:rsidR="00424E43" w:rsidRPr="00443B92">
                      <w:rPr>
                        <w:rFonts w:ascii="Houschka Rounded Alt Light" w:hAnsi="Houschka Rounded Alt Light"/>
                        <w:sz w:val="24"/>
                        <w:lang w:val="de-DE"/>
                      </w:rPr>
                      <w:t>sandrine.hanniere@capgemini.com</w:t>
                    </w:r>
                  </w:hyperlink>
                  <w:r w:rsidR="00424E43" w:rsidRPr="00443B92">
                    <w:rPr>
                      <w:rFonts w:ascii="Houschka Rounded Alt Light" w:hAnsi="Houschka Rounded Alt Light"/>
                      <w:sz w:val="24"/>
                      <w:lang w:val="de-DE"/>
                    </w:rPr>
                    <w:t xml:space="preserve"> </w:t>
                  </w:r>
                </w:p>
                <w:p w14:paraId="13E9ED62" w14:textId="4D613DC9" w:rsidR="00424E43" w:rsidRPr="00443B92" w:rsidRDefault="00424E43" w:rsidP="00000243">
                  <w:pPr>
                    <w:rPr>
                      <w:rFonts w:ascii="Arial" w:hAnsi="Arial" w:cs="Arial"/>
                      <w:color w:val="6E6982"/>
                      <w:sz w:val="16"/>
                      <w:szCs w:val="16"/>
                      <w:lang w:val="de-DE"/>
                    </w:rPr>
                  </w:pPr>
                  <w:proofErr w:type="gramStart"/>
                  <w:r w:rsidRPr="00443B92">
                    <w:rPr>
                      <w:rFonts w:ascii="Houschka Rounded Alt Light" w:hAnsi="Houschka Rounded Alt Light"/>
                      <w:sz w:val="24"/>
                      <w:lang w:val="de-DE"/>
                    </w:rPr>
                    <w:t>Tel :</w:t>
                  </w:r>
                  <w:proofErr w:type="gramEnd"/>
                  <w:r w:rsidRPr="00443B92">
                    <w:rPr>
                      <w:rFonts w:ascii="Houschka Rounded Alt Light" w:hAnsi="Houschka Rounded Alt Light"/>
                      <w:sz w:val="24"/>
                      <w:lang w:val="de-DE"/>
                    </w:rPr>
                    <w:t xml:space="preserve"> 01 30 67 55 66</w:t>
                  </w:r>
                </w:p>
              </w:tc>
            </w:tr>
            <w:tr w:rsidR="00424E43" w14:paraId="6568901E" w14:textId="77777777" w:rsidTr="00656281">
              <w:tc>
                <w:tcPr>
                  <w:tcW w:w="1900" w:type="dxa"/>
                </w:tcPr>
                <w:p w14:paraId="3A6098BF" w14:textId="0A5D922F" w:rsidR="00424E43" w:rsidRPr="00000243" w:rsidRDefault="00424E43" w:rsidP="005C597B">
                  <w:pPr>
                    <w:pStyle w:val="Corps"/>
                    <w:rPr>
                      <w:b/>
                      <w:bCs/>
                    </w:rPr>
                  </w:pPr>
                  <w:r w:rsidRPr="00000243">
                    <w:rPr>
                      <w:b/>
                      <w:bCs/>
                    </w:rPr>
                    <w:t>Distancielle le</w:t>
                  </w:r>
                  <w:r>
                    <w:rPr>
                      <w:b/>
                      <w:bCs/>
                    </w:rPr>
                    <w:t xml:space="preserve"> 2022</w:t>
                  </w:r>
                </w:p>
                <w:p w14:paraId="26D0A670" w14:textId="6C6C1B3B" w:rsidR="00424E43" w:rsidRPr="00000243" w:rsidRDefault="00424E43" w:rsidP="005C597B">
                  <w:pPr>
                    <w:pStyle w:val="Corps"/>
                    <w:rPr>
                      <w:b/>
                      <w:bCs/>
                    </w:rPr>
                  </w:pPr>
                  <w:r w:rsidRPr="00000243">
                    <w:rPr>
                      <w:b/>
                      <w:bCs/>
                    </w:rPr>
                    <w:t>Présentielle le</w:t>
                  </w:r>
                  <w:r>
                    <w:rPr>
                      <w:b/>
                      <w:bCs/>
                    </w:rPr>
                    <w:t xml:space="preserve"> 2022</w:t>
                  </w:r>
                </w:p>
                <w:p w14:paraId="2D8DE25E" w14:textId="77777777" w:rsidR="00424E43" w:rsidRPr="00000243" w:rsidRDefault="00424E43" w:rsidP="005C597B">
                  <w:pPr>
                    <w:pStyle w:val="Corps"/>
                    <w:rPr>
                      <w:b/>
                      <w:bCs/>
                    </w:rPr>
                  </w:pPr>
                  <w:r w:rsidRPr="00000243">
                    <w:rPr>
                      <w:b/>
                      <w:bCs/>
                    </w:rPr>
                    <w:t>CAPGEMINI</w:t>
                  </w:r>
                </w:p>
                <w:p w14:paraId="3731F529" w14:textId="77777777" w:rsidR="00424E43" w:rsidRPr="00000243" w:rsidRDefault="00424E43" w:rsidP="005C597B">
                  <w:pPr>
                    <w:pStyle w:val="Corps"/>
                    <w:rPr>
                      <w:b/>
                      <w:bCs/>
                    </w:rPr>
                  </w:pPr>
                  <w:r w:rsidRPr="00000243">
                    <w:rPr>
                      <w:b/>
                      <w:bCs/>
                    </w:rPr>
                    <w:t>147 quai du Président Roosevelt</w:t>
                  </w:r>
                </w:p>
                <w:p w14:paraId="1296E48A" w14:textId="77777777" w:rsidR="00424E43" w:rsidRPr="00000243" w:rsidRDefault="00424E43" w:rsidP="005C597B">
                  <w:pPr>
                    <w:pStyle w:val="Corps"/>
                    <w:rPr>
                      <w:b/>
                      <w:bCs/>
                      <w:color w:val="001F5F"/>
                      <w:sz w:val="28"/>
                      <w:szCs w:val="28"/>
                    </w:rPr>
                  </w:pPr>
                  <w:r w:rsidRPr="00000243">
                    <w:rPr>
                      <w:b/>
                      <w:bCs/>
                    </w:rPr>
                    <w:t>92130 Issy les Moulineaux</w:t>
                  </w:r>
                </w:p>
                <w:p w14:paraId="2FAEED8D" w14:textId="016142D8" w:rsidR="00424E43" w:rsidRPr="00443B92" w:rsidRDefault="00424E43">
                  <w:pPr>
                    <w:pStyle w:val="Corps"/>
                    <w:rPr>
                      <w:b/>
                      <w:bCs/>
                    </w:rPr>
                  </w:pPr>
                  <w:r w:rsidRPr="00000243">
                    <w:rPr>
                      <w:b/>
                      <w:bCs/>
                    </w:rPr>
                    <w:t>Salle</w:t>
                  </w:r>
                  <w:r>
                    <w:rPr>
                      <w:b/>
                      <w:bCs/>
                    </w:rPr>
                    <w:t xml:space="preserve"> ANIS</w:t>
                  </w:r>
                </w:p>
              </w:tc>
              <w:tc>
                <w:tcPr>
                  <w:tcW w:w="4798" w:type="dxa"/>
                </w:tcPr>
                <w:p w14:paraId="58217BA7" w14:textId="029F8E6D" w:rsidR="00424E43" w:rsidRPr="00B87221" w:rsidRDefault="00424E43" w:rsidP="005C597B">
                  <w:pPr>
                    <w:pStyle w:val="Corps"/>
                    <w:rPr>
                      <w:b/>
                      <w:bCs/>
                      <w:lang w:val="pt-BR"/>
                    </w:rPr>
                  </w:pPr>
                  <w:r w:rsidRPr="00B87221">
                    <w:rPr>
                      <w:b/>
                      <w:bCs/>
                      <w:lang w:val="pt-BR"/>
                    </w:rPr>
                    <w:t>Habilitation électrique</w:t>
                  </w:r>
                </w:p>
                <w:p w14:paraId="3E279C4D" w14:textId="10A4125D" w:rsidR="00443B92" w:rsidRPr="00B87221" w:rsidRDefault="00443B92" w:rsidP="005C597B">
                  <w:pPr>
                    <w:pStyle w:val="Corps"/>
                    <w:rPr>
                      <w:b/>
                      <w:bCs/>
                      <w:lang w:val="pt-BR"/>
                    </w:rPr>
                  </w:pPr>
                  <w:r w:rsidRPr="00B87221">
                    <w:rPr>
                      <w:b/>
                      <w:bCs/>
                      <w:lang w:val="pt-BR"/>
                    </w:rPr>
                    <w:t>Horaires : 9H-12H/13H-17H</w:t>
                  </w:r>
                </w:p>
                <w:p w14:paraId="4324A13B" w14:textId="06EE8D73" w:rsidR="00424E43" w:rsidRPr="00B87221" w:rsidRDefault="00424E43" w:rsidP="005C597B">
                  <w:pPr>
                    <w:pStyle w:val="Corps"/>
                    <w:rPr>
                      <w:b/>
                      <w:bCs/>
                      <w:lang w:val="pt-BR"/>
                    </w:rPr>
                  </w:pPr>
                  <w:r w:rsidRPr="00B87221">
                    <w:rPr>
                      <w:b/>
                      <w:bCs/>
                      <w:lang w:val="pt-BR"/>
                    </w:rPr>
                    <w:t>H0 B0</w:t>
                  </w:r>
                </w:p>
                <w:p w14:paraId="70135BE1" w14:textId="27C7E372" w:rsidR="00424E43" w:rsidRDefault="00424E43" w:rsidP="005C597B">
                  <w:pPr>
                    <w:pStyle w:val="Corps"/>
                    <w:rPr>
                      <w:b/>
                      <w:bCs/>
                    </w:rPr>
                  </w:pPr>
                  <w:r w:rsidRPr="00000243">
                    <w:rPr>
                      <w:b/>
                      <w:bCs/>
                    </w:rPr>
                    <w:t xml:space="preserve">Initiale </w:t>
                  </w:r>
                </w:p>
                <w:p w14:paraId="40232FD0" w14:textId="0CB759D0" w:rsidR="00424E43" w:rsidRPr="00000243" w:rsidRDefault="00424E43" w:rsidP="005C597B">
                  <w:pPr>
                    <w:pStyle w:val="Corp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Recyclage </w:t>
                  </w:r>
                  <w:r w:rsidRPr="000C2495">
                    <w:rPr>
                      <w:b/>
                      <w:bCs/>
                    </w:rPr>
                    <w:t>à partir de 13h le 1er jour</w:t>
                  </w:r>
                </w:p>
                <w:p w14:paraId="64DBF590" w14:textId="77777777" w:rsidR="00424E43" w:rsidRDefault="00424E43">
                  <w:pPr>
                    <w:pStyle w:val="Corps"/>
                  </w:pPr>
                </w:p>
              </w:tc>
            </w:tr>
          </w:tbl>
          <w:p w14:paraId="4B9D4A70" w14:textId="77777777" w:rsidR="00424E43" w:rsidRDefault="00424E43">
            <w:pPr>
              <w:pStyle w:val="Corps"/>
            </w:pPr>
          </w:p>
          <w:bookmarkStart w:id="0" w:name="_MON_1710608252"/>
          <w:bookmarkEnd w:id="0"/>
          <w:p w14:paraId="6AC0D6EB" w14:textId="0DB24778" w:rsidR="00424E43" w:rsidRDefault="00A7723F">
            <w:pPr>
              <w:pStyle w:val="Corps"/>
            </w:pPr>
            <w:r>
              <w:object w:dxaOrig="15783" w:dyaOrig="6860" w14:anchorId="64F2E0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738pt;height:342.6pt" o:ole="">
                  <v:imagedata r:id="rId9" o:title=""/>
                </v:shape>
                <o:OLEObject Type="Embed" ProgID="Excel.Sheet.12" ShapeID="_x0000_i1028" DrawAspect="Content" ObjectID="_1715009605" r:id="rId10"/>
              </w:object>
            </w:r>
          </w:p>
        </w:tc>
        <w:tc>
          <w:tcPr>
            <w:tcW w:w="0" w:type="auto"/>
          </w:tcPr>
          <w:p w14:paraId="7F2494FC" w14:textId="77777777" w:rsidR="00424E43" w:rsidRDefault="00424E43" w:rsidP="009B6366">
            <w:pPr>
              <w:pStyle w:val="Corps"/>
            </w:pPr>
          </w:p>
        </w:tc>
        <w:tc>
          <w:tcPr>
            <w:tcW w:w="0" w:type="auto"/>
          </w:tcPr>
          <w:p w14:paraId="0FF87C28" w14:textId="1B469DE8" w:rsidR="00424E43" w:rsidRDefault="00424E43" w:rsidP="009B6366">
            <w:pPr>
              <w:pStyle w:val="Corps"/>
            </w:pPr>
          </w:p>
          <w:p w14:paraId="0301E4DE" w14:textId="72B474F9" w:rsidR="00424E43" w:rsidRDefault="00424E43" w:rsidP="009B6366">
            <w:pPr>
              <w:pStyle w:val="Corps"/>
            </w:pPr>
          </w:p>
        </w:tc>
      </w:tr>
    </w:tbl>
    <w:p w14:paraId="589A33E6" w14:textId="77777777" w:rsidR="00616079" w:rsidRPr="00C837BF" w:rsidRDefault="00616079" w:rsidP="00C837BF">
      <w:pPr>
        <w:pStyle w:val="Corps"/>
        <w:rPr>
          <w:b/>
          <w:bCs/>
          <w:i/>
          <w:iCs/>
          <w:sz w:val="28"/>
          <w:szCs w:val="28"/>
        </w:rPr>
      </w:pPr>
    </w:p>
    <w:sectPr w:rsidR="00616079" w:rsidRPr="00C837BF" w:rsidSect="00361C07">
      <w:headerReference w:type="default" r:id="rId11"/>
      <w:footerReference w:type="default" r:id="rId12"/>
      <w:pgSz w:w="16839" w:h="11907" w:orient="landscape"/>
      <w:pgMar w:top="851" w:right="284" w:bottom="284" w:left="28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4951" w14:textId="77777777" w:rsidR="00633BBB" w:rsidRDefault="00633BBB">
      <w:pPr>
        <w:spacing w:after="0" w:line="240" w:lineRule="auto"/>
      </w:pPr>
      <w:r>
        <w:separator/>
      </w:r>
    </w:p>
  </w:endnote>
  <w:endnote w:type="continuationSeparator" w:id="0">
    <w:p w14:paraId="2D103E72" w14:textId="77777777" w:rsidR="00633BBB" w:rsidRDefault="0063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8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58E8B" w14:textId="77777777" w:rsidR="00633BBB" w:rsidRDefault="00633BB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AA30C9C" w14:textId="77777777" w:rsidR="00633BBB" w:rsidRDefault="00633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633BBB">
    <w:pPr>
      <w:pStyle w:val="En-tte"/>
    </w:pPr>
  </w:p>
  <w:p w14:paraId="3C867E20" w14:textId="77777777" w:rsidR="00E66BFD" w:rsidRDefault="00633BBB">
    <w:pPr>
      <w:pStyle w:val="En-tte"/>
    </w:pPr>
  </w:p>
  <w:p w14:paraId="0EA15729" w14:textId="77777777" w:rsidR="00E66BFD" w:rsidRDefault="00633BBB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00243"/>
    <w:rsid w:val="0003252F"/>
    <w:rsid w:val="0006385F"/>
    <w:rsid w:val="00084DAF"/>
    <w:rsid w:val="000C2495"/>
    <w:rsid w:val="001044D0"/>
    <w:rsid w:val="001524AC"/>
    <w:rsid w:val="00155166"/>
    <w:rsid w:val="00251263"/>
    <w:rsid w:val="00303D92"/>
    <w:rsid w:val="00304F5A"/>
    <w:rsid w:val="00361C07"/>
    <w:rsid w:val="00421FF6"/>
    <w:rsid w:val="00424E43"/>
    <w:rsid w:val="00442922"/>
    <w:rsid w:val="00443B92"/>
    <w:rsid w:val="004449FF"/>
    <w:rsid w:val="004D54FD"/>
    <w:rsid w:val="00504D95"/>
    <w:rsid w:val="0053471F"/>
    <w:rsid w:val="00553586"/>
    <w:rsid w:val="00584744"/>
    <w:rsid w:val="005B2006"/>
    <w:rsid w:val="005C597B"/>
    <w:rsid w:val="005C6F6E"/>
    <w:rsid w:val="005D49D9"/>
    <w:rsid w:val="00616079"/>
    <w:rsid w:val="00633BBB"/>
    <w:rsid w:val="00656281"/>
    <w:rsid w:val="00656B7B"/>
    <w:rsid w:val="00657D06"/>
    <w:rsid w:val="00685F28"/>
    <w:rsid w:val="006B65A8"/>
    <w:rsid w:val="006E498D"/>
    <w:rsid w:val="00705CFA"/>
    <w:rsid w:val="00737F85"/>
    <w:rsid w:val="00752C15"/>
    <w:rsid w:val="007B76A7"/>
    <w:rsid w:val="007C7E33"/>
    <w:rsid w:val="00815EE3"/>
    <w:rsid w:val="0085535E"/>
    <w:rsid w:val="0088184C"/>
    <w:rsid w:val="00893556"/>
    <w:rsid w:val="008E4A41"/>
    <w:rsid w:val="009251D7"/>
    <w:rsid w:val="009B6366"/>
    <w:rsid w:val="009F451A"/>
    <w:rsid w:val="00A001BF"/>
    <w:rsid w:val="00A7723F"/>
    <w:rsid w:val="00AA6B85"/>
    <w:rsid w:val="00B06D09"/>
    <w:rsid w:val="00B87221"/>
    <w:rsid w:val="00BA5072"/>
    <w:rsid w:val="00BB3824"/>
    <w:rsid w:val="00C22899"/>
    <w:rsid w:val="00C770B0"/>
    <w:rsid w:val="00C837BF"/>
    <w:rsid w:val="00D468AE"/>
    <w:rsid w:val="00D66C89"/>
    <w:rsid w:val="00D81C90"/>
    <w:rsid w:val="00DA3518"/>
    <w:rsid w:val="00DD52F0"/>
    <w:rsid w:val="00DF557C"/>
    <w:rsid w:val="00DF6A99"/>
    <w:rsid w:val="00E260DE"/>
    <w:rsid w:val="00F8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table" w:styleId="Grilledutableau">
    <w:name w:val="Table Grid"/>
    <w:basedOn w:val="TableauNormal"/>
    <w:uiPriority w:val="39"/>
    <w:rsid w:val="006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84DA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001B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rine.hanniere@capgemini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package" Target="embeddings/Microsoft_Excel_Worksheet.xlsx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1</TotalTime>
  <Pages>2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8</cp:revision>
  <cp:lastPrinted>2022-04-05T11:16:00Z</cp:lastPrinted>
  <dcterms:created xsi:type="dcterms:W3CDTF">2022-04-05T11:12:00Z</dcterms:created>
  <dcterms:modified xsi:type="dcterms:W3CDTF">2022-05-25T16:47:00Z</dcterms:modified>
</cp:coreProperties>
</file>