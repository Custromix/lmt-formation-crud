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472147E1">
                <wp:simplePos x="0" y="0"/>
                <wp:positionH relativeFrom="column">
                  <wp:posOffset>3333750</wp:posOffset>
                </wp:positionH>
                <wp:positionV relativeFrom="paragraph">
                  <wp:posOffset>-1108710</wp:posOffset>
                </wp:positionV>
                <wp:extent cx="2858130" cy="1133475"/>
                <wp:effectExtent l="0" t="0" r="0" b="952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F3930B" w14:textId="5802F0AF" w:rsidR="00C57F99" w:rsidRPr="00590A19" w:rsidRDefault="00590A19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 w:rsidRPr="00590A19">
                              <w:rPr>
                                <w:rFonts w:ascii="Houschka Rounded Alt Bold" w:hAnsi="Houschka Rounded Alt Bold"/>
                              </w:rPr>
                              <w:t>PREVACT</w:t>
                            </w:r>
                          </w:p>
                          <w:p w14:paraId="385CEC9B" w14:textId="1205579D" w:rsidR="00C57F99" w:rsidRPr="00590A19" w:rsidRDefault="00590A19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 w:rsidRPr="00590A19">
                              <w:rPr>
                                <w:rFonts w:ascii="Houschka Rounded Alt Medium" w:hAnsi="Houschka Rounded Alt Medium"/>
                              </w:rPr>
                              <w:t>La Closerie</w:t>
                            </w:r>
                          </w:p>
                          <w:p w14:paraId="5FEDC774" w14:textId="7BF9EE8E" w:rsidR="00C57F99" w:rsidRPr="00590A19" w:rsidRDefault="00590A19">
                            <w:pPr>
                              <w:pStyle w:val="Entete-Corps"/>
                            </w:pPr>
                            <w:r w:rsidRPr="00590A19">
                              <w:t>Rue d</w:t>
                            </w:r>
                            <w:r>
                              <w:t>e la Butte Rouge</w:t>
                            </w:r>
                          </w:p>
                          <w:p w14:paraId="274D64CE" w14:textId="0DA79492" w:rsidR="00311836" w:rsidRDefault="00590A19">
                            <w:pPr>
                              <w:pStyle w:val="Entete-Corps"/>
                            </w:pPr>
                            <w:r>
                              <w:t>78330 MAUREPAS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7.3pt;width:225.0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" filled="f" stroked="f">
                <v:textbox>
                  <w:txbxContent>
                    <w:p w14:paraId="41F3930B" w14:textId="5802F0AF" w:rsidR="00C57F99" w:rsidRPr="00590A19" w:rsidRDefault="00590A19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 w:rsidRPr="00590A19">
                        <w:rPr>
                          <w:rFonts w:ascii="Houschka Rounded Alt Bold" w:hAnsi="Houschka Rounded Alt Bold"/>
                        </w:rPr>
                        <w:t>PREVACT</w:t>
                      </w:r>
                    </w:p>
                    <w:p w14:paraId="385CEC9B" w14:textId="1205579D" w:rsidR="00C57F99" w:rsidRPr="00590A19" w:rsidRDefault="00590A19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 w:rsidRPr="00590A19">
                        <w:rPr>
                          <w:rFonts w:ascii="Houschka Rounded Alt Medium" w:hAnsi="Houschka Rounded Alt Medium"/>
                        </w:rPr>
                        <w:t>La Closerie</w:t>
                      </w:r>
                    </w:p>
                    <w:p w14:paraId="5FEDC774" w14:textId="7BF9EE8E" w:rsidR="00C57F99" w:rsidRPr="00590A19" w:rsidRDefault="00590A19">
                      <w:pPr>
                        <w:pStyle w:val="Entete-Corps"/>
                      </w:pPr>
                      <w:r w:rsidRPr="00590A19">
                        <w:t>Rue d</w:t>
                      </w:r>
                      <w:r>
                        <w:t>e la Butte Rouge</w:t>
                      </w:r>
                    </w:p>
                    <w:p w14:paraId="274D64CE" w14:textId="0DA79492" w:rsidR="00311836" w:rsidRDefault="00590A19">
                      <w:pPr>
                        <w:pStyle w:val="Entete-Corps"/>
                      </w:pPr>
                      <w:r>
                        <w:t>78330 MAUREPAS</w:t>
                      </w: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6629A09E" w:rsidR="00C57F99" w:rsidRDefault="004508CD">
      <w:pPr>
        <w:pStyle w:val="Corps"/>
        <w:ind w:left="5103" w:firstLine="284"/>
      </w:pPr>
      <w:r>
        <w:t xml:space="preserve">Chaudon, le </w:t>
      </w:r>
      <w:r w:rsidR="00D6251B">
        <w:t>date</w:t>
      </w:r>
    </w:p>
    <w:p w14:paraId="6BBB4640" w14:textId="77777777" w:rsidR="00C57F99" w:rsidRDefault="00C57F99">
      <w:pPr>
        <w:pStyle w:val="Corps"/>
      </w:pPr>
    </w:p>
    <w:p w14:paraId="6D5BE59A" w14:textId="77777777" w:rsidR="00311836" w:rsidRDefault="00311836">
      <w:pPr>
        <w:pStyle w:val="Corps"/>
      </w:pPr>
    </w:p>
    <w:p w14:paraId="5E5E4297" w14:textId="77777777" w:rsidR="00311836" w:rsidRDefault="00311836">
      <w:pPr>
        <w:pStyle w:val="Corps"/>
      </w:pPr>
    </w:p>
    <w:p w14:paraId="2A4406EC" w14:textId="77777777" w:rsidR="00311836" w:rsidRDefault="00311836">
      <w:pPr>
        <w:pStyle w:val="Corps"/>
      </w:pPr>
    </w:p>
    <w:p w14:paraId="0A82F7DB" w14:textId="612D8494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56495049"/>
    <w:bookmarkEnd w:id="0"/>
    <w:p w14:paraId="28540D82" w14:textId="546A22E5" w:rsidR="00C57F99" w:rsidRDefault="00605F87">
      <w:pPr>
        <w:pStyle w:val="Corps"/>
      </w:pPr>
      <w:r>
        <w:object w:dxaOrig="10608" w:dyaOrig="294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147.6pt" o:ole="">
            <v:imagedata r:id="rId6" o:title=""/>
          </v:shape>
          <o:OLEObject Type="Embed" ProgID="Excel.Sheet.12" ShapeID="_x0000_i1025" DrawAspect="Content" ObjectID="_1715186681" r:id="rId7"/>
        </w:object>
      </w:r>
      <w:r w:rsidR="004508CD">
        <w:t xml:space="preserve"> </w:t>
      </w:r>
    </w:p>
    <w:p w14:paraId="179E5B5A" w14:textId="77777777" w:rsidR="002310EA" w:rsidRDefault="002310EA" w:rsidP="002310EA">
      <w:pPr>
        <w:pStyle w:val="Corps"/>
      </w:pPr>
      <w:r>
        <w:t>En vertu des lois régissant la formation continue, les factures sont sans mention de taxe, en référence à l’article 261.4.4 a du CGI.</w:t>
      </w:r>
    </w:p>
    <w:p w14:paraId="267B2345" w14:textId="77777777" w:rsidR="002310EA" w:rsidRDefault="002310EA">
      <w:pPr>
        <w:pStyle w:val="Corps"/>
      </w:pPr>
    </w:p>
    <w:p w14:paraId="4E8F1237" w14:textId="3E434AB4" w:rsidR="0050510D" w:rsidRDefault="0050510D">
      <w:pPr>
        <w:pStyle w:val="Corps"/>
      </w:pPr>
      <w:r>
        <w:t>Règlement par virement RIB 30047 14628 00020352102 57</w:t>
      </w:r>
    </w:p>
    <w:p w14:paraId="7130F333" w14:textId="44D58654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287BC86D" w14:textId="77777777" w:rsidR="0050510D" w:rsidRDefault="0050510D">
      <w:pPr>
        <w:pStyle w:val="Corps"/>
      </w:pPr>
    </w:p>
    <w:p w14:paraId="52CA8B9D" w14:textId="3695B634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402C90B9" w:rsidR="00C57F99" w:rsidRDefault="00615123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25632E70" wp14:editId="09F6D30E">
            <wp:simplePos x="0" y="0"/>
            <wp:positionH relativeFrom="column">
              <wp:posOffset>3218815</wp:posOffset>
            </wp:positionH>
            <wp:positionV relativeFrom="paragraph">
              <wp:posOffset>1455420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08B8DBDB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2A0CBD" w:rsidRDefault="00DD72CE" w:rsidP="002A0CB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2A0CBD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E61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2A0CBD" w:rsidRDefault="00DD72CE" w:rsidP="002A0CBD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0" w:history="1">
                        <w:r w:rsidR="004508CD" w:rsidRPr="002A0CBD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275D" w14:textId="77777777" w:rsidR="00DD72CE" w:rsidRDefault="00DD72CE">
      <w:pPr>
        <w:spacing w:after="0" w:line="240" w:lineRule="auto"/>
      </w:pPr>
      <w:r>
        <w:separator/>
      </w:r>
    </w:p>
  </w:endnote>
  <w:endnote w:type="continuationSeparator" w:id="0">
    <w:p w14:paraId="3BDC2FBA" w14:textId="77777777" w:rsidR="00DD72CE" w:rsidRDefault="00DD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2C08" w14:textId="77777777" w:rsidR="00DD72CE" w:rsidRDefault="00DD72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9CFCC1" w14:textId="77777777" w:rsidR="00DD72CE" w:rsidRDefault="00DD7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DD72CE">
    <w:pPr>
      <w:pStyle w:val="En-tte"/>
    </w:pPr>
  </w:p>
  <w:p w14:paraId="1B70B1F8" w14:textId="77777777" w:rsidR="004E7DD7" w:rsidRDefault="00DD72CE">
    <w:pPr>
      <w:pStyle w:val="En-tte"/>
    </w:pPr>
  </w:p>
  <w:p w14:paraId="4D6824E0" w14:textId="77777777" w:rsidR="004E7DD7" w:rsidRDefault="00DD72CE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66538"/>
    <w:rsid w:val="002310EA"/>
    <w:rsid w:val="002A0CBD"/>
    <w:rsid w:val="00311836"/>
    <w:rsid w:val="00400424"/>
    <w:rsid w:val="004508CD"/>
    <w:rsid w:val="0050510D"/>
    <w:rsid w:val="00590A19"/>
    <w:rsid w:val="00605F87"/>
    <w:rsid w:val="00615123"/>
    <w:rsid w:val="00666770"/>
    <w:rsid w:val="006A2DA3"/>
    <w:rsid w:val="007F235C"/>
    <w:rsid w:val="009A4B60"/>
    <w:rsid w:val="00B24EAF"/>
    <w:rsid w:val="00B53AD5"/>
    <w:rsid w:val="00BA5074"/>
    <w:rsid w:val="00BC5F5F"/>
    <w:rsid w:val="00C57F99"/>
    <w:rsid w:val="00D6251B"/>
    <w:rsid w:val="00DD72CE"/>
    <w:rsid w:val="00E21442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Facture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</Template>
  <TotalTime>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15</cp:revision>
  <cp:lastPrinted>2020-03-03T15:36:00Z</cp:lastPrinted>
  <dcterms:created xsi:type="dcterms:W3CDTF">2020-09-28T11:23:00Z</dcterms:created>
  <dcterms:modified xsi:type="dcterms:W3CDTF">2022-05-27T17:58:00Z</dcterms:modified>
</cp:coreProperties>
</file>