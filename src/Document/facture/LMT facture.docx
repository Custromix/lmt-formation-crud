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A62" w14:textId="77777777" w:rsidR="00C57F99" w:rsidRDefault="004508CD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8EBA0" wp14:editId="2A040C61">
                <wp:simplePos x="0" y="0"/>
                <wp:positionH relativeFrom="column">
                  <wp:posOffset>3336288</wp:posOffset>
                </wp:positionH>
                <wp:positionV relativeFrom="paragraph">
                  <wp:posOffset>-842006</wp:posOffset>
                </wp:positionV>
                <wp:extent cx="2858130" cy="1141728"/>
                <wp:effectExtent l="0" t="0" r="0" b="1272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141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F3930B" w14:textId="77777777" w:rsidR="00C57F99" w:rsidRDefault="004508CD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</w:rPr>
                            </w:pPr>
                            <w:r>
                              <w:rPr>
                                <w:rFonts w:ascii="Houschka Rounded Alt Bold" w:hAnsi="Houschka Rounded Alt Bold"/>
                              </w:rPr>
                              <w:t>Nom de l’entreprise</w:t>
                            </w:r>
                          </w:p>
                          <w:p w14:paraId="385CEC9B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</w:rPr>
                              <w:t>M./Mme Nom de famille</w:t>
                            </w:r>
                          </w:p>
                          <w:p w14:paraId="5FEDC774" w14:textId="77777777" w:rsidR="00C57F99" w:rsidRDefault="004508CD">
                            <w:pPr>
                              <w:pStyle w:val="Entete-Corps"/>
                            </w:pPr>
                            <w:r>
                              <w:t>N° rue et voie</w:t>
                            </w:r>
                          </w:p>
                          <w:p w14:paraId="4009A27B" w14:textId="77777777" w:rsidR="00C57F99" w:rsidRDefault="004508CD">
                            <w:pPr>
                              <w:pStyle w:val="Entete-Corps"/>
                            </w:pPr>
                            <w:r>
                              <w:t>XXXXX VILLE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8EBA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7pt;margin-top:-66.3pt;width:225.05pt;height:8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" filled="f" stroked="f">
                <v:textbox>
                  <w:txbxContent>
                    <w:p w14:paraId="41F3930B" w14:textId="77777777" w:rsidR="00C57F99" w:rsidRDefault="004508CD">
                      <w:pPr>
                        <w:pStyle w:val="Entete-Titre"/>
                        <w:rPr>
                          <w:rFonts w:ascii="Houschka Rounded Alt Bold" w:hAnsi="Houschka Rounded Alt Bold"/>
                        </w:rPr>
                      </w:pPr>
                      <w:r>
                        <w:rPr>
                          <w:rFonts w:ascii="Houschka Rounded Alt Bold" w:hAnsi="Houschka Rounded Alt Bold"/>
                        </w:rPr>
                        <w:t>Nom de l’entreprise</w:t>
                      </w:r>
                    </w:p>
                    <w:p w14:paraId="385CEC9B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</w:rPr>
                      </w:pPr>
                      <w:r>
                        <w:rPr>
                          <w:rFonts w:ascii="Houschka Rounded Alt Medium" w:hAnsi="Houschka Rounded Alt Medium"/>
                        </w:rPr>
                        <w:t>M./Mme Nom de famille</w:t>
                      </w:r>
                    </w:p>
                    <w:p w14:paraId="5FEDC774" w14:textId="77777777" w:rsidR="00C57F99" w:rsidRDefault="004508CD">
                      <w:pPr>
                        <w:pStyle w:val="Entete-Corps"/>
                      </w:pPr>
                      <w:r>
                        <w:t>N° rue et voie</w:t>
                      </w:r>
                    </w:p>
                    <w:p w14:paraId="4009A27B" w14:textId="77777777" w:rsidR="00C57F99" w:rsidRDefault="004508CD">
                      <w:pPr>
                        <w:pStyle w:val="Entete-Corps"/>
                      </w:pPr>
                      <w:r>
                        <w:t>XXXXX VILLE</w:t>
                      </w:r>
                    </w:p>
                  </w:txbxContent>
                </v:textbox>
              </v:shape>
            </w:pict>
          </mc:Fallback>
        </mc:AlternateContent>
      </w:r>
    </w:p>
    <w:p w14:paraId="01C54243" w14:textId="77777777" w:rsidR="00C57F99" w:rsidRDefault="00C57F99">
      <w:pPr>
        <w:pStyle w:val="Corps"/>
        <w:ind w:left="6480"/>
      </w:pPr>
    </w:p>
    <w:p w14:paraId="078BC3F5" w14:textId="77777777" w:rsidR="00C57F99" w:rsidRDefault="00C57F99">
      <w:pPr>
        <w:pStyle w:val="Corps"/>
        <w:ind w:left="5103" w:firstLine="657"/>
      </w:pPr>
    </w:p>
    <w:p w14:paraId="17E949A7" w14:textId="77777777" w:rsidR="00C57F99" w:rsidRDefault="004508CD">
      <w:pPr>
        <w:pStyle w:val="Corps"/>
        <w:ind w:left="5103" w:firstLine="284"/>
      </w:pPr>
      <w:r>
        <w:t>Chaudon, le XX/XX/XXXX.</w:t>
      </w:r>
    </w:p>
    <w:p w14:paraId="6BBB4640" w14:textId="19451EE0" w:rsidR="00C57F99" w:rsidRDefault="00C57F99">
      <w:pPr>
        <w:pStyle w:val="Corps"/>
      </w:pPr>
    </w:p>
    <w:p w14:paraId="0A82F7DB" w14:textId="77777777" w:rsidR="00C57F99" w:rsidRDefault="004508CD">
      <w:pPr>
        <w:pStyle w:val="Corps"/>
      </w:pPr>
      <w:r>
        <w:t>Bonjour,</w:t>
      </w:r>
    </w:p>
    <w:p w14:paraId="5D6B4C52" w14:textId="77777777" w:rsidR="00C57F99" w:rsidRDefault="00C57F99">
      <w:pPr>
        <w:pStyle w:val="Corps"/>
      </w:pPr>
    </w:p>
    <w:p w14:paraId="785BD5BB" w14:textId="77777777" w:rsidR="00C57F99" w:rsidRDefault="004508CD">
      <w:pPr>
        <w:pStyle w:val="Corps"/>
      </w:pPr>
      <w:r>
        <w:t>Suite à notre prestation, veuillez trouver ci-dessous notre facture :</w:t>
      </w:r>
    </w:p>
    <w:p w14:paraId="76234F02" w14:textId="77777777" w:rsidR="00C57F99" w:rsidRDefault="00C57F99">
      <w:pPr>
        <w:pStyle w:val="Corps"/>
      </w:pPr>
    </w:p>
    <w:p w14:paraId="439AE51B" w14:textId="77777777" w:rsidR="00C57F99" w:rsidRDefault="00C57F99">
      <w:pPr>
        <w:pStyle w:val="Corps"/>
      </w:pPr>
    </w:p>
    <w:bookmarkStart w:id="0" w:name="_MON_1697035714"/>
    <w:bookmarkEnd w:id="0"/>
    <w:p w14:paraId="28540D82" w14:textId="5253F3E1" w:rsidR="00C57F99" w:rsidRDefault="005F62E1">
      <w:pPr>
        <w:pStyle w:val="Corps"/>
      </w:pPr>
      <w:r>
        <w:object w:dxaOrig="10356" w:dyaOrig="5100" w14:anchorId="785BA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2pt;height:255.6pt" o:ole="">
            <v:imagedata r:id="rId6" o:title=""/>
          </v:shape>
          <o:OLEObject Type="Embed" ProgID="Excel.Sheet.12" ShapeID="_x0000_i1025" DrawAspect="Content" ObjectID="_1715186554" r:id="rId7"/>
        </w:object>
      </w:r>
      <w:r w:rsidR="004508CD">
        <w:t xml:space="preserve"> </w:t>
      </w:r>
    </w:p>
    <w:p w14:paraId="2ADE6C8D" w14:textId="617DE805" w:rsidR="00C57F99" w:rsidRDefault="00C57F99">
      <w:pPr>
        <w:pStyle w:val="Corps"/>
      </w:pPr>
    </w:p>
    <w:p w14:paraId="363AEB66" w14:textId="74298E78" w:rsidR="002871A3" w:rsidRDefault="002871A3">
      <w:pPr>
        <w:pStyle w:val="Corps"/>
      </w:pPr>
      <w:r>
        <w:t>En vertu des lois régissant la formation continue, les factures sont sans mention de taxe</w:t>
      </w:r>
      <w:r w:rsidR="002B0B14">
        <w:t>, en référence à l’article 261.4.4 a du CGI.</w:t>
      </w:r>
    </w:p>
    <w:p w14:paraId="31F7241B" w14:textId="77777777" w:rsidR="00C57F99" w:rsidRDefault="00C57F99">
      <w:pPr>
        <w:pStyle w:val="Corps"/>
      </w:pPr>
    </w:p>
    <w:p w14:paraId="576CFA88" w14:textId="77777777" w:rsidR="00AC3F59" w:rsidRDefault="00AC3F59" w:rsidP="00AC3F59">
      <w:pPr>
        <w:pStyle w:val="Corps"/>
      </w:pPr>
      <w:r>
        <w:t>Règlement par virement RIB 30047 14628 00020352102 57</w:t>
      </w:r>
    </w:p>
    <w:p w14:paraId="7130F333" w14:textId="77777777" w:rsidR="00C57F99" w:rsidRDefault="004508CD">
      <w:pPr>
        <w:pStyle w:val="Corps"/>
      </w:pPr>
      <w:r>
        <w:t xml:space="preserve">Veuillez libeller votre chèque à l'ordre de </w:t>
      </w:r>
      <w:r>
        <w:rPr>
          <w:rFonts w:ascii="Houschka Rounded Alt Medium" w:hAnsi="Houschka Rounded Alt Medium"/>
        </w:rPr>
        <w:t>LMT FORMATION SAS.</w:t>
      </w:r>
    </w:p>
    <w:p w14:paraId="2144EC55" w14:textId="77777777" w:rsidR="00AC3F59" w:rsidRDefault="00AC3F59">
      <w:pPr>
        <w:pStyle w:val="Corps"/>
      </w:pPr>
    </w:p>
    <w:p w14:paraId="52CA8B9D" w14:textId="7ACCE39D" w:rsidR="00C57F99" w:rsidRDefault="004508CD">
      <w:pPr>
        <w:pStyle w:val="Corps"/>
      </w:pPr>
      <w:r>
        <w:t>Escompte pour paiement anticipé : néant</w:t>
      </w:r>
    </w:p>
    <w:p w14:paraId="3F5ADA7B" w14:textId="77777777" w:rsidR="00C57F99" w:rsidRDefault="00C57F99">
      <w:pPr>
        <w:pStyle w:val="Corps"/>
      </w:pPr>
    </w:p>
    <w:p w14:paraId="1B7C6F5C" w14:textId="16C00F02" w:rsidR="00C57F99" w:rsidRDefault="003B6992">
      <w:pPr>
        <w:pStyle w:val="Corps"/>
      </w:pPr>
      <w:r w:rsidRPr="00B80F2E">
        <w:rPr>
          <w:noProof/>
        </w:rPr>
        <w:drawing>
          <wp:anchor distT="0" distB="0" distL="114300" distR="114300" simplePos="0" relativeHeight="251667456" behindDoc="0" locked="0" layoutInCell="1" allowOverlap="1" wp14:anchorId="7E146289" wp14:editId="46BDF0B6">
            <wp:simplePos x="0" y="0"/>
            <wp:positionH relativeFrom="column">
              <wp:posOffset>3253740</wp:posOffset>
            </wp:positionH>
            <wp:positionV relativeFrom="paragraph">
              <wp:posOffset>772795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E61D" wp14:editId="610C73CD">
                <wp:simplePos x="0" y="0"/>
                <wp:positionH relativeFrom="column">
                  <wp:posOffset>360675</wp:posOffset>
                </wp:positionH>
                <wp:positionV relativeFrom="page">
                  <wp:posOffset>9764392</wp:posOffset>
                </wp:positionV>
                <wp:extent cx="2291084" cy="882011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88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2DA4D2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718F0EB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22DF3F0A" w14:textId="77777777" w:rsidR="00C57F99" w:rsidRPr="00F6065C" w:rsidRDefault="00ED4DC3" w:rsidP="00F6065C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9" w:history="1">
                              <w:r w:rsidR="004508CD" w:rsidRPr="00F6065C">
                                <w:rPr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69822A0A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2E61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28.4pt;margin-top:768.85pt;width:180.4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" filled="f" stroked="f">
                <v:textbox>
                  <w:txbxContent>
                    <w:p w14:paraId="592DA4D2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718F0EB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22DF3F0A" w14:textId="77777777" w:rsidR="00C57F99" w:rsidRPr="00F6065C" w:rsidRDefault="00ED4DC3" w:rsidP="00F6065C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10" w:history="1">
                        <w:r w:rsidR="004508CD" w:rsidRPr="00F6065C">
                          <w:rPr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69822A0A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08CD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B17C822" wp14:editId="6A65A2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508CD">
        <w:t>Vous en souhaitant bonne réception, nous vous prions d’agréer, nos sincères salutations.</w:t>
      </w:r>
    </w:p>
    <w:sectPr w:rsidR="00C57F99">
      <w:headerReference w:type="default" r:id="rId12"/>
      <w:footerReference w:type="default" r:id="rId13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0CFAB" w14:textId="77777777" w:rsidR="00ED4DC3" w:rsidRDefault="00ED4DC3">
      <w:pPr>
        <w:spacing w:after="0" w:line="240" w:lineRule="auto"/>
      </w:pPr>
      <w:r>
        <w:separator/>
      </w:r>
    </w:p>
  </w:endnote>
  <w:endnote w:type="continuationSeparator" w:id="0">
    <w:p w14:paraId="37A446EC" w14:textId="77777777" w:rsidR="00ED4DC3" w:rsidRDefault="00ED4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510B" w14:textId="77777777" w:rsidR="004E7DD7" w:rsidRDefault="004508CD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9F65" wp14:editId="53F793D9">
              <wp:simplePos x="0" y="0"/>
              <wp:positionH relativeFrom="column">
                <wp:posOffset>3119118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15AAC38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E8DC844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89F6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45.6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" filled="f" stroked="f">
              <v:textbox>
                <w:txbxContent>
                  <w:p w14:paraId="615AAC38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E8DC844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FC179" wp14:editId="17DE3067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31786D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A7883" w14:textId="77777777" w:rsidR="00ED4DC3" w:rsidRDefault="00ED4DC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9683B3" w14:textId="77777777" w:rsidR="00ED4DC3" w:rsidRDefault="00ED4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F86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6C4C4" wp14:editId="3AF7633A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56B26C6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FA6819C" wp14:editId="71C719D5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50D635C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36EA40" wp14:editId="1BC58C6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5CE014" w14:textId="77777777" w:rsidR="004E7DD7" w:rsidRDefault="004508CD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6F0D67B5" w14:textId="77777777" w:rsidR="004E7DD7" w:rsidRDefault="004508C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7050821D" w14:textId="77777777" w:rsidR="004E7DD7" w:rsidRDefault="004508C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B9C7A03" w14:textId="77777777" w:rsidR="004E7DD7" w:rsidRDefault="004508C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EA40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" filled="f" stroked="f">
              <v:textbox>
                <w:txbxContent>
                  <w:p w14:paraId="7D5CE014" w14:textId="77777777" w:rsidR="004E7DD7" w:rsidRDefault="004508CD">
                    <w:pPr>
                      <w:pStyle w:val="Entete-Corps"/>
                    </w:pPr>
                    <w:r>
                      <w:t>Hameau de Vaubrun</w:t>
                    </w:r>
                  </w:p>
                  <w:p w14:paraId="6F0D67B5" w14:textId="77777777" w:rsidR="004E7DD7" w:rsidRDefault="004508C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7050821D" w14:textId="77777777" w:rsidR="004E7DD7" w:rsidRDefault="004508CD">
                    <w:pPr>
                      <w:pStyle w:val="Entete-Corps"/>
                    </w:pPr>
                    <w:r>
                      <w:t>28210 CHAUDON</w:t>
                    </w:r>
                  </w:p>
                  <w:p w14:paraId="5B9C7A03" w14:textId="77777777" w:rsidR="004E7DD7" w:rsidRDefault="004508C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6DA9856E" w14:textId="77777777" w:rsidR="004E7DD7" w:rsidRDefault="00ED4DC3">
    <w:pPr>
      <w:pStyle w:val="En-tte"/>
    </w:pPr>
  </w:p>
  <w:p w14:paraId="1B70B1F8" w14:textId="77777777" w:rsidR="004E7DD7" w:rsidRDefault="00ED4DC3">
    <w:pPr>
      <w:pStyle w:val="En-tte"/>
    </w:pPr>
  </w:p>
  <w:p w14:paraId="4D6824E0" w14:textId="77777777" w:rsidR="004E7DD7" w:rsidRDefault="00ED4DC3">
    <w:pPr>
      <w:pStyle w:val="En-tte"/>
    </w:pPr>
  </w:p>
  <w:p w14:paraId="2F5B7E8A" w14:textId="77777777" w:rsidR="004E7DD7" w:rsidRDefault="004508C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99"/>
    <w:rsid w:val="00231F1D"/>
    <w:rsid w:val="002871A3"/>
    <w:rsid w:val="002B0B14"/>
    <w:rsid w:val="003B6992"/>
    <w:rsid w:val="003C4A3F"/>
    <w:rsid w:val="00443AE5"/>
    <w:rsid w:val="004508CD"/>
    <w:rsid w:val="005F62E1"/>
    <w:rsid w:val="006D16B6"/>
    <w:rsid w:val="00794A0B"/>
    <w:rsid w:val="00AC3F59"/>
    <w:rsid w:val="00AC6341"/>
    <w:rsid w:val="00C57F99"/>
    <w:rsid w:val="00E2771C"/>
    <w:rsid w:val="00ED4DC3"/>
    <w:rsid w:val="00F6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3538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gestion@lmt-formation.f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_LMT_Formation\modele_doc\doc\Facture\LMT-Facture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LMT-Facture[OUTPUT]</Template>
  <TotalTime>8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12</cp:revision>
  <cp:lastPrinted>2020-03-03T15:36:00Z</cp:lastPrinted>
  <dcterms:created xsi:type="dcterms:W3CDTF">2020-06-10T14:43:00Z</dcterms:created>
  <dcterms:modified xsi:type="dcterms:W3CDTF">2022-05-27T17:56:00Z</dcterms:modified>
</cp:coreProperties>
</file>