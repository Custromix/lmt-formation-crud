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77777777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472147E1">
                <wp:simplePos x="0" y="0"/>
                <wp:positionH relativeFrom="column">
                  <wp:posOffset>3333750</wp:posOffset>
                </wp:positionH>
                <wp:positionV relativeFrom="paragraph">
                  <wp:posOffset>-1108710</wp:posOffset>
                </wp:positionV>
                <wp:extent cx="2858130" cy="1133475"/>
                <wp:effectExtent l="0" t="0" r="0" b="952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F2DF9C" w14:textId="77777777" w:rsidR="00DC2AC1" w:rsidRPr="00722EB7" w:rsidRDefault="00DC2AC1" w:rsidP="00DC2AC1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  <w:lang w:val="en-US"/>
                              </w:rPr>
                            </w:pPr>
                            <w:r w:rsidRPr="00722EB7">
                              <w:rPr>
                                <w:rFonts w:ascii="Houschka Rounded Alt Bold" w:hAnsi="Houschka Rounded Alt Bold"/>
                                <w:lang w:val="en-US"/>
                              </w:rPr>
                              <w:t>Cap Gemini Engineering</w:t>
                            </w:r>
                          </w:p>
                          <w:p w14:paraId="1B793D83" w14:textId="77777777" w:rsidR="00DC2AC1" w:rsidRPr="00722EB7" w:rsidRDefault="00DC2AC1" w:rsidP="00DC2AC1">
                            <w:pPr>
                              <w:pStyle w:val="Entete-Corps"/>
                              <w:rPr>
                                <w:lang w:val="en-US"/>
                              </w:rPr>
                            </w:pPr>
                            <w:r w:rsidRPr="00722EB7">
                              <w:rPr>
                                <w:rFonts w:ascii="Houschka Rounded Alt Medium" w:hAnsi="Houschka Rounded Alt Medium"/>
                                <w:lang w:val="en-US"/>
                              </w:rPr>
                              <w:t>Dr Nasser KHELIFA</w:t>
                            </w:r>
                          </w:p>
                          <w:p w14:paraId="15399C44" w14:textId="77777777" w:rsidR="00DC2AC1" w:rsidRDefault="00DC2AC1" w:rsidP="00DC2AC1">
                            <w:pPr>
                              <w:pStyle w:val="Entete-Corps"/>
                            </w:pPr>
                            <w:r>
                              <w:t>Education Services</w:t>
                            </w:r>
                          </w:p>
                          <w:p w14:paraId="5E2C8FBA" w14:textId="77777777" w:rsidR="00DC2AC1" w:rsidRDefault="00DC2AC1" w:rsidP="00DC2AC1">
                            <w:pPr>
                              <w:pStyle w:val="Entete-Corps"/>
                            </w:pPr>
                            <w:r>
                              <w:t>145-151 Quai Président Roosevelt</w:t>
                            </w:r>
                          </w:p>
                          <w:p w14:paraId="274D64CE" w14:textId="6E92C728" w:rsidR="00311836" w:rsidRDefault="00DC2AC1" w:rsidP="00DC2AC1">
                            <w:pPr>
                              <w:pStyle w:val="Entete-Corps"/>
                            </w:pPr>
                            <w:r>
                              <w:t>92130 Issy Les Moulineaux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7.3pt;width:225.05pt;height:8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" filled="f" stroked="f">
                <v:textbox>
                  <w:txbxContent>
                    <w:p w14:paraId="57F2DF9C" w14:textId="77777777" w:rsidR="00DC2AC1" w:rsidRPr="00722EB7" w:rsidRDefault="00DC2AC1" w:rsidP="00DC2AC1">
                      <w:pPr>
                        <w:pStyle w:val="Entete-Titre"/>
                        <w:rPr>
                          <w:rFonts w:ascii="Houschka Rounded Alt Bold" w:hAnsi="Houschka Rounded Alt Bold"/>
                          <w:lang w:val="en-US"/>
                        </w:rPr>
                      </w:pPr>
                      <w:r w:rsidRPr="00722EB7">
                        <w:rPr>
                          <w:rFonts w:ascii="Houschka Rounded Alt Bold" w:hAnsi="Houschka Rounded Alt Bold"/>
                          <w:lang w:val="en-US"/>
                        </w:rPr>
                        <w:t>Cap Gemini Engineering</w:t>
                      </w:r>
                    </w:p>
                    <w:p w14:paraId="1B793D83" w14:textId="77777777" w:rsidR="00DC2AC1" w:rsidRPr="00722EB7" w:rsidRDefault="00DC2AC1" w:rsidP="00DC2AC1">
                      <w:pPr>
                        <w:pStyle w:val="Entete-Corps"/>
                        <w:rPr>
                          <w:lang w:val="en-US"/>
                        </w:rPr>
                      </w:pPr>
                      <w:r w:rsidRPr="00722EB7">
                        <w:rPr>
                          <w:rFonts w:ascii="Houschka Rounded Alt Medium" w:hAnsi="Houschka Rounded Alt Medium"/>
                          <w:lang w:val="en-US"/>
                        </w:rPr>
                        <w:t>Dr Nasser KHELIFA</w:t>
                      </w:r>
                    </w:p>
                    <w:p w14:paraId="15399C44" w14:textId="77777777" w:rsidR="00DC2AC1" w:rsidRDefault="00DC2AC1" w:rsidP="00DC2AC1">
                      <w:pPr>
                        <w:pStyle w:val="Entete-Corps"/>
                      </w:pPr>
                      <w:r>
                        <w:t>Education Services</w:t>
                      </w:r>
                    </w:p>
                    <w:p w14:paraId="5E2C8FBA" w14:textId="77777777" w:rsidR="00DC2AC1" w:rsidRDefault="00DC2AC1" w:rsidP="00DC2AC1">
                      <w:pPr>
                        <w:pStyle w:val="Entete-Corps"/>
                      </w:pPr>
                      <w:r>
                        <w:t>145-151 Quai Président Roosevelt</w:t>
                      </w:r>
                    </w:p>
                    <w:p w14:paraId="274D64CE" w14:textId="6E92C728" w:rsidR="00311836" w:rsidRDefault="00DC2AC1" w:rsidP="00DC2AC1">
                      <w:pPr>
                        <w:pStyle w:val="Entete-Corps"/>
                      </w:pPr>
                      <w:r>
                        <w:t>92130 Issy Les Moulineaux</w:t>
                      </w:r>
                    </w:p>
                  </w:txbxContent>
                </v:textbox>
              </v:shape>
            </w:pict>
          </mc:Fallback>
        </mc:AlternateContent>
      </w:r>
    </w:p>
    <w:p w14:paraId="01C54243" w14:textId="77777777" w:rsidR="00C57F99" w:rsidRDefault="00C57F99">
      <w:pPr>
        <w:pStyle w:val="Corps"/>
        <w:ind w:left="6480"/>
      </w:pPr>
    </w:p>
    <w:p w14:paraId="078BC3F5" w14:textId="77777777" w:rsidR="00C57F99" w:rsidRDefault="00C57F99">
      <w:pPr>
        <w:pStyle w:val="Corps"/>
        <w:ind w:left="5103" w:firstLine="657"/>
      </w:pPr>
    </w:p>
    <w:p w14:paraId="17E949A7" w14:textId="2609CA97" w:rsidR="00C57F99" w:rsidRDefault="004508CD">
      <w:pPr>
        <w:pStyle w:val="Corps"/>
        <w:ind w:left="5103" w:firstLine="284"/>
      </w:pPr>
      <w:r>
        <w:t xml:space="preserve">Chaudon, le </w:t>
      </w:r>
      <w:r w:rsidR="00167480">
        <w:t>date</w:t>
      </w:r>
    </w:p>
    <w:p w14:paraId="6BBB4640" w14:textId="77777777" w:rsidR="00C57F99" w:rsidRDefault="00C57F99">
      <w:pPr>
        <w:pStyle w:val="Corps"/>
      </w:pPr>
    </w:p>
    <w:p w14:paraId="6D5BE59A" w14:textId="77777777" w:rsidR="00311836" w:rsidRDefault="00311836">
      <w:pPr>
        <w:pStyle w:val="Corps"/>
      </w:pPr>
    </w:p>
    <w:p w14:paraId="5E5E4297" w14:textId="77777777" w:rsidR="00311836" w:rsidRDefault="00311836">
      <w:pPr>
        <w:pStyle w:val="Corps"/>
      </w:pPr>
    </w:p>
    <w:p w14:paraId="2A4406EC" w14:textId="77777777" w:rsidR="00311836" w:rsidRDefault="00311836">
      <w:pPr>
        <w:pStyle w:val="Corps"/>
      </w:pPr>
    </w:p>
    <w:p w14:paraId="0A82F7DB" w14:textId="612D8494" w:rsidR="00C57F99" w:rsidRDefault="004508CD">
      <w:pPr>
        <w:pStyle w:val="Corps"/>
      </w:pPr>
      <w:r>
        <w:t>Bonjour,</w:t>
      </w:r>
    </w:p>
    <w:p w14:paraId="5D6B4C52" w14:textId="77777777" w:rsidR="00C57F99" w:rsidRDefault="00C57F99">
      <w:pPr>
        <w:pStyle w:val="Corps"/>
      </w:pPr>
    </w:p>
    <w:p w14:paraId="785BD5BB" w14:textId="77777777" w:rsidR="00C57F99" w:rsidRDefault="004508CD">
      <w:pPr>
        <w:pStyle w:val="Corps"/>
      </w:pPr>
      <w:r>
        <w:t>Suite à notre prestation, veuillez trouver ci-dessous notre facture :</w:t>
      </w:r>
    </w:p>
    <w:p w14:paraId="76234F02" w14:textId="77777777" w:rsidR="00C57F99" w:rsidRDefault="00C57F99">
      <w:pPr>
        <w:pStyle w:val="Corps"/>
      </w:pPr>
    </w:p>
    <w:p w14:paraId="439AE51B" w14:textId="77777777" w:rsidR="00C57F99" w:rsidRDefault="00C57F99">
      <w:pPr>
        <w:pStyle w:val="Corps"/>
      </w:pPr>
    </w:p>
    <w:bookmarkStart w:id="0" w:name="_MON_1656495049"/>
    <w:bookmarkEnd w:id="0"/>
    <w:p w14:paraId="28540D82" w14:textId="0EF171C9" w:rsidR="00C57F99" w:rsidRDefault="008852D0">
      <w:pPr>
        <w:pStyle w:val="Corps"/>
      </w:pPr>
      <w:r>
        <w:object w:dxaOrig="10356" w:dyaOrig="2940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147pt" o:ole="">
            <v:imagedata r:id="rId6" o:title=""/>
          </v:shape>
          <o:OLEObject Type="Embed" ProgID="Excel.Sheet.12" ShapeID="_x0000_i1025" DrawAspect="Content" ObjectID="_1704896725" r:id="rId7"/>
        </w:object>
      </w:r>
      <w:r w:rsidR="004508CD">
        <w:t xml:space="preserve"> </w:t>
      </w:r>
    </w:p>
    <w:p w14:paraId="31F7241B" w14:textId="79ACD1CF" w:rsidR="00C57F99" w:rsidRDefault="00170561">
      <w:pPr>
        <w:pStyle w:val="Corps"/>
      </w:pPr>
      <w:r>
        <w:t>En vertu des lois régissant la formation continue, les factures sont sans mention de taxe, en référence à l’article 261.4.4 a du CGI</w:t>
      </w:r>
    </w:p>
    <w:p w14:paraId="75F9DA1F" w14:textId="77777777" w:rsidR="00170561" w:rsidRDefault="00170561">
      <w:pPr>
        <w:pStyle w:val="Corps"/>
      </w:pPr>
    </w:p>
    <w:p w14:paraId="44084C04" w14:textId="77777777" w:rsidR="00DC2AC1" w:rsidRDefault="00DC2AC1" w:rsidP="00DC2AC1">
      <w:pPr>
        <w:pStyle w:val="Corps"/>
      </w:pPr>
      <w:r>
        <w:t>Règlement par virement RIB 30047 14628 00020352102 57</w:t>
      </w:r>
    </w:p>
    <w:p w14:paraId="7130F333" w14:textId="77777777" w:rsidR="00C57F99" w:rsidRDefault="004508CD">
      <w:pPr>
        <w:pStyle w:val="Corps"/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26F1AE98" w14:textId="77777777" w:rsidR="00DC2AC1" w:rsidRDefault="00DC2AC1">
      <w:pPr>
        <w:pStyle w:val="Corps"/>
      </w:pPr>
    </w:p>
    <w:p w14:paraId="52CA8B9D" w14:textId="55E40070" w:rsidR="00C57F99" w:rsidRDefault="004508CD">
      <w:pPr>
        <w:pStyle w:val="Corps"/>
      </w:pPr>
      <w:r>
        <w:t>Escompte pour paiement anticipé : néant</w:t>
      </w:r>
    </w:p>
    <w:p w14:paraId="3F5ADA7B" w14:textId="77777777" w:rsidR="00C57F99" w:rsidRDefault="00C57F99">
      <w:pPr>
        <w:pStyle w:val="Corps"/>
      </w:pPr>
    </w:p>
    <w:p w14:paraId="1B7C6F5C" w14:textId="7EC4ED41" w:rsidR="00C57F99" w:rsidRDefault="00170561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7456" behindDoc="0" locked="0" layoutInCell="1" allowOverlap="1" wp14:anchorId="63CED53E" wp14:editId="63DD64F6">
            <wp:simplePos x="0" y="0"/>
            <wp:positionH relativeFrom="column">
              <wp:posOffset>3291592</wp:posOffset>
            </wp:positionH>
            <wp:positionV relativeFrom="paragraph">
              <wp:posOffset>1832583</wp:posOffset>
            </wp:positionV>
            <wp:extent cx="521970" cy="562610"/>
            <wp:effectExtent l="0" t="0" r="0" b="889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F2E">
        <w:rPr>
          <w:noProof/>
        </w:rPr>
        <w:drawing>
          <wp:anchor distT="0" distB="0" distL="114300" distR="114300" simplePos="0" relativeHeight="251665408" behindDoc="0" locked="0" layoutInCell="1" allowOverlap="1" wp14:anchorId="4188C9F1" wp14:editId="619B368C">
            <wp:simplePos x="0" y="0"/>
            <wp:positionH relativeFrom="column">
              <wp:posOffset>3983603</wp:posOffset>
            </wp:positionH>
            <wp:positionV relativeFrom="paragraph">
              <wp:posOffset>1847933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6322DA26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BC36CB" w:rsidRDefault="007C39A8" w:rsidP="00BC36CB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10" w:history="1">
                              <w:r w:rsidR="004508CD" w:rsidRPr="00BC36CB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2E61D"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BC36CB" w:rsidRDefault="00FD74DA" w:rsidP="00BC36CB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11" w:history="1">
                        <w:r w:rsidR="004508CD" w:rsidRPr="00BC36CB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8CD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6A65A2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508CD">
        <w:t>Vous en souhaitant bonne réception, nous vous prions d’agréer, nos sincères salutations.</w:t>
      </w:r>
    </w:p>
    <w:sectPr w:rsidR="00C57F99">
      <w:headerReference w:type="default" r:id="rId13"/>
      <w:footerReference w:type="default" r:id="rId14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29D1" w14:textId="77777777" w:rsidR="007C39A8" w:rsidRDefault="007C39A8">
      <w:pPr>
        <w:spacing w:after="0" w:line="240" w:lineRule="auto"/>
      </w:pPr>
      <w:r>
        <w:separator/>
      </w:r>
    </w:p>
  </w:endnote>
  <w:endnote w:type="continuationSeparator" w:id="0">
    <w:p w14:paraId="742A75E5" w14:textId="77777777" w:rsidR="007C39A8" w:rsidRDefault="007C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EC1A" w14:textId="77777777" w:rsidR="007C39A8" w:rsidRDefault="007C39A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E37123" w14:textId="77777777" w:rsidR="007C39A8" w:rsidRDefault="007C3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>Hameau de Vaubrun</w:t>
                          </w:r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7C39A8">
    <w:pPr>
      <w:pStyle w:val="En-tte"/>
    </w:pPr>
  </w:p>
  <w:p w14:paraId="1B70B1F8" w14:textId="77777777" w:rsidR="004E7DD7" w:rsidRDefault="007C39A8">
    <w:pPr>
      <w:pStyle w:val="En-tte"/>
    </w:pPr>
  </w:p>
  <w:p w14:paraId="4D6824E0" w14:textId="77777777" w:rsidR="004E7DD7" w:rsidRDefault="007C39A8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004AAE"/>
    <w:rsid w:val="000535C4"/>
    <w:rsid w:val="00167480"/>
    <w:rsid w:val="00170561"/>
    <w:rsid w:val="0024739E"/>
    <w:rsid w:val="00292871"/>
    <w:rsid w:val="002C34E5"/>
    <w:rsid w:val="002D16A0"/>
    <w:rsid w:val="00311836"/>
    <w:rsid w:val="003C17BA"/>
    <w:rsid w:val="003C3176"/>
    <w:rsid w:val="0044344D"/>
    <w:rsid w:val="004508CD"/>
    <w:rsid w:val="00465275"/>
    <w:rsid w:val="00466332"/>
    <w:rsid w:val="004739DB"/>
    <w:rsid w:val="004E7404"/>
    <w:rsid w:val="0051073B"/>
    <w:rsid w:val="005C75CD"/>
    <w:rsid w:val="00607E2C"/>
    <w:rsid w:val="00624D7F"/>
    <w:rsid w:val="00640824"/>
    <w:rsid w:val="00697918"/>
    <w:rsid w:val="006F1AA9"/>
    <w:rsid w:val="007059A4"/>
    <w:rsid w:val="007127EF"/>
    <w:rsid w:val="00764593"/>
    <w:rsid w:val="007C39A8"/>
    <w:rsid w:val="0084002A"/>
    <w:rsid w:val="008852D0"/>
    <w:rsid w:val="0089486E"/>
    <w:rsid w:val="009072FF"/>
    <w:rsid w:val="00925AA5"/>
    <w:rsid w:val="00A33E82"/>
    <w:rsid w:val="00B153D3"/>
    <w:rsid w:val="00BC36CB"/>
    <w:rsid w:val="00C57F99"/>
    <w:rsid w:val="00CF23F4"/>
    <w:rsid w:val="00D475A6"/>
    <w:rsid w:val="00DC2AC1"/>
    <w:rsid w:val="00DC35E3"/>
    <w:rsid w:val="00DE2118"/>
    <w:rsid w:val="00DF2106"/>
    <w:rsid w:val="00E8553E"/>
    <w:rsid w:val="00EE15B3"/>
    <w:rsid w:val="00F05B64"/>
    <w:rsid w:val="00F34861"/>
    <w:rsid w:val="00FC0D39"/>
    <w:rsid w:val="00FD74DA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mailto:gestion@lmt-formation.f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gestion@lmt-formation.f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T-formation\Downloads\LMT-Facture%5bOUTPUT%5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LMT-Facture[OUTPUT].dotx</Template>
  <TotalTime>23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22</cp:revision>
  <cp:lastPrinted>2021-01-29T11:00:00Z</cp:lastPrinted>
  <dcterms:created xsi:type="dcterms:W3CDTF">2020-10-12T12:04:00Z</dcterms:created>
  <dcterms:modified xsi:type="dcterms:W3CDTF">2022-01-28T16:39:00Z</dcterms:modified>
</cp:coreProperties>
</file>