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472147E1">
                <wp:simplePos x="0" y="0"/>
                <wp:positionH relativeFrom="column">
                  <wp:posOffset>3333750</wp:posOffset>
                </wp:positionH>
                <wp:positionV relativeFrom="paragraph">
                  <wp:posOffset>-1108710</wp:posOffset>
                </wp:positionV>
                <wp:extent cx="2858130" cy="1133475"/>
                <wp:effectExtent l="0" t="0" r="0" b="952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F3930B" w14:textId="0663FC55" w:rsidR="00C57F99" w:rsidRPr="00F93161" w:rsidRDefault="00800D28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 w:rsidRPr="00F93161">
                              <w:rPr>
                                <w:rFonts w:ascii="Houschka Rounded Alt Bold" w:hAnsi="Houschka Rounded Alt Bold"/>
                              </w:rPr>
                              <w:t>UFPS</w:t>
                            </w:r>
                            <w:r w:rsidR="00455F61">
                              <w:rPr>
                                <w:rFonts w:ascii="Houschka Rounded Alt Bold" w:hAnsi="Houschka Rounded Alt Bold"/>
                              </w:rPr>
                              <w:t xml:space="preserve"> SAS</w:t>
                            </w:r>
                          </w:p>
                          <w:p w14:paraId="385CEC9B" w14:textId="1DB147E0" w:rsidR="00C57F99" w:rsidRPr="00F93161" w:rsidRDefault="00800D28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 w:rsidRPr="00F93161">
                              <w:rPr>
                                <w:rFonts w:ascii="Houschka Rounded Alt Medium" w:hAnsi="Houschka Rounded Alt Medium"/>
                              </w:rPr>
                              <w:t>M. TETARD</w:t>
                            </w:r>
                          </w:p>
                          <w:p w14:paraId="5FEDC774" w14:textId="20B3B7A5" w:rsidR="00C57F99" w:rsidRPr="00F93161" w:rsidRDefault="00800D28">
                            <w:pPr>
                              <w:pStyle w:val="Entete-Corps"/>
                            </w:pPr>
                            <w:r w:rsidRPr="00F93161">
                              <w:t>78 bis rue Faidherbe</w:t>
                            </w:r>
                          </w:p>
                          <w:p w14:paraId="274D64CE" w14:textId="493C93B1" w:rsidR="00311836" w:rsidRDefault="00800D28">
                            <w:pPr>
                              <w:pStyle w:val="Entete-Corps"/>
                            </w:pPr>
                            <w:r>
                              <w:t>78800 HOUILLES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7.3pt;width:225.05pt;height:8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" filled="f" stroked="f">
                <v:textbox>
                  <w:txbxContent>
                    <w:p w14:paraId="41F3930B" w14:textId="0663FC55" w:rsidR="00C57F99" w:rsidRPr="00F93161" w:rsidRDefault="00800D28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 w:rsidRPr="00F93161">
                        <w:rPr>
                          <w:rFonts w:ascii="Houschka Rounded Alt Bold" w:hAnsi="Houschka Rounded Alt Bold"/>
                        </w:rPr>
                        <w:t>UFPS</w:t>
                      </w:r>
                      <w:r w:rsidR="00455F61">
                        <w:rPr>
                          <w:rFonts w:ascii="Houschka Rounded Alt Bold" w:hAnsi="Houschka Rounded Alt Bold"/>
                        </w:rPr>
                        <w:t xml:space="preserve"> SAS</w:t>
                      </w:r>
                    </w:p>
                    <w:p w14:paraId="385CEC9B" w14:textId="1DB147E0" w:rsidR="00C57F99" w:rsidRPr="00F93161" w:rsidRDefault="00800D28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 w:rsidRPr="00F93161">
                        <w:rPr>
                          <w:rFonts w:ascii="Houschka Rounded Alt Medium" w:hAnsi="Houschka Rounded Alt Medium"/>
                        </w:rPr>
                        <w:t>M. TETARD</w:t>
                      </w:r>
                    </w:p>
                    <w:p w14:paraId="5FEDC774" w14:textId="20B3B7A5" w:rsidR="00C57F99" w:rsidRPr="00F93161" w:rsidRDefault="00800D28">
                      <w:pPr>
                        <w:pStyle w:val="Entete-Corps"/>
                      </w:pPr>
                      <w:r w:rsidRPr="00F93161">
                        <w:t>78 bis rue Faidherbe</w:t>
                      </w:r>
                    </w:p>
                    <w:p w14:paraId="274D64CE" w14:textId="493C93B1" w:rsidR="00311836" w:rsidRDefault="00800D28">
                      <w:pPr>
                        <w:pStyle w:val="Entete-Corps"/>
                      </w:pPr>
                      <w:r>
                        <w:t>78800 HOUILLES</w:t>
                      </w:r>
                    </w:p>
                  </w:txbxContent>
                </v:textbox>
              </v:shape>
            </w:pict>
          </mc:Fallback>
        </mc:AlternateContent>
      </w:r>
    </w:p>
    <w:p w14:paraId="078BC3F5" w14:textId="77777777" w:rsidR="00C57F99" w:rsidRDefault="00C57F99" w:rsidP="00064FAE">
      <w:pPr>
        <w:pStyle w:val="Corps"/>
      </w:pPr>
    </w:p>
    <w:p w14:paraId="75F4FC58" w14:textId="77777777" w:rsidR="00064FAE" w:rsidRDefault="00064FAE">
      <w:pPr>
        <w:pStyle w:val="Corps"/>
        <w:ind w:left="5103" w:firstLine="284"/>
      </w:pPr>
    </w:p>
    <w:p w14:paraId="17E949A7" w14:textId="6395D1A1" w:rsidR="00C57F99" w:rsidRDefault="004508CD">
      <w:pPr>
        <w:pStyle w:val="Corps"/>
        <w:ind w:left="5103" w:firstLine="284"/>
      </w:pPr>
      <w:r>
        <w:t xml:space="preserve">Chaudon, le </w:t>
      </w:r>
      <w:r w:rsidR="00B76384">
        <w:t>date</w:t>
      </w:r>
    </w:p>
    <w:p w14:paraId="467E07ED" w14:textId="77777777" w:rsidR="001D38E9" w:rsidRDefault="001D38E9">
      <w:pPr>
        <w:pStyle w:val="Corps"/>
      </w:pPr>
    </w:p>
    <w:p w14:paraId="5D6B4C52" w14:textId="42C2CEA2" w:rsidR="00C57F99" w:rsidRDefault="004508CD">
      <w:pPr>
        <w:pStyle w:val="Corps"/>
      </w:pPr>
      <w:r>
        <w:t>Bonjour,</w:t>
      </w:r>
    </w:p>
    <w:p w14:paraId="5BC85328" w14:textId="77777777" w:rsidR="00064FAE" w:rsidRDefault="00064FAE">
      <w:pPr>
        <w:pStyle w:val="Corps"/>
      </w:pPr>
    </w:p>
    <w:p w14:paraId="442E0DB3" w14:textId="35D063C5" w:rsidR="001D38E9" w:rsidRDefault="004508CD">
      <w:pPr>
        <w:pStyle w:val="Corps"/>
      </w:pPr>
      <w:r>
        <w:t>Suite à notre prestation, veuillez trouver ci-dessous notre facture :</w:t>
      </w:r>
    </w:p>
    <w:p w14:paraId="439AE51B" w14:textId="77777777" w:rsidR="00C57F99" w:rsidRDefault="00C57F99">
      <w:pPr>
        <w:pStyle w:val="Corps"/>
      </w:pPr>
    </w:p>
    <w:bookmarkStart w:id="0" w:name="_MON_1656495049"/>
    <w:bookmarkEnd w:id="0"/>
    <w:p w14:paraId="28540D82" w14:textId="3F086E1E" w:rsidR="00C57F99" w:rsidRDefault="00EA4FAB">
      <w:pPr>
        <w:pStyle w:val="Corps"/>
      </w:pPr>
      <w:r>
        <w:object w:dxaOrig="10572" w:dyaOrig="3516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176.4pt" o:ole="">
            <v:imagedata r:id="rId6" o:title=""/>
          </v:shape>
          <o:OLEObject Type="Embed" ProgID="Excel.Sheet.12" ShapeID="_x0000_i1025" DrawAspect="Content" ObjectID="_1715186712" r:id="rId7"/>
        </w:object>
      </w:r>
      <w:r w:rsidR="004508CD">
        <w:t xml:space="preserve"> </w:t>
      </w:r>
    </w:p>
    <w:p w14:paraId="497DF413" w14:textId="1BB4AE3B" w:rsidR="006703AC" w:rsidRDefault="006703AC">
      <w:pPr>
        <w:pStyle w:val="Corps"/>
      </w:pPr>
    </w:p>
    <w:p w14:paraId="5BC4DD8D" w14:textId="77777777" w:rsidR="00221FE2" w:rsidRDefault="00221FE2">
      <w:pPr>
        <w:pStyle w:val="Corps"/>
      </w:pPr>
      <w:r>
        <w:t xml:space="preserve">En vertu des lois régissant la formation continue, les factures sont sans mention de taxe, en référence à l’article 261.4.4 a du CGI </w:t>
      </w:r>
    </w:p>
    <w:p w14:paraId="4A60E01A" w14:textId="77777777" w:rsidR="00221FE2" w:rsidRDefault="00221FE2">
      <w:pPr>
        <w:pStyle w:val="Corps"/>
      </w:pPr>
    </w:p>
    <w:p w14:paraId="132268BE" w14:textId="77777777" w:rsidR="00F665D1" w:rsidRDefault="00F665D1" w:rsidP="00F665D1">
      <w:pPr>
        <w:pStyle w:val="Corps"/>
      </w:pPr>
      <w:r>
        <w:t>Règlement par virement RIB 30047 14628 00020352102 57</w:t>
      </w:r>
    </w:p>
    <w:p w14:paraId="7130F333" w14:textId="2A744AA8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5B001DD2" w14:textId="77777777" w:rsidR="00F665D1" w:rsidRDefault="00F665D1">
      <w:pPr>
        <w:pStyle w:val="Corps"/>
      </w:pPr>
    </w:p>
    <w:p w14:paraId="52CA8B9D" w14:textId="77777777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7B32664B" w:rsidR="00C57F99" w:rsidRDefault="004508CD">
      <w:pPr>
        <w:pStyle w:val="Corps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5B108D37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097FB3" w:rsidRDefault="00083239" w:rsidP="00097FB3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8" w:history="1">
                              <w:r w:rsidR="004508CD" w:rsidRPr="00097FB3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E61D"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097FB3" w:rsidRDefault="007729E7" w:rsidP="00097FB3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9" w:history="1">
                        <w:r w:rsidR="004508CD" w:rsidRPr="00097FB3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Vous en souhaitant bonne réception, nous vous prions d’agréer, nos sincères salutations.</w:t>
      </w:r>
    </w:p>
    <w:p w14:paraId="5F38376D" w14:textId="1991D848" w:rsidR="006703AC" w:rsidRDefault="006703AC">
      <w:pPr>
        <w:pStyle w:val="Corps"/>
      </w:pPr>
    </w:p>
    <w:p w14:paraId="0B22F64F" w14:textId="574FF85C" w:rsidR="006703AC" w:rsidRDefault="006703AC">
      <w:pPr>
        <w:pStyle w:val="Corps"/>
      </w:pPr>
    </w:p>
    <w:p w14:paraId="31F7BC16" w14:textId="4D9C75EB" w:rsidR="006703AC" w:rsidRDefault="006703AC">
      <w:pPr>
        <w:pStyle w:val="Corps"/>
      </w:pPr>
    </w:p>
    <w:p w14:paraId="399A9847" w14:textId="3612AFEE" w:rsidR="006703AC" w:rsidRDefault="006703AC">
      <w:pPr>
        <w:pStyle w:val="Corps"/>
      </w:pPr>
    </w:p>
    <w:p w14:paraId="32B56675" w14:textId="5380C399" w:rsidR="006703AC" w:rsidRDefault="006703AC">
      <w:pPr>
        <w:pStyle w:val="Corps"/>
      </w:pPr>
    </w:p>
    <w:p w14:paraId="4CE3C33A" w14:textId="5DC89E71" w:rsidR="006703AC" w:rsidRDefault="006703AC">
      <w:pPr>
        <w:pStyle w:val="Corps"/>
      </w:pPr>
    </w:p>
    <w:p w14:paraId="2ABF517C" w14:textId="74734477" w:rsidR="006703AC" w:rsidRDefault="0064226D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5851DC31" wp14:editId="69594750">
            <wp:simplePos x="0" y="0"/>
            <wp:positionH relativeFrom="column">
              <wp:posOffset>3437890</wp:posOffset>
            </wp:positionH>
            <wp:positionV relativeFrom="paragraph">
              <wp:posOffset>106680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1AB9A" w14:textId="07011A93" w:rsidR="006703AC" w:rsidRDefault="006703AC">
      <w:pPr>
        <w:pStyle w:val="Corps"/>
      </w:pPr>
    </w:p>
    <w:p w14:paraId="506534E5" w14:textId="55AB1792" w:rsidR="006703AC" w:rsidRDefault="006703AC">
      <w:pPr>
        <w:pStyle w:val="Corps"/>
      </w:pPr>
    </w:p>
    <w:p w14:paraId="1FB428D6" w14:textId="5D8F69B0" w:rsidR="006703AC" w:rsidRDefault="006703AC">
      <w:pPr>
        <w:pStyle w:val="Corps"/>
      </w:pPr>
    </w:p>
    <w:p w14:paraId="61D67DDF" w14:textId="7CA7B44B" w:rsidR="006703AC" w:rsidRDefault="006703AC">
      <w:pPr>
        <w:pStyle w:val="Corps"/>
      </w:pPr>
    </w:p>
    <w:p w14:paraId="48BC8ABF" w14:textId="0C1EEB03" w:rsidR="006703AC" w:rsidRDefault="006703AC">
      <w:pPr>
        <w:pStyle w:val="Corps"/>
      </w:pPr>
    </w:p>
    <w:p w14:paraId="192A84F8" w14:textId="0F3BDE63" w:rsidR="00F01BB6" w:rsidRDefault="00F01BB6">
      <w:pPr>
        <w:pStyle w:val="Corps"/>
      </w:pPr>
    </w:p>
    <w:p w14:paraId="06CF299A" w14:textId="547B9DCF" w:rsidR="00F01BB6" w:rsidRDefault="00F01BB6">
      <w:pPr>
        <w:pStyle w:val="Corps"/>
      </w:pPr>
    </w:p>
    <w:p w14:paraId="2561F620" w14:textId="3A2C00FE" w:rsidR="00F01BB6" w:rsidRDefault="00F01BB6">
      <w:pPr>
        <w:pStyle w:val="Corps"/>
      </w:pPr>
    </w:p>
    <w:p w14:paraId="452EE22C" w14:textId="32A779EB" w:rsidR="00F01BB6" w:rsidRDefault="00F01BB6">
      <w:pPr>
        <w:pStyle w:val="Corps"/>
      </w:pPr>
    </w:p>
    <w:sectPr w:rsidR="00F01BB6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05C7" w14:textId="77777777" w:rsidR="00083239" w:rsidRDefault="00083239">
      <w:pPr>
        <w:spacing w:after="0" w:line="240" w:lineRule="auto"/>
      </w:pPr>
      <w:r>
        <w:separator/>
      </w:r>
    </w:p>
  </w:endnote>
  <w:endnote w:type="continuationSeparator" w:id="0">
    <w:p w14:paraId="22EDA3E5" w14:textId="77777777" w:rsidR="00083239" w:rsidRDefault="0008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71D9" w14:textId="77777777" w:rsidR="00083239" w:rsidRDefault="0008323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AB66CF" w14:textId="77777777" w:rsidR="00083239" w:rsidRDefault="00083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083239">
    <w:pPr>
      <w:pStyle w:val="En-tte"/>
    </w:pPr>
  </w:p>
  <w:p w14:paraId="1B70B1F8" w14:textId="77777777" w:rsidR="004E7DD7" w:rsidRDefault="00083239">
    <w:pPr>
      <w:pStyle w:val="En-tte"/>
    </w:pPr>
  </w:p>
  <w:p w14:paraId="4D6824E0" w14:textId="77777777" w:rsidR="004E7DD7" w:rsidRDefault="00083239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64FAE"/>
    <w:rsid w:val="00077377"/>
    <w:rsid w:val="00083239"/>
    <w:rsid w:val="00097FB3"/>
    <w:rsid w:val="000A3A0E"/>
    <w:rsid w:val="00182957"/>
    <w:rsid w:val="001A4679"/>
    <w:rsid w:val="001D38E9"/>
    <w:rsid w:val="00221FE2"/>
    <w:rsid w:val="00232CF4"/>
    <w:rsid w:val="002E1559"/>
    <w:rsid w:val="00311836"/>
    <w:rsid w:val="0036067D"/>
    <w:rsid w:val="00386FC8"/>
    <w:rsid w:val="003E1E20"/>
    <w:rsid w:val="00417C85"/>
    <w:rsid w:val="00427444"/>
    <w:rsid w:val="00430727"/>
    <w:rsid w:val="004508CD"/>
    <w:rsid w:val="00455F61"/>
    <w:rsid w:val="004C081F"/>
    <w:rsid w:val="00553FCB"/>
    <w:rsid w:val="00591B22"/>
    <w:rsid w:val="0064226D"/>
    <w:rsid w:val="006468E2"/>
    <w:rsid w:val="006703AC"/>
    <w:rsid w:val="006841E0"/>
    <w:rsid w:val="006F40CB"/>
    <w:rsid w:val="006F74F9"/>
    <w:rsid w:val="007729E7"/>
    <w:rsid w:val="007C65DD"/>
    <w:rsid w:val="00800D28"/>
    <w:rsid w:val="008664E2"/>
    <w:rsid w:val="00866A90"/>
    <w:rsid w:val="00B52CE2"/>
    <w:rsid w:val="00B65FB9"/>
    <w:rsid w:val="00B76384"/>
    <w:rsid w:val="00B95CA5"/>
    <w:rsid w:val="00BC5F5F"/>
    <w:rsid w:val="00C17491"/>
    <w:rsid w:val="00C5563A"/>
    <w:rsid w:val="00C57F99"/>
    <w:rsid w:val="00D32CD1"/>
    <w:rsid w:val="00D32EBD"/>
    <w:rsid w:val="00D821F6"/>
    <w:rsid w:val="00DB7975"/>
    <w:rsid w:val="00DE4EF9"/>
    <w:rsid w:val="00EA4FAB"/>
    <w:rsid w:val="00F01BB6"/>
    <w:rsid w:val="00F15756"/>
    <w:rsid w:val="00F665D1"/>
    <w:rsid w:val="00F93161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stion@lmt-formation.fr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wnloads\LMT-Facture%5bOUTPUT%5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LMT-Facture[OUTPUT].dotx</Template>
  <TotalTime>27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22</cp:revision>
  <cp:lastPrinted>2021-03-10T15:44:00Z</cp:lastPrinted>
  <dcterms:created xsi:type="dcterms:W3CDTF">2021-03-12T08:12:00Z</dcterms:created>
  <dcterms:modified xsi:type="dcterms:W3CDTF">2022-05-27T17:58:00Z</dcterms:modified>
</cp:coreProperties>
</file>