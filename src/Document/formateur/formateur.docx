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440FAFB7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33350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794D2304" w:rsidR="004D54FD" w:rsidRDefault="009A7D02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7D0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FORMATEUR_NOM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7D0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FORMATEUR_PRENOM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4EA80256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1E6E7669" w14:textId="5DCF45D0" w:rsidR="00F46BE5" w:rsidRDefault="00F46BE5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NOM_ENTREPRISE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794D2304" w:rsidR="004D54FD" w:rsidRDefault="009A7D02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7D02">
                        <w:rPr>
                          <w:b/>
                          <w:bCs/>
                          <w:sz w:val="28"/>
                          <w:szCs w:val="28"/>
                        </w:rPr>
                        <w:t>FORMATEUR_NOM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A7D02">
                        <w:rPr>
                          <w:b/>
                          <w:bCs/>
                          <w:sz w:val="28"/>
                          <w:szCs w:val="28"/>
                        </w:rPr>
                        <w:t>FORMATEUR_PRENOM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4EA80256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1E6E7669" w14:textId="5DCF45D0" w:rsidR="00F46BE5" w:rsidRDefault="00F46BE5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NOM_ENTREPRISE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1A0663E3" w:rsidR="00084DAF" w:rsidRDefault="00467B9B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41706656">
                      <wp:simplePos x="0" y="0"/>
                      <wp:positionH relativeFrom="column">
                        <wp:posOffset>-478155</wp:posOffset>
                      </wp:positionH>
                      <wp:positionV relativeFrom="paragraph">
                        <wp:posOffset>210185</wp:posOffset>
                      </wp:positionV>
                      <wp:extent cx="3209925" cy="1352550"/>
                      <wp:effectExtent l="0" t="19050" r="47625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6A57D6CA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61254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12546" w:rsidRPr="0061254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DATE_STAGE_DEB</w:t>
                                  </w:r>
                                  <w:r w:rsidR="003D139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877AD4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</w:t>
                                  </w:r>
                                  <w:r w:rsidR="003D139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12546" w:rsidRPr="0061254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DATE_STAGE_FIN</w:t>
                                  </w:r>
                                </w:p>
                                <w:p w14:paraId="68B27AF4" w14:textId="77777777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37.65pt;margin-top:16.55pt;width:252.7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" adj="17049" fillcolor="#5b9bd5 [3208]" strokecolor="#1f4d78 [1608]" strokeweight="1pt">
                      <v:textbox>
                        <w:txbxContent>
                          <w:p w14:paraId="213E28DD" w14:textId="6A57D6CA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61254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12546" w:rsidRPr="0061254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DATE_STAGE_DEB</w:t>
                            </w:r>
                            <w:r w:rsidR="003D13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77AD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</w:t>
                            </w:r>
                            <w:r w:rsidR="003D13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12546" w:rsidRPr="0061254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DATE_STAGE_FIN</w:t>
                            </w:r>
                          </w:p>
                          <w:p w14:paraId="68B27AF4" w14:textId="77777777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3C7415" w14:textId="024E89BA" w:rsidR="009B6366" w:rsidRDefault="009B6366">
            <w:pPr>
              <w:pStyle w:val="Corps"/>
            </w:pP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4E4DCFCA" w:rsidR="009B6366" w:rsidRDefault="009C1394">
            <w:pPr>
              <w:pStyle w:val="Corps"/>
            </w:pPr>
            <w:r>
              <w:t>REFERENCE_FORMATION</w:t>
            </w:r>
          </w:p>
          <w:p w14:paraId="1B3DFCD1" w14:textId="18C76867" w:rsidR="00084DAF" w:rsidRDefault="00084DAF">
            <w:pPr>
              <w:pStyle w:val="Corps"/>
            </w:pPr>
            <w:r>
              <w:t>Habilitation électrique Initiale / Recyclage</w:t>
            </w:r>
          </w:p>
          <w:p w14:paraId="34FCFED3" w14:textId="77777777" w:rsidR="009B6366" w:rsidRDefault="009B6366">
            <w:pPr>
              <w:pStyle w:val="Corps"/>
            </w:pPr>
          </w:p>
          <w:p w14:paraId="4601C377" w14:textId="77777777" w:rsidR="00084DAF" w:rsidRDefault="00084DAF" w:rsidP="00084DAF">
            <w:pPr>
              <w:pStyle w:val="Corps"/>
            </w:pPr>
            <w:r>
              <w:t>distancielle / présentielle</w:t>
            </w:r>
          </w:p>
          <w:p w14:paraId="2EC83FFF" w14:textId="77777777" w:rsidR="00084DAF" w:rsidRDefault="00084DAF">
            <w:pPr>
              <w:pStyle w:val="Corps"/>
            </w:pPr>
          </w:p>
          <w:p w14:paraId="3AAB1002" w14:textId="0BA41F0E" w:rsidR="009B6366" w:rsidRDefault="009B6366" w:rsidP="009B6366">
            <w:pPr>
              <w:pStyle w:val="Corps"/>
            </w:pPr>
            <w:r>
              <w:t>Nombre de stagiaires :</w:t>
            </w:r>
            <w:r w:rsidR="001B6133">
              <w:t xml:space="preserve">  </w:t>
            </w:r>
            <w:r w:rsidR="001B6133" w:rsidRPr="001B6133">
              <w:t>NB_STAGIAIRE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7C92D998" w:rsidR="009B6366" w:rsidRDefault="00941AEF" w:rsidP="009B6366">
            <w:pPr>
              <w:pStyle w:val="Corps"/>
            </w:pPr>
            <w:r>
              <w:t xml:space="preserve">Nom du client final </w:t>
            </w:r>
            <w:r w:rsidR="009B6366">
              <w:t>:</w:t>
            </w:r>
            <w:r w:rsidR="009A2E22">
              <w:t xml:space="preserve"> NOM_ENTREPRISE</w:t>
            </w:r>
          </w:p>
          <w:p w14:paraId="6F4EB12B" w14:textId="38EFA68C" w:rsidR="00941AEF" w:rsidRDefault="00941AEF" w:rsidP="009B6366">
            <w:pPr>
              <w:pStyle w:val="Corps"/>
            </w:pPr>
          </w:p>
          <w:p w14:paraId="5CD5204D" w14:textId="4C7D6CD6" w:rsidR="00941AEF" w:rsidRDefault="00941AEF" w:rsidP="009B6366">
            <w:pPr>
              <w:pStyle w:val="Corps"/>
            </w:pPr>
            <w:r>
              <w:t xml:space="preserve">Mission n° : 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1F0E0D76" w:rsidR="00893556" w:rsidRDefault="005B2006">
      <w:pPr>
        <w:pStyle w:val="Corps"/>
      </w:pPr>
      <w:r>
        <w:t>Contact :</w:t>
      </w:r>
      <w:r w:rsidR="00496682">
        <w:t xml:space="preserve"> </w:t>
      </w:r>
      <w:r w:rsidR="00496682" w:rsidRPr="00F31D74">
        <w:rPr>
          <w:rFonts w:ascii="Houschka Rounded Alt Medium" w:hAnsi="Houschka Rounded Alt Medium"/>
        </w:rPr>
        <w:t>NOM</w:t>
      </w:r>
      <w:r w:rsidR="00496682">
        <w:rPr>
          <w:rFonts w:ascii="Houschka Rounded Alt Medium" w:hAnsi="Houschka Rounded Alt Medium"/>
        </w:rPr>
        <w:t xml:space="preserve"> </w:t>
      </w:r>
      <w:r w:rsidR="00A70822">
        <w:rPr>
          <w:rFonts w:ascii="Houschka Rounded Alt Medium" w:hAnsi="Houschka Rounded Alt Medium"/>
        </w:rPr>
        <w:t>FIRSTNAME</w:t>
      </w:r>
      <w:r w:rsidR="00496682">
        <w:tab/>
      </w:r>
      <w:r w:rsidR="00893556">
        <w:tab/>
      </w:r>
      <w:r w:rsidR="001C36AC">
        <w:tab/>
      </w:r>
      <w:r w:rsidR="00E736FC">
        <w:tab/>
      </w:r>
      <w:r w:rsidR="00893556">
        <w:t xml:space="preserve">Fonction : </w:t>
      </w:r>
      <w:r w:rsidR="00787CA1" w:rsidRPr="00787CA1">
        <w:t>FONCTION_CONT</w:t>
      </w:r>
    </w:p>
    <w:p w14:paraId="5439BB0F" w14:textId="508525F5" w:rsidR="005B2006" w:rsidRDefault="005B2006">
      <w:pPr>
        <w:pStyle w:val="Corps"/>
      </w:pPr>
      <w:r>
        <w:t>Téléphone :</w:t>
      </w:r>
      <w:r w:rsidR="000A4215">
        <w:t xml:space="preserve"> </w:t>
      </w:r>
      <w:r w:rsidR="000A4215" w:rsidRPr="000A4215">
        <w:t>TEL_CONT</w:t>
      </w:r>
      <w:r w:rsidR="001C36AC">
        <w:tab/>
      </w:r>
      <w:r w:rsidR="004D54FD">
        <w:tab/>
      </w:r>
      <w:r w:rsidR="00924AA1">
        <w:tab/>
      </w:r>
      <w:r w:rsidR="00E736FC">
        <w:tab/>
      </w:r>
      <w:r>
        <w:t>Courriel :</w:t>
      </w:r>
      <w:r w:rsidR="003D7044">
        <w:t xml:space="preserve"> </w:t>
      </w:r>
      <w:r w:rsidR="000A4215" w:rsidRPr="000A4215">
        <w:t>MAIL_CONT</w:t>
      </w:r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B52F5E">
        <w:tc>
          <w:tcPr>
            <w:tcW w:w="4957" w:type="dxa"/>
          </w:tcPr>
          <w:p w14:paraId="71DCA504" w14:textId="032642A6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6DD77FEB" w14:textId="3BF603BD" w:rsidR="00924AA1" w:rsidRPr="00947DF3" w:rsidRDefault="002C02C2">
            <w:pPr>
              <w:pStyle w:val="Corps"/>
            </w:pPr>
            <w:r w:rsidRPr="00947DF3">
              <w:t>LIEU_STAGE</w:t>
            </w:r>
          </w:p>
          <w:p w14:paraId="5892C005" w14:textId="77777777" w:rsidR="00924AA1" w:rsidRPr="009B6366" w:rsidRDefault="00924AA1">
            <w:pPr>
              <w:pStyle w:val="Corps"/>
              <w:rPr>
                <w:b/>
                <w:bCs/>
              </w:rPr>
            </w:pPr>
          </w:p>
          <w:p w14:paraId="5B4B3BCF" w14:textId="2E154C8D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 xml:space="preserve">Salle : </w:t>
            </w:r>
          </w:p>
          <w:p w14:paraId="659CFDD2" w14:textId="2F44533D" w:rsidR="00084DAF" w:rsidRDefault="00084DAF" w:rsidP="005427FE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</w:p>
        </w:tc>
        <w:tc>
          <w:tcPr>
            <w:tcW w:w="4394" w:type="dxa"/>
          </w:tcPr>
          <w:p w14:paraId="52C251FB" w14:textId="6AF2F9CA" w:rsidR="00084DAF" w:rsidRDefault="00084DAF" w:rsidP="00737F85">
            <w:pPr>
              <w:pStyle w:val="Corps"/>
            </w:pPr>
          </w:p>
        </w:tc>
      </w:tr>
    </w:tbl>
    <w:p w14:paraId="0E718F4F" w14:textId="07D2FDB5" w:rsidR="00657D06" w:rsidRDefault="00657D06">
      <w:pPr>
        <w:pStyle w:val="Corps"/>
      </w:pPr>
      <w:r>
        <w:t>Documents pour le formateur :</w:t>
      </w:r>
    </w:p>
    <w:p w14:paraId="3CFBFACC" w14:textId="10DD559D" w:rsidR="00D468AE" w:rsidRDefault="007143EA" w:rsidP="00D468AE">
      <w:pPr>
        <w:pStyle w:val="Corps"/>
      </w:pPr>
      <w:sdt>
        <w:sdtPr>
          <w:id w:val="-3142739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Convocation </w:t>
      </w:r>
    </w:p>
    <w:p w14:paraId="29D149F0" w14:textId="5CE848AB" w:rsidR="00D468AE" w:rsidRDefault="007143EA" w:rsidP="00D468AE">
      <w:pPr>
        <w:pStyle w:val="Corps"/>
      </w:pPr>
      <w:sdt>
        <w:sdtPr>
          <w:id w:val="147270532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Liste des stagiaires</w:t>
      </w:r>
    </w:p>
    <w:p w14:paraId="5638C241" w14:textId="162A1AB1" w:rsidR="00893556" w:rsidRDefault="007143EA" w:rsidP="00D468AE">
      <w:pPr>
        <w:pStyle w:val="Corps"/>
      </w:pPr>
      <w:sdt>
        <w:sdtPr>
          <w:id w:val="5646328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Feuille d'émargement </w:t>
      </w:r>
      <w:r w:rsidR="0085535E">
        <w:t>(à remettre signée à l’issue de la formation)</w:t>
      </w:r>
    </w:p>
    <w:p w14:paraId="5D0E5041" w14:textId="78C0F4B4" w:rsidR="00D468AE" w:rsidRDefault="007143EA" w:rsidP="00D468AE">
      <w:pPr>
        <w:pStyle w:val="Corps"/>
      </w:pPr>
      <w:sdt>
        <w:sdtPr>
          <w:id w:val="-65792333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Consignes pour le formateur</w:t>
      </w:r>
    </w:p>
    <w:p w14:paraId="0929C62D" w14:textId="727F6724" w:rsidR="00D468AE" w:rsidRDefault="007143EA" w:rsidP="00D468AE">
      <w:pPr>
        <w:pStyle w:val="Corps"/>
      </w:pPr>
      <w:sdt>
        <w:sdtPr>
          <w:id w:val="202382051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Lettre d'accueil " Habilitation électrique" pour les stagiaires</w:t>
      </w:r>
      <w:r w:rsidR="00893556">
        <w:t xml:space="preserve"> (1 par stagiaire)</w:t>
      </w:r>
    </w:p>
    <w:p w14:paraId="22A469CA" w14:textId="16B50D9D" w:rsidR="00D468AE" w:rsidRDefault="007143EA" w:rsidP="00D468AE">
      <w:pPr>
        <w:pStyle w:val="Corps"/>
      </w:pPr>
      <w:sdt>
        <w:sdtPr>
          <w:id w:val="1995219195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Questionnaire de début de formation Habilitation électrique</w:t>
      </w:r>
      <w:r w:rsidR="00893556">
        <w:t xml:space="preserve"> (1 par stagiaire)</w:t>
      </w:r>
      <w:r w:rsidR="0085535E">
        <w:t xml:space="preserve"> (à remettre complété à l’issue de la formation)</w:t>
      </w:r>
    </w:p>
    <w:p w14:paraId="187B4220" w14:textId="0D3D1314" w:rsidR="00D468AE" w:rsidRDefault="007143EA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4BA49400" w14:textId="34168004" w:rsidR="00D468AE" w:rsidRDefault="007143EA" w:rsidP="00D468AE">
      <w:pPr>
        <w:pStyle w:val="Corps"/>
      </w:pPr>
      <w:sdt>
        <w:sdtPr>
          <w:id w:val="-887112298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Etiquette de consignation</w:t>
      </w:r>
      <w:r w:rsidR="004D54FD">
        <w:t xml:space="preserve"> (</w:t>
      </w:r>
      <w:r w:rsidR="00893556">
        <w:t>1</w:t>
      </w:r>
      <w:r w:rsidR="004D54FD">
        <w:t xml:space="preserve"> par stagiaire)</w:t>
      </w:r>
    </w:p>
    <w:p w14:paraId="5E39D731" w14:textId="10EEB6FA" w:rsidR="006B65A8" w:rsidRDefault="007143EA" w:rsidP="00D468AE">
      <w:pPr>
        <w:pStyle w:val="Corps"/>
      </w:pPr>
      <w:sdt>
        <w:sdtPr>
          <w:id w:val="-1786571658"/>
        </w:sdtPr>
        <w:sdtEndPr/>
        <w:sdtContent>
          <w:r w:rsidR="006B65A8" w:rsidRPr="008D18BB">
            <w:rPr>
              <w:rFonts w:ascii="Segoe UI Symbol" w:hAnsi="Segoe UI Symbol" w:cs="Segoe UI Symbol"/>
            </w:rPr>
            <w:t>☐</w:t>
          </w:r>
        </w:sdtContent>
      </w:sdt>
      <w:r w:rsidR="006B65A8">
        <w:t xml:space="preserve"> Livret de test (1 par stagiaire + 1 pour le formateur)</w:t>
      </w:r>
    </w:p>
    <w:p w14:paraId="69AE0C61" w14:textId="0AC52D55" w:rsidR="00893556" w:rsidRDefault="007143EA" w:rsidP="00D468AE">
      <w:pPr>
        <w:pStyle w:val="Corps"/>
      </w:pPr>
      <w:sdt>
        <w:sdtPr>
          <w:id w:val="120202075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Test d'évaluation théorique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2884530A" w14:textId="34C5A1B7" w:rsidR="00D468AE" w:rsidRDefault="007143EA" w:rsidP="00D468AE">
      <w:pPr>
        <w:pStyle w:val="Corps"/>
      </w:pPr>
      <w:sdt>
        <w:sdtPr>
          <w:id w:val="572167555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893556">
        <w:t>Description des travaux pratiques</w:t>
      </w:r>
    </w:p>
    <w:p w14:paraId="5BD27B00" w14:textId="4968D2CC" w:rsidR="00893556" w:rsidRDefault="007143EA" w:rsidP="00D468AE">
      <w:pPr>
        <w:pStyle w:val="Corps"/>
      </w:pPr>
      <w:sdt>
        <w:sdtPr>
          <w:id w:val="592048185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1EA2FDA4" w14:textId="556BA96F" w:rsidR="00D468AE" w:rsidRDefault="007143EA" w:rsidP="00D468AE">
      <w:pPr>
        <w:pStyle w:val="Corps"/>
      </w:pPr>
      <w:sdt>
        <w:sdtPr>
          <w:id w:val="370116418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Avis après formation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26585596" w14:textId="572FAAED" w:rsidR="00D468AE" w:rsidRDefault="007143EA" w:rsidP="00D468AE">
      <w:pPr>
        <w:pStyle w:val="Corps"/>
      </w:pPr>
      <w:sdt>
        <w:sdtPr>
          <w:id w:val="1457368562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(à remettre complété à l’issue de la formation)</w:t>
      </w:r>
    </w:p>
    <w:p w14:paraId="054DEFC8" w14:textId="097E9963" w:rsidR="0085535E" w:rsidRDefault="007143EA" w:rsidP="0085535E">
      <w:pPr>
        <w:pStyle w:val="Corps"/>
      </w:pPr>
      <w:sdt>
        <w:sdtPr>
          <w:id w:val="-23016627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6"/>
      <w:footerReference w:type="default" r:id="rId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24FC" w14:textId="77777777" w:rsidR="007143EA" w:rsidRDefault="007143EA">
      <w:pPr>
        <w:spacing w:after="0" w:line="240" w:lineRule="auto"/>
      </w:pPr>
      <w:r>
        <w:separator/>
      </w:r>
    </w:p>
  </w:endnote>
  <w:endnote w:type="continuationSeparator" w:id="0">
    <w:p w14:paraId="4A0AE616" w14:textId="77777777" w:rsidR="007143EA" w:rsidRDefault="0071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44FC" w14:textId="77777777" w:rsidR="007143EA" w:rsidRDefault="007143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5389B8" w14:textId="77777777" w:rsidR="007143EA" w:rsidRDefault="0071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>Hameau de Vaubrun</w:t>
                    </w:r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7143EA">
    <w:pPr>
      <w:pStyle w:val="En-tte"/>
    </w:pPr>
  </w:p>
  <w:p w14:paraId="3C867E20" w14:textId="77777777" w:rsidR="00E66BFD" w:rsidRDefault="007143EA">
    <w:pPr>
      <w:pStyle w:val="En-tte"/>
    </w:pPr>
  </w:p>
  <w:p w14:paraId="0EA15729" w14:textId="77777777" w:rsidR="00E66BFD" w:rsidRDefault="007143EA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0A4215"/>
    <w:rsid w:val="00185B6B"/>
    <w:rsid w:val="001B6133"/>
    <w:rsid w:val="001C36AC"/>
    <w:rsid w:val="002C02C2"/>
    <w:rsid w:val="00303D92"/>
    <w:rsid w:val="003122EC"/>
    <w:rsid w:val="003D1399"/>
    <w:rsid w:val="003D7044"/>
    <w:rsid w:val="00453E2E"/>
    <w:rsid w:val="00467B9B"/>
    <w:rsid w:val="00496682"/>
    <w:rsid w:val="004D54FD"/>
    <w:rsid w:val="005427FE"/>
    <w:rsid w:val="00584744"/>
    <w:rsid w:val="005B2006"/>
    <w:rsid w:val="005C6F6E"/>
    <w:rsid w:val="005D49D9"/>
    <w:rsid w:val="00612546"/>
    <w:rsid w:val="00657D06"/>
    <w:rsid w:val="006B65A8"/>
    <w:rsid w:val="006E525B"/>
    <w:rsid w:val="00711853"/>
    <w:rsid w:val="007143EA"/>
    <w:rsid w:val="00737F85"/>
    <w:rsid w:val="00787CA1"/>
    <w:rsid w:val="007B76A7"/>
    <w:rsid w:val="007C7E33"/>
    <w:rsid w:val="0085535E"/>
    <w:rsid w:val="00877AD4"/>
    <w:rsid w:val="00893556"/>
    <w:rsid w:val="008D1F91"/>
    <w:rsid w:val="00924AA1"/>
    <w:rsid w:val="00941AEF"/>
    <w:rsid w:val="00947DF3"/>
    <w:rsid w:val="009A2E22"/>
    <w:rsid w:val="009A7D02"/>
    <w:rsid w:val="009B1EB2"/>
    <w:rsid w:val="009B6366"/>
    <w:rsid w:val="009C1394"/>
    <w:rsid w:val="009F451A"/>
    <w:rsid w:val="00A001BF"/>
    <w:rsid w:val="00A70822"/>
    <w:rsid w:val="00B52F5E"/>
    <w:rsid w:val="00BA5072"/>
    <w:rsid w:val="00BD1670"/>
    <w:rsid w:val="00D362E2"/>
    <w:rsid w:val="00D468AE"/>
    <w:rsid w:val="00DA3518"/>
    <w:rsid w:val="00E260DE"/>
    <w:rsid w:val="00E736FC"/>
    <w:rsid w:val="00E9024A"/>
    <w:rsid w:val="00F46BE5"/>
    <w:rsid w:val="00F9718A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30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Kader Sabi</cp:lastModifiedBy>
  <cp:revision>42</cp:revision>
  <cp:lastPrinted>2020-03-03T15:36:00Z</cp:lastPrinted>
  <dcterms:created xsi:type="dcterms:W3CDTF">2020-10-07T11:14:00Z</dcterms:created>
  <dcterms:modified xsi:type="dcterms:W3CDTF">2021-06-08T13:30:00Z</dcterms:modified>
</cp:coreProperties>
</file>