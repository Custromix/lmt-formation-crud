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FCF0A1" w14:textId="77777777" w:rsidR="003673A1" w:rsidRDefault="001A187B">
      <w:pPr>
        <w:pStyle w:val="Corps"/>
        <w:ind w:left="6480"/>
      </w:pP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808D82A" wp14:editId="3659A7BD">
                <wp:simplePos x="0" y="0"/>
                <wp:positionH relativeFrom="column">
                  <wp:posOffset>3336288</wp:posOffset>
                </wp:positionH>
                <wp:positionV relativeFrom="paragraph">
                  <wp:posOffset>-842006</wp:posOffset>
                </wp:positionV>
                <wp:extent cx="2857500" cy="1141098"/>
                <wp:effectExtent l="0" t="0" r="0" b="1902"/>
                <wp:wrapNone/>
                <wp:docPr id="6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0" cy="11410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7B6C088B" w14:textId="77777777" w:rsidR="003673A1" w:rsidRDefault="001A187B">
                            <w:pPr>
                              <w:pStyle w:val="Entete-Titre"/>
                            </w:pPr>
                            <w:r>
                              <w:rPr>
                                <w:rFonts w:ascii="Houschka Rounded Alt Bold" w:hAnsi="Houschka Rounded Alt Bold"/>
                                <w:sz w:val="28"/>
                                <w:szCs w:val="28"/>
                              </w:rPr>
                              <w:t>Convocation Formation</w:t>
                            </w:r>
                          </w:p>
                          <w:p w14:paraId="7A90ABC3" w14:textId="39E7ECF7" w:rsidR="003673A1" w:rsidRPr="001A187B" w:rsidRDefault="001A187B">
                            <w:pPr>
                              <w:pStyle w:val="Entete-Corps"/>
                              <w:rPr>
                                <w:color w:val="FF0000"/>
                              </w:rPr>
                            </w:pPr>
                            <w:proofErr w:type="spellStart"/>
                            <w:proofErr w:type="gramStart"/>
                            <w:r w:rsidRPr="001A187B">
                              <w:rPr>
                                <w:rFonts w:ascii="Houschka Rounded Alt Medium" w:hAnsi="Houschka Rounded Alt Medium"/>
                                <w:color w:val="FF0000"/>
                                <w:sz w:val="28"/>
                                <w:szCs w:val="28"/>
                              </w:rPr>
                              <w:t>xxxxxxxxxxxxxxxxxxx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vert="horz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808D82A" id="_x0000_t202" coordsize="21600,21600" o:spt="202" path="m,l,21600r21600,l21600,xe">
                <v:stroke joinstyle="miter"/>
                <v:path gradientshapeok="t" o:connecttype="rect"/>
              </v:shapetype>
              <v:shape id="Zone de texte 10" o:spid="_x0000_s1026" type="#_x0000_t202" style="position:absolute;left:0;text-align:left;margin-left:262.7pt;margin-top:-66.3pt;width:225pt;height:89.8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" filled="f" stroked="f">
                <v:textbox>
                  <w:txbxContent>
                    <w:p w14:paraId="7B6C088B" w14:textId="77777777" w:rsidR="003673A1" w:rsidRDefault="001A187B">
                      <w:pPr>
                        <w:pStyle w:val="Entete-Titre"/>
                      </w:pPr>
                      <w:r>
                        <w:rPr>
                          <w:rFonts w:ascii="Houschka Rounded Alt Bold" w:hAnsi="Houschka Rounded Alt Bold"/>
                          <w:sz w:val="28"/>
                          <w:szCs w:val="28"/>
                        </w:rPr>
                        <w:t>Convocation Formation</w:t>
                      </w:r>
                    </w:p>
                    <w:p w14:paraId="7A90ABC3" w14:textId="39E7ECF7" w:rsidR="003673A1" w:rsidRPr="001A187B" w:rsidRDefault="001A187B">
                      <w:pPr>
                        <w:pStyle w:val="Entete-Corps"/>
                        <w:rPr>
                          <w:color w:val="FF0000"/>
                        </w:rPr>
                      </w:pPr>
                      <w:proofErr w:type="spellStart"/>
                      <w:proofErr w:type="gramStart"/>
                      <w:r w:rsidRPr="001A187B">
                        <w:rPr>
                          <w:rFonts w:ascii="Houschka Rounded Alt Medium" w:hAnsi="Houschka Rounded Alt Medium"/>
                          <w:color w:val="FF0000"/>
                          <w:sz w:val="28"/>
                          <w:szCs w:val="28"/>
                        </w:rPr>
                        <w:t>xxxxxxxxxxxxxxxxxxx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14:paraId="00A80E75" w14:textId="77777777" w:rsidR="003673A1" w:rsidRDefault="003673A1">
      <w:pPr>
        <w:pStyle w:val="Corps"/>
        <w:ind w:left="6480"/>
      </w:pPr>
    </w:p>
    <w:p w14:paraId="4A3F5A4C" w14:textId="77777777" w:rsidR="003673A1" w:rsidRDefault="003673A1">
      <w:pPr>
        <w:pStyle w:val="Corps"/>
        <w:ind w:left="5103" w:firstLine="657"/>
      </w:pPr>
    </w:p>
    <w:p w14:paraId="7B77ED80" w14:textId="77777777" w:rsidR="003673A1" w:rsidRDefault="001A187B">
      <w:pPr>
        <w:pStyle w:val="Corps"/>
        <w:ind w:left="5103" w:firstLine="284"/>
      </w:pPr>
      <w:r>
        <w:t>Chaudon, le XX/XX/XXXX.</w:t>
      </w:r>
    </w:p>
    <w:p w14:paraId="42DF2F47" w14:textId="77777777" w:rsidR="003673A1" w:rsidRDefault="003673A1">
      <w:pPr>
        <w:pStyle w:val="Corps"/>
      </w:pPr>
    </w:p>
    <w:p w14:paraId="0725804D" w14:textId="77777777" w:rsidR="003673A1" w:rsidRDefault="001A187B">
      <w:pPr>
        <w:pStyle w:val="Corps"/>
      </w:pPr>
      <w:r>
        <w:t>Bonjour,</w:t>
      </w:r>
    </w:p>
    <w:p w14:paraId="44B7C4B7" w14:textId="77777777" w:rsidR="003673A1" w:rsidRDefault="003673A1">
      <w:pPr>
        <w:pStyle w:val="Corps"/>
      </w:pPr>
    </w:p>
    <w:p w14:paraId="590289E7" w14:textId="77777777" w:rsidR="003673A1" w:rsidRDefault="001A187B">
      <w:pPr>
        <w:pStyle w:val="Corps"/>
      </w:pPr>
      <w:r>
        <w:t>Nous vous confirmons votre participation à la session de formation :</w:t>
      </w:r>
    </w:p>
    <w:p w14:paraId="5171528F" w14:textId="77777777" w:rsidR="003673A1" w:rsidRDefault="003673A1">
      <w:pPr>
        <w:pStyle w:val="Corps"/>
      </w:pPr>
    </w:p>
    <w:p w14:paraId="03792A85" w14:textId="796AE62C" w:rsidR="003673A1" w:rsidRPr="001A187B" w:rsidRDefault="001A187B">
      <w:pPr>
        <w:pStyle w:val="Corps"/>
        <w:rPr>
          <w:color w:val="FF0000"/>
        </w:rPr>
      </w:pPr>
      <w:proofErr w:type="spellStart"/>
      <w:proofErr w:type="gramStart"/>
      <w:r w:rsidRPr="001A187B">
        <w:rPr>
          <w:color w:val="FF0000"/>
        </w:rPr>
        <w:t>xxxxxxxxxxxxxxxxxxxxxxxxxxxxxx</w:t>
      </w:r>
      <w:proofErr w:type="spellEnd"/>
      <w:proofErr w:type="gramEnd"/>
    </w:p>
    <w:p w14:paraId="5A60D960" w14:textId="77777777" w:rsidR="003673A1" w:rsidRDefault="003673A1">
      <w:pPr>
        <w:pStyle w:val="Corps"/>
      </w:pPr>
    </w:p>
    <w:p w14:paraId="50802665" w14:textId="77777777" w:rsidR="003673A1" w:rsidRDefault="001A187B">
      <w:pPr>
        <w:pStyle w:val="Corps"/>
      </w:pPr>
      <w:r>
        <w:t xml:space="preserve">Nous sommes heureux de vous accueillir à </w:t>
      </w:r>
      <w:r>
        <w:t>l'adresse suivante :</w:t>
      </w:r>
    </w:p>
    <w:p w14:paraId="5F4DC775" w14:textId="6F6173AF" w:rsidR="003673A1" w:rsidRDefault="001A187B">
      <w:pPr>
        <w:pStyle w:val="Corps"/>
      </w:pPr>
      <w:r>
        <w:t>XXXXXXX</w:t>
      </w:r>
    </w:p>
    <w:p w14:paraId="45E9BA61" w14:textId="77777777" w:rsidR="003673A1" w:rsidRDefault="003673A1">
      <w:pPr>
        <w:pStyle w:val="Corps"/>
      </w:pPr>
    </w:p>
    <w:p w14:paraId="32A00424" w14:textId="77777777" w:rsidR="003673A1" w:rsidRDefault="001A187B">
      <w:pPr>
        <w:pStyle w:val="Corps"/>
      </w:pPr>
      <w:r>
        <w:t>Cette session se déroulera les xx de 9h à 12h et de 13h à 17h (soit 7 heures par jour)</w:t>
      </w:r>
    </w:p>
    <w:p w14:paraId="3FCB97F1" w14:textId="77777777" w:rsidR="003673A1" w:rsidRDefault="003673A1">
      <w:pPr>
        <w:pStyle w:val="Corps"/>
      </w:pPr>
    </w:p>
    <w:p w14:paraId="0090E19B" w14:textId="47CFD2B5" w:rsidR="003673A1" w:rsidRDefault="001A187B">
      <w:pPr>
        <w:pStyle w:val="Corps"/>
      </w:pPr>
      <w:r>
        <w:t xml:space="preserve">Votre formateur sera : </w:t>
      </w:r>
      <w:proofErr w:type="spellStart"/>
      <w:r w:rsidRPr="001A187B">
        <w:rPr>
          <w:color w:val="FF0000"/>
        </w:rPr>
        <w:t>xxxxxxxxxxxxxx</w:t>
      </w:r>
      <w:proofErr w:type="spellEnd"/>
    </w:p>
    <w:p w14:paraId="512B9DBF" w14:textId="77777777" w:rsidR="003673A1" w:rsidRDefault="003673A1">
      <w:pPr>
        <w:pStyle w:val="Corps"/>
      </w:pPr>
    </w:p>
    <w:p w14:paraId="114F8933" w14:textId="6DF8A516" w:rsidR="003673A1" w:rsidRDefault="001A187B">
      <w:pPr>
        <w:pStyle w:val="Corps"/>
      </w:pPr>
      <w:r>
        <w:t xml:space="preserve">Dans la perspective de vous rencontrer le </w:t>
      </w:r>
      <w:proofErr w:type="spellStart"/>
      <w:r w:rsidRPr="001A187B">
        <w:rPr>
          <w:color w:val="FF0000"/>
        </w:rPr>
        <w:t>xxxxx</w:t>
      </w:r>
      <w:proofErr w:type="spellEnd"/>
      <w:r>
        <w:t xml:space="preserve">, nous vous remercions de la </w:t>
      </w:r>
      <w:r>
        <w:t>confiance que vous nous témoignez.</w:t>
      </w:r>
    </w:p>
    <w:p w14:paraId="334F1C2E" w14:textId="77777777" w:rsidR="003673A1" w:rsidRDefault="003673A1">
      <w:pPr>
        <w:pStyle w:val="Corps"/>
      </w:pPr>
    </w:p>
    <w:p w14:paraId="7CF8E274" w14:textId="6D94AF90" w:rsidR="003673A1" w:rsidRDefault="001A187B">
      <w:pPr>
        <w:pStyle w:val="Corps"/>
      </w:pPr>
      <w:r>
        <w:t xml:space="preserve">En cas d’indisponibilité, merci de bien vouloir prévenir </w:t>
      </w:r>
      <w:proofErr w:type="spellStart"/>
      <w:r w:rsidRPr="001A187B">
        <w:rPr>
          <w:color w:val="FF0000"/>
        </w:rPr>
        <w:t>xxxxxxx</w:t>
      </w:r>
      <w:proofErr w:type="spellEnd"/>
    </w:p>
    <w:p w14:paraId="731482DC" w14:textId="77777777" w:rsidR="003673A1" w:rsidRDefault="001A187B">
      <w:pPr>
        <w:pStyle w:val="Corps"/>
      </w:pPr>
      <w:r>
        <w:t>En cas de retard, merci de prévenir LMT Formation au 06 07 65 63 75.</w:t>
      </w:r>
    </w:p>
    <w:p w14:paraId="74ED2289" w14:textId="77777777" w:rsidR="003673A1" w:rsidRDefault="003673A1">
      <w:pPr>
        <w:pStyle w:val="Corps"/>
      </w:pPr>
    </w:p>
    <w:p w14:paraId="4852E245" w14:textId="77777777" w:rsidR="003673A1" w:rsidRDefault="003673A1">
      <w:pPr>
        <w:pStyle w:val="Corps"/>
      </w:pPr>
    </w:p>
    <w:p w14:paraId="2EBF5EB0" w14:textId="77777777" w:rsidR="003673A1" w:rsidRDefault="001A187B">
      <w:pPr>
        <w:pStyle w:val="Corps"/>
      </w:pP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884C764" wp14:editId="08E216FB">
                <wp:simplePos x="0" y="0"/>
                <wp:positionH relativeFrom="column">
                  <wp:posOffset>358143</wp:posOffset>
                </wp:positionH>
                <wp:positionV relativeFrom="page">
                  <wp:posOffset>9639303</wp:posOffset>
                </wp:positionV>
                <wp:extent cx="2291084" cy="1003938"/>
                <wp:effectExtent l="0" t="0" r="0" b="5712"/>
                <wp:wrapSquare wrapText="bothSides"/>
                <wp:docPr id="7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1084" cy="100393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5B2F4112" w14:textId="77777777" w:rsidR="003673A1" w:rsidRDefault="001A187B">
                            <w:pPr>
                              <w:pStyle w:val="Entete-Titre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TOUATI Patrick-Léo</w:t>
                            </w:r>
                          </w:p>
                          <w:p w14:paraId="3EE03F08" w14:textId="77777777" w:rsidR="003673A1" w:rsidRDefault="001A187B">
                            <w:pPr>
                              <w:pStyle w:val="Entete-Titre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06 07 65 63 75</w:t>
                            </w:r>
                          </w:p>
                          <w:p w14:paraId="3BDEFA89" w14:textId="77777777" w:rsidR="003673A1" w:rsidRPr="001A187B" w:rsidRDefault="001A187B">
                            <w:pPr>
                              <w:pStyle w:val="Entete-Corps"/>
                              <w:rPr>
                                <w:color w:val="FFFFFF" w:themeColor="background1"/>
                              </w:rPr>
                            </w:pPr>
                            <w:hyperlink r:id="rId6" w:history="1">
                              <w:r w:rsidRPr="001A187B">
                                <w:rPr>
                                  <w:color w:val="FFFFFF" w:themeColor="background1"/>
                                </w:rPr>
                                <w:t>f</w:t>
                              </w:r>
                              <w:r w:rsidRPr="001A187B">
                                <w:rPr>
                                  <w:color w:val="FFFFFF" w:themeColor="background1"/>
                                </w:rPr>
                                <w:t>ormation@lmt-formation.fr</w:t>
                              </w:r>
                            </w:hyperlink>
                          </w:p>
                          <w:p w14:paraId="743E316F" w14:textId="77777777" w:rsidR="003673A1" w:rsidRPr="001A187B" w:rsidRDefault="001A187B">
                            <w:pPr>
                              <w:pStyle w:val="Entete-Corps"/>
                              <w:rPr>
                                <w:color w:val="FFFFFF" w:themeColor="background1"/>
                              </w:rPr>
                            </w:pPr>
                            <w:hyperlink r:id="rId7" w:history="1">
                              <w:r w:rsidRPr="001A187B">
                                <w:rPr>
                                  <w:color w:val="FFFFFF" w:themeColor="background1"/>
                                </w:rPr>
                                <w:t>gestion@lmt-formation.fr</w:t>
                              </w:r>
                            </w:hyperlink>
                          </w:p>
                          <w:p w14:paraId="10FB5D19" w14:textId="77777777" w:rsidR="003673A1" w:rsidRDefault="001A187B">
                            <w:pPr>
                              <w:pStyle w:val="Entete-Corps"/>
                              <w:rPr>
                                <w:rFonts w:ascii="Houschka Rounded Alt Medium" w:hAnsi="Houschka Rounded Alt Medium"/>
                                <w:color w:val="FFFFFF"/>
                              </w:rPr>
                            </w:pPr>
                            <w:r>
                              <w:rPr>
                                <w:rFonts w:ascii="Houschka Rounded Alt Medium" w:hAnsi="Houschka Rounded Alt Medium"/>
                                <w:color w:val="FFFFFF"/>
                              </w:rPr>
                              <w:t>www.lmt-formation.fr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84C764" id="Zone de texte 6" o:spid="_x0000_s1027" type="#_x0000_t202" style="position:absolute;margin-left:28.2pt;margin-top:759pt;width:180.4pt;height:79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" filled="f" stroked="f">
                <v:textbox>
                  <w:txbxContent>
                    <w:p w14:paraId="5B2F4112" w14:textId="77777777" w:rsidR="003673A1" w:rsidRDefault="001A187B">
                      <w:pPr>
                        <w:pStyle w:val="Entete-Titre"/>
                        <w:rPr>
                          <w:color w:val="FFFFFF"/>
                        </w:rPr>
                      </w:pPr>
                      <w:r>
                        <w:rPr>
                          <w:color w:val="FFFFFF"/>
                        </w:rPr>
                        <w:t>TOUATI Patrick-Léo</w:t>
                      </w:r>
                    </w:p>
                    <w:p w14:paraId="3EE03F08" w14:textId="77777777" w:rsidR="003673A1" w:rsidRDefault="001A187B">
                      <w:pPr>
                        <w:pStyle w:val="Entete-Titre"/>
                        <w:rPr>
                          <w:color w:val="FFFFFF"/>
                        </w:rPr>
                      </w:pPr>
                      <w:r>
                        <w:rPr>
                          <w:color w:val="FFFFFF"/>
                        </w:rPr>
                        <w:t>06 07 65 63 75</w:t>
                      </w:r>
                    </w:p>
                    <w:p w14:paraId="3BDEFA89" w14:textId="77777777" w:rsidR="003673A1" w:rsidRPr="001A187B" w:rsidRDefault="001A187B">
                      <w:pPr>
                        <w:pStyle w:val="Entete-Corps"/>
                        <w:rPr>
                          <w:color w:val="FFFFFF" w:themeColor="background1"/>
                        </w:rPr>
                      </w:pPr>
                      <w:hyperlink r:id="rId8" w:history="1">
                        <w:r w:rsidRPr="001A187B">
                          <w:rPr>
                            <w:color w:val="FFFFFF" w:themeColor="background1"/>
                          </w:rPr>
                          <w:t>f</w:t>
                        </w:r>
                        <w:r w:rsidRPr="001A187B">
                          <w:rPr>
                            <w:color w:val="FFFFFF" w:themeColor="background1"/>
                          </w:rPr>
                          <w:t>ormation@lmt-formation.fr</w:t>
                        </w:r>
                      </w:hyperlink>
                    </w:p>
                    <w:p w14:paraId="743E316F" w14:textId="77777777" w:rsidR="003673A1" w:rsidRPr="001A187B" w:rsidRDefault="001A187B">
                      <w:pPr>
                        <w:pStyle w:val="Entete-Corps"/>
                        <w:rPr>
                          <w:color w:val="FFFFFF" w:themeColor="background1"/>
                        </w:rPr>
                      </w:pPr>
                      <w:hyperlink r:id="rId9" w:history="1">
                        <w:r w:rsidRPr="001A187B">
                          <w:rPr>
                            <w:color w:val="FFFFFF" w:themeColor="background1"/>
                          </w:rPr>
                          <w:t>gestion@lmt-formation.fr</w:t>
                        </w:r>
                      </w:hyperlink>
                    </w:p>
                    <w:p w14:paraId="10FB5D19" w14:textId="77777777" w:rsidR="003673A1" w:rsidRDefault="001A187B">
                      <w:pPr>
                        <w:pStyle w:val="Entete-Corps"/>
                        <w:rPr>
                          <w:rFonts w:ascii="Houschka Rounded Alt Medium" w:hAnsi="Houschka Rounded Alt Medium"/>
                          <w:color w:val="FFFFFF"/>
                        </w:rPr>
                      </w:pPr>
                      <w:r>
                        <w:rPr>
                          <w:rFonts w:ascii="Houschka Rounded Alt Medium" w:hAnsi="Houschka Rounded Alt Medium"/>
                          <w:color w:val="FFFFFF"/>
                        </w:rPr>
                        <w:t>www.lmt-formation.fr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>
        <w:rPr>
          <w:noProof/>
          <w:lang w:eastAsia="ja-JP"/>
        </w:rPr>
        <w:drawing>
          <wp:anchor distT="0" distB="0" distL="114300" distR="114300" simplePos="0" relativeHeight="251661312" behindDoc="0" locked="0" layoutInCell="1" allowOverlap="1" wp14:anchorId="649851E1" wp14:editId="428A1581">
            <wp:simplePos x="0" y="0"/>
            <wp:positionH relativeFrom="column">
              <wp:posOffset>807716</wp:posOffset>
            </wp:positionH>
            <wp:positionV relativeFrom="page">
              <wp:posOffset>9075420</wp:posOffset>
            </wp:positionV>
            <wp:extent cx="1434465" cy="681986"/>
            <wp:effectExtent l="0" t="0" r="0" b="3814"/>
            <wp:wrapSquare wrapText="bothSides"/>
            <wp:docPr id="8" name="Imag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34465" cy="68198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t>Nous restons à votre disposition pour tout renseignement complémentaire.</w:t>
      </w:r>
    </w:p>
    <w:p w14:paraId="7EA055CF" w14:textId="77777777" w:rsidR="003673A1" w:rsidRDefault="001A187B">
      <w:pPr>
        <w:pStyle w:val="Corps"/>
      </w:pPr>
      <w:r>
        <w:rPr>
          <w:lang w:eastAsia="ja-JP"/>
        </w:rPr>
        <w:t>Dans l’attente de votre retour, nous</w:t>
      </w:r>
      <w:r>
        <w:t xml:space="preserve"> vous prions d’agréer nos</w:t>
      </w:r>
      <w:r>
        <w:t xml:space="preserve"> sincères salutations.</w:t>
      </w:r>
    </w:p>
    <w:sectPr w:rsidR="003673A1">
      <w:headerReference w:type="default" r:id="rId11"/>
      <w:footerReference w:type="default" r:id="rId12"/>
      <w:pgSz w:w="11907" w:h="16839"/>
      <w:pgMar w:top="284" w:right="1440" w:bottom="284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E54D63" w14:textId="77777777" w:rsidR="00000000" w:rsidRDefault="001A187B">
      <w:pPr>
        <w:spacing w:after="0" w:line="240" w:lineRule="auto"/>
      </w:pPr>
      <w:r>
        <w:separator/>
      </w:r>
    </w:p>
  </w:endnote>
  <w:endnote w:type="continuationSeparator" w:id="0">
    <w:p w14:paraId="1B8E6E18" w14:textId="77777777" w:rsidR="00000000" w:rsidRDefault="001A18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ouschka Rounded Alt Medium">
    <w:panose1 w:val="020F0603000000020003"/>
    <w:charset w:val="00"/>
    <w:family w:val="swiss"/>
    <w:notTrueType/>
    <w:pitch w:val="variable"/>
    <w:sig w:usb0="00000207" w:usb1="00000000" w:usb2="00000000" w:usb3="00000000" w:csb0="00000097" w:csb1="00000000"/>
  </w:font>
  <w:font w:name="Houschka Rounded Alt Light">
    <w:panose1 w:val="020F0303030000020003"/>
    <w:charset w:val="00"/>
    <w:family w:val="swiss"/>
    <w:notTrueType/>
    <w:pitch w:val="variable"/>
    <w:sig w:usb0="00000207" w:usb1="00000000" w:usb2="00000000" w:usb3="00000000" w:csb0="00000097" w:csb1="00000000"/>
  </w:font>
  <w:font w:name="Houschka Rounded Alt Bold">
    <w:panose1 w:val="020F0803000000020003"/>
    <w:charset w:val="00"/>
    <w:family w:val="swiss"/>
    <w:notTrueType/>
    <w:pitch w:val="variable"/>
    <w:sig w:usb0="00000207" w:usb1="00000000" w:usb2="00000000" w:usb3="00000000" w:csb0="000000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3EF8B5" w14:textId="77777777" w:rsidR="00584631" w:rsidRDefault="001A187B">
    <w:pPr>
      <w:pStyle w:val="Pieddepage"/>
      <w:tabs>
        <w:tab w:val="clear" w:pos="9072"/>
      </w:tabs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66875C9B" wp14:editId="71F8A250">
              <wp:simplePos x="0" y="0"/>
              <wp:positionH relativeFrom="column">
                <wp:posOffset>2544738</wp:posOffset>
              </wp:positionH>
              <wp:positionV relativeFrom="page">
                <wp:posOffset>10079988</wp:posOffset>
              </wp:positionV>
              <wp:extent cx="3192783" cy="714375"/>
              <wp:effectExtent l="0" t="0" r="0" b="9525"/>
              <wp:wrapSquare wrapText="bothSides"/>
              <wp:docPr id="4" name="Zone de texte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192783" cy="714375"/>
                      </a:xfrm>
                      <a:prstGeom prst="rect">
                        <a:avLst/>
                      </a:prstGeom>
                      <a:noFill/>
                      <a:ln>
                        <a:noFill/>
                        <a:prstDash/>
                      </a:ln>
                    </wps:spPr>
                    <wps:txbx>
                      <w:txbxContent>
                        <w:p w14:paraId="42FFAAFC" w14:textId="77777777" w:rsidR="00584631" w:rsidRDefault="001A187B">
                          <w:pPr>
                            <w:pStyle w:val="Sansinterligne"/>
                            <w:ind w:right="84"/>
                            <w:rPr>
                              <w:rFonts w:ascii="Houschka Rounded Alt Light" w:hAnsi="Houschka Rounded Alt Light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Houschka Rounded Alt Light" w:hAnsi="Houschka Rounded Alt Light"/>
                              <w:sz w:val="18"/>
                              <w:szCs w:val="18"/>
                            </w:rPr>
                            <w:t>Déclaration d’activité enregistrée sous le n° 24 28 01812 28</w:t>
                          </w:r>
                          <w:r>
                            <w:rPr>
                              <w:rFonts w:ascii="Houschka Rounded Alt Light" w:hAnsi="Houschka Rounded Alt Light"/>
                              <w:sz w:val="18"/>
                              <w:szCs w:val="18"/>
                            </w:rPr>
                            <w:br/>
                          </w:r>
                          <w:r>
                            <w:rPr>
                              <w:rFonts w:ascii="Houschka Rounded Alt Light" w:hAnsi="Houschka Rounded Alt Light"/>
                              <w:sz w:val="18"/>
                              <w:szCs w:val="18"/>
                            </w:rPr>
                            <w:t>auprès du Préfet de la Région Centre-Val de Loire.</w:t>
                          </w:r>
                        </w:p>
                        <w:p w14:paraId="654F5A70" w14:textId="77777777" w:rsidR="00584631" w:rsidRDefault="001A187B">
                          <w:pPr>
                            <w:pStyle w:val="Sansinterligne"/>
                            <w:ind w:right="84"/>
                            <w:rPr>
                              <w:rFonts w:ascii="Houschka Rounded Alt Light" w:hAnsi="Houschka Rounded Alt Light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Houschka Rounded Alt Light" w:hAnsi="Houschka Rounded Alt Light"/>
                              <w:sz w:val="18"/>
                              <w:szCs w:val="18"/>
                            </w:rPr>
                            <w:t xml:space="preserve">Cet enregistrement ne vaut pas </w:t>
                          </w:r>
                          <w:r>
                            <w:rPr>
                              <w:rFonts w:ascii="Houschka Rounded Alt Light" w:hAnsi="Houschka Rounded Alt Light"/>
                              <w:sz w:val="18"/>
                              <w:szCs w:val="18"/>
                            </w:rPr>
                            <w:t>agrément de l’Etat.</w:t>
                          </w:r>
                        </w:p>
                      </w:txbxContent>
                    </wps:txbx>
                    <wps:bodyPr vert="horz" wrap="square" lIns="91440" tIns="45720" rIns="91440" bIns="45720" anchor="t" anchorCtr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6875C9B" id="_x0000_t202" coordsize="21600,21600" o:spt="202" path="m,l,21600r21600,l21600,xe">
              <v:stroke joinstyle="miter"/>
              <v:path gradientshapeok="t" o:connecttype="rect"/>
            </v:shapetype>
            <v:shape id="Zone de texte 8" o:spid="_x0000_s1029" type="#_x0000_t202" style="position:absolute;margin-left:200.35pt;margin-top:793.7pt;width:251.4pt;height:56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" filled="f" stroked="f">
              <v:textbox>
                <w:txbxContent>
                  <w:p w14:paraId="42FFAAFC" w14:textId="77777777" w:rsidR="00584631" w:rsidRDefault="001A187B">
                    <w:pPr>
                      <w:pStyle w:val="Sansinterligne"/>
                      <w:ind w:right="84"/>
                      <w:rPr>
                        <w:rFonts w:ascii="Houschka Rounded Alt Light" w:hAnsi="Houschka Rounded Alt Light"/>
                        <w:sz w:val="18"/>
                        <w:szCs w:val="18"/>
                      </w:rPr>
                    </w:pPr>
                    <w:r>
                      <w:rPr>
                        <w:rFonts w:ascii="Houschka Rounded Alt Light" w:hAnsi="Houschka Rounded Alt Light"/>
                        <w:sz w:val="18"/>
                        <w:szCs w:val="18"/>
                      </w:rPr>
                      <w:t>Déclaration d’activité enregistrée sous le n° 24 28 01812 28</w:t>
                    </w:r>
                    <w:r>
                      <w:rPr>
                        <w:rFonts w:ascii="Houschka Rounded Alt Light" w:hAnsi="Houschka Rounded Alt Light"/>
                        <w:sz w:val="18"/>
                        <w:szCs w:val="18"/>
                      </w:rPr>
                      <w:br/>
                    </w:r>
                    <w:r>
                      <w:rPr>
                        <w:rFonts w:ascii="Houschka Rounded Alt Light" w:hAnsi="Houschka Rounded Alt Light"/>
                        <w:sz w:val="18"/>
                        <w:szCs w:val="18"/>
                      </w:rPr>
                      <w:t>auprès du Préfet de la Région Centre-Val de Loire.</w:t>
                    </w:r>
                  </w:p>
                  <w:p w14:paraId="654F5A70" w14:textId="77777777" w:rsidR="00584631" w:rsidRDefault="001A187B">
                    <w:pPr>
                      <w:pStyle w:val="Sansinterligne"/>
                      <w:ind w:right="84"/>
                      <w:rPr>
                        <w:rFonts w:ascii="Houschka Rounded Alt Light" w:hAnsi="Houschka Rounded Alt Light"/>
                        <w:sz w:val="18"/>
                        <w:szCs w:val="18"/>
                      </w:rPr>
                    </w:pPr>
                    <w:r>
                      <w:rPr>
                        <w:rFonts w:ascii="Houschka Rounded Alt Light" w:hAnsi="Houschka Rounded Alt Light"/>
                        <w:sz w:val="18"/>
                        <w:szCs w:val="18"/>
                      </w:rPr>
                      <w:t xml:space="preserve">Cet enregistrement ne vaut pas </w:t>
                    </w:r>
                    <w:r>
                      <w:rPr>
                        <w:rFonts w:ascii="Houschka Rounded Alt Light" w:hAnsi="Houschka Rounded Alt Light"/>
                        <w:sz w:val="18"/>
                        <w:szCs w:val="18"/>
                      </w:rPr>
                      <w:t>agrément de l’Etat.</w:t>
                    </w:r>
                  </w:p>
                </w:txbxContent>
              </v:textbox>
              <w10:wrap type="square" anchory="page"/>
            </v:shap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A77C880" wp14:editId="1053D701">
              <wp:simplePos x="0" y="0"/>
              <wp:positionH relativeFrom="column">
                <wp:posOffset>-2933926</wp:posOffset>
              </wp:positionH>
              <wp:positionV relativeFrom="paragraph">
                <wp:posOffset>156203</wp:posOffset>
              </wp:positionV>
              <wp:extent cx="5821683" cy="1694182"/>
              <wp:effectExtent l="0" t="1276350" r="0" b="1277618"/>
              <wp:wrapNone/>
              <wp:docPr id="5" name="Organigramme : Terminateur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9289713">
                        <a:off x="0" y="0"/>
                        <a:ext cx="5821683" cy="1694182"/>
                      </a:xfrm>
                      <a:custGeom>
                        <a:avLst/>
                        <a:gdLst>
                          <a:gd name="f0" fmla="val 10800000"/>
                          <a:gd name="f1" fmla="val 5400000"/>
                          <a:gd name="f2" fmla="val 16200000"/>
                          <a:gd name="f3" fmla="val w"/>
                          <a:gd name="f4" fmla="val h"/>
                          <a:gd name="f5" fmla="val 0"/>
                          <a:gd name="f6" fmla="val 21600"/>
                          <a:gd name="f7" fmla="val 3475"/>
                          <a:gd name="f8" fmla="val 18125"/>
                          <a:gd name="f9" fmla="val 10800"/>
                          <a:gd name="f10" fmla="*/ f3 1 21600"/>
                          <a:gd name="f11" fmla="*/ f4 1 21600"/>
                          <a:gd name="f12" fmla="+- f6 0 f5"/>
                          <a:gd name="f13" fmla="*/ f12 1 21600"/>
                          <a:gd name="f14" fmla="*/ f12 1018 1"/>
                          <a:gd name="f15" fmla="*/ f12 20582 1"/>
                          <a:gd name="f16" fmla="*/ f12 3163 1"/>
                          <a:gd name="f17" fmla="*/ f12 18437 1"/>
                          <a:gd name="f18" fmla="*/ f14 1 21600"/>
                          <a:gd name="f19" fmla="*/ f15 1 21600"/>
                          <a:gd name="f20" fmla="*/ f16 1 21600"/>
                          <a:gd name="f21" fmla="*/ f17 1 21600"/>
                          <a:gd name="f22" fmla="*/ f18 1 f13"/>
                          <a:gd name="f23" fmla="*/ f19 1 f13"/>
                          <a:gd name="f24" fmla="*/ f20 1 f13"/>
                          <a:gd name="f25" fmla="*/ f21 1 f13"/>
                          <a:gd name="f26" fmla="*/ f22 f10 1"/>
                          <a:gd name="f27" fmla="*/ f23 f10 1"/>
                          <a:gd name="f28" fmla="*/ f25 f11 1"/>
                          <a:gd name="f29" fmla="*/ f24 f11 1"/>
                        </a:gdLst>
                        <a:ahLst/>
                        <a:cxnLst>
                          <a:cxn ang="3cd4">
                            <a:pos x="hc" y="t"/>
                          </a:cxn>
                          <a:cxn ang="0">
                            <a:pos x="r" y="vc"/>
                          </a:cxn>
                          <a:cxn ang="cd4">
                            <a:pos x="hc" y="b"/>
                          </a:cxn>
                          <a:cxn ang="cd2">
                            <a:pos x="l" y="vc"/>
                          </a:cxn>
                        </a:cxnLst>
                        <a:rect l="f26" t="f29" r="f27" b="f28"/>
                        <a:pathLst>
                          <a:path w="21600" h="21600">
                            <a:moveTo>
                              <a:pt x="f7" y="f5"/>
                            </a:moveTo>
                            <a:lnTo>
                              <a:pt x="f8" y="f5"/>
                            </a:lnTo>
                            <a:arcTo wR="f7" hR="f9" stAng="f2" swAng="f0"/>
                            <a:lnTo>
                              <a:pt x="f7" y="f6"/>
                            </a:lnTo>
                            <a:arcTo wR="f7" hR="f9" stAng="f1" swAng="f0"/>
                            <a:close/>
                          </a:path>
                        </a:pathLst>
                      </a:custGeom>
                      <a:solidFill>
                        <a:srgbClr val="1D3764"/>
                      </a:solidFill>
                      <a:ln cap="flat">
                        <a:noFill/>
                        <a:prstDash val="solid"/>
                      </a:ln>
                    </wps:spPr>
                    <wps:bodyPr lIns="0" tIns="0" rIns="0" bIns="0"/>
                  </wps:wsp>
                </a:graphicData>
              </a:graphic>
            </wp:anchor>
          </w:drawing>
        </mc:Choice>
        <mc:Fallback>
          <w:pict>
            <v:shape w14:anchorId="58A545C6" id="Organigramme : Terminateur 13" o:spid="_x0000_s1026" style="position:absolute;margin-left:-231pt;margin-top:12.3pt;width:458.4pt;height:133.4pt;rotation:-2523449fd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" path="m3475,l18125,wa14650,,21600,21600,18125,,18125,21600l3475,21600wa,,6950,21600,3475,21600,3475,xe" fillcolor="#1d3764" stroked="f">
              <v:path arrowok="t" o:connecttype="custom" o:connectlocs="2910842,0;5821683,847091;2910842,1694182;0,847091" o:connectangles="270,0,90,180" textboxrect="1018,3163,20582,18437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67DDDD" w14:textId="77777777" w:rsidR="00000000" w:rsidRDefault="001A187B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26F6B28A" w14:textId="77777777" w:rsidR="00000000" w:rsidRDefault="001A18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04564F" w14:textId="77777777" w:rsidR="00584631" w:rsidRDefault="001A187B">
    <w:pPr>
      <w:pStyle w:val="En-tte"/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9B95E68" wp14:editId="5767A581">
              <wp:simplePos x="0" y="0"/>
              <wp:positionH relativeFrom="column">
                <wp:posOffset>2810910</wp:posOffset>
              </wp:positionH>
              <wp:positionV relativeFrom="page">
                <wp:posOffset>-1195709</wp:posOffset>
              </wp:positionV>
              <wp:extent cx="5821683" cy="1694182"/>
              <wp:effectExtent l="0" t="1276350" r="0" b="1277618"/>
              <wp:wrapNone/>
              <wp:docPr id="1" name="Organigramme : Terminateu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9289713">
                        <a:off x="0" y="0"/>
                        <a:ext cx="5821683" cy="1694182"/>
                      </a:xfrm>
                      <a:custGeom>
                        <a:avLst/>
                        <a:gdLst>
                          <a:gd name="f0" fmla="val 10800000"/>
                          <a:gd name="f1" fmla="val 5400000"/>
                          <a:gd name="f2" fmla="val 16200000"/>
                          <a:gd name="f3" fmla="val w"/>
                          <a:gd name="f4" fmla="val h"/>
                          <a:gd name="f5" fmla="val 0"/>
                          <a:gd name="f6" fmla="val 21600"/>
                          <a:gd name="f7" fmla="val 3475"/>
                          <a:gd name="f8" fmla="val 18125"/>
                          <a:gd name="f9" fmla="val 10800"/>
                          <a:gd name="f10" fmla="*/ f3 1 21600"/>
                          <a:gd name="f11" fmla="*/ f4 1 21600"/>
                          <a:gd name="f12" fmla="+- f6 0 f5"/>
                          <a:gd name="f13" fmla="*/ f12 1 21600"/>
                          <a:gd name="f14" fmla="*/ f12 1018 1"/>
                          <a:gd name="f15" fmla="*/ f12 20582 1"/>
                          <a:gd name="f16" fmla="*/ f12 3163 1"/>
                          <a:gd name="f17" fmla="*/ f12 18437 1"/>
                          <a:gd name="f18" fmla="*/ f14 1 21600"/>
                          <a:gd name="f19" fmla="*/ f15 1 21600"/>
                          <a:gd name="f20" fmla="*/ f16 1 21600"/>
                          <a:gd name="f21" fmla="*/ f17 1 21600"/>
                          <a:gd name="f22" fmla="*/ f18 1 f13"/>
                          <a:gd name="f23" fmla="*/ f19 1 f13"/>
                          <a:gd name="f24" fmla="*/ f20 1 f13"/>
                          <a:gd name="f25" fmla="*/ f21 1 f13"/>
                          <a:gd name="f26" fmla="*/ f22 f10 1"/>
                          <a:gd name="f27" fmla="*/ f23 f10 1"/>
                          <a:gd name="f28" fmla="*/ f25 f11 1"/>
                          <a:gd name="f29" fmla="*/ f24 f11 1"/>
                        </a:gdLst>
                        <a:ahLst/>
                        <a:cxnLst>
                          <a:cxn ang="3cd4">
                            <a:pos x="hc" y="t"/>
                          </a:cxn>
                          <a:cxn ang="0">
                            <a:pos x="r" y="vc"/>
                          </a:cxn>
                          <a:cxn ang="cd4">
                            <a:pos x="hc" y="b"/>
                          </a:cxn>
                          <a:cxn ang="cd2">
                            <a:pos x="l" y="vc"/>
                          </a:cxn>
                        </a:cxnLst>
                        <a:rect l="f26" t="f29" r="f27" b="f28"/>
                        <a:pathLst>
                          <a:path w="21600" h="21600">
                            <a:moveTo>
                              <a:pt x="f7" y="f5"/>
                            </a:moveTo>
                            <a:lnTo>
                              <a:pt x="f8" y="f5"/>
                            </a:lnTo>
                            <a:arcTo wR="f7" hR="f9" stAng="f2" swAng="f0"/>
                            <a:lnTo>
                              <a:pt x="f7" y="f6"/>
                            </a:lnTo>
                            <a:arcTo wR="f7" hR="f9" stAng="f1" swAng="f0"/>
                            <a:close/>
                          </a:path>
                        </a:pathLst>
                      </a:custGeom>
                      <a:solidFill>
                        <a:srgbClr val="FFD500"/>
                      </a:solidFill>
                      <a:ln cap="flat">
                        <a:noFill/>
                        <a:prstDash val="solid"/>
                      </a:ln>
                    </wps:spPr>
                    <wps:bodyPr lIns="0" tIns="0" rIns="0" bIns="0"/>
                  </wps:wsp>
                </a:graphicData>
              </a:graphic>
            </wp:anchor>
          </w:drawing>
        </mc:Choice>
        <mc:Fallback>
          <w:pict>
            <v:shape w14:anchorId="43C1205E" id="Organigramme : Terminateur 1" o:spid="_x0000_s1026" style="position:absolute;margin-left:221.35pt;margin-top:-94.15pt;width:458.4pt;height:133.4pt;rotation:-2523449fd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" path="m3475,l18125,wa14650,,21600,21600,18125,,18125,21600l3475,21600wa,,6950,21600,3475,21600,3475,xe" fillcolor="#ffd500" stroked="f">
              <v:path arrowok="t" o:connecttype="custom" o:connectlocs="2910842,0;5821683,847091;2910842,1694182;0,847091" o:connectangles="270,0,90,180" textboxrect="1018,3163,20582,18437"/>
              <w10:wrap anchory="page"/>
            </v:shape>
          </w:pict>
        </mc:Fallback>
      </mc:AlternateContent>
    </w:r>
    <w:r>
      <w:rPr>
        <w:noProof/>
        <w:lang w:eastAsia="ja-JP"/>
      </w:rPr>
      <w:drawing>
        <wp:anchor distT="0" distB="0" distL="114300" distR="114300" simplePos="0" relativeHeight="251659264" behindDoc="0" locked="0" layoutInCell="1" allowOverlap="1" wp14:anchorId="3E452B18" wp14:editId="7E92FA67">
          <wp:simplePos x="0" y="0"/>
          <wp:positionH relativeFrom="column">
            <wp:posOffset>-175893</wp:posOffset>
          </wp:positionH>
          <wp:positionV relativeFrom="page">
            <wp:posOffset>198753</wp:posOffset>
          </wp:positionV>
          <wp:extent cx="1376684" cy="625477"/>
          <wp:effectExtent l="0" t="0" r="0" b="3173"/>
          <wp:wrapSquare wrapText="bothSides"/>
          <wp:docPr id="2" name="Image 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76684" cy="625477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</w:p>
  <w:p w14:paraId="766FE59E" w14:textId="77777777" w:rsidR="00584631" w:rsidRDefault="001A187B">
    <w:pPr>
      <w:pStyle w:val="En-tte"/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79D3495" wp14:editId="14F71904">
              <wp:simplePos x="0" y="0"/>
              <wp:positionH relativeFrom="column">
                <wp:posOffset>-105412</wp:posOffset>
              </wp:positionH>
              <wp:positionV relativeFrom="page">
                <wp:posOffset>792483</wp:posOffset>
              </wp:positionV>
              <wp:extent cx="2308229" cy="824231"/>
              <wp:effectExtent l="0" t="0" r="0" b="0"/>
              <wp:wrapSquare wrapText="bothSides"/>
              <wp:docPr id="3" name="Zone de text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308229" cy="824231"/>
                      </a:xfrm>
                      <a:prstGeom prst="rect">
                        <a:avLst/>
                      </a:prstGeom>
                      <a:noFill/>
                      <a:ln>
                        <a:noFill/>
                        <a:prstDash/>
                      </a:ln>
                    </wps:spPr>
                    <wps:txbx>
                      <w:txbxContent>
                        <w:p w14:paraId="1D6E3940" w14:textId="77777777" w:rsidR="00584631" w:rsidRDefault="001A187B">
                          <w:pPr>
                            <w:pStyle w:val="Entete-Corps"/>
                          </w:pPr>
                          <w:r>
                            <w:t xml:space="preserve">Hameau de </w:t>
                          </w:r>
                          <w:proofErr w:type="spellStart"/>
                          <w:r>
                            <w:t>Vaubrun</w:t>
                          </w:r>
                          <w:proofErr w:type="spellEnd"/>
                        </w:p>
                        <w:p w14:paraId="28970858" w14:textId="77777777" w:rsidR="00584631" w:rsidRDefault="001A187B">
                          <w:pPr>
                            <w:pStyle w:val="Entete-Corps"/>
                          </w:pPr>
                          <w:r>
                            <w:t>14, rue de la pompe</w:t>
                          </w:r>
                        </w:p>
                        <w:p w14:paraId="4527E55F" w14:textId="77777777" w:rsidR="00584631" w:rsidRDefault="001A187B">
                          <w:pPr>
                            <w:pStyle w:val="Entete-Corps"/>
                          </w:pPr>
                          <w:r>
                            <w:t>28210 CHAUDON</w:t>
                          </w:r>
                        </w:p>
                        <w:p w14:paraId="26973957" w14:textId="77777777" w:rsidR="00584631" w:rsidRDefault="001A187B">
                          <w:pPr>
                            <w:pStyle w:val="Entete-Corps"/>
                          </w:pPr>
                          <w:r>
                            <w:t>SIRET : 851 160 606 00014</w:t>
                          </w:r>
                        </w:p>
                      </w:txbxContent>
                    </wps:txbx>
                    <wps:bodyPr vert="horz" wrap="square" lIns="91440" tIns="45720" rIns="91440" bIns="45720" anchor="t" anchorCtr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79D3495" id="_x0000_t202" coordsize="21600,21600" o:spt="202" path="m,l,21600r21600,l21600,xe">
              <v:stroke joinstyle="miter"/>
              <v:path gradientshapeok="t" o:connecttype="rect"/>
            </v:shapetype>
            <v:shape id="Zone de texte 4" o:spid="_x0000_s1028" type="#_x0000_t202" style="position:absolute;margin-left:-8.3pt;margin-top:62.4pt;width:181.75pt;height:64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" filled="f" stroked="f">
              <v:textbox>
                <w:txbxContent>
                  <w:p w14:paraId="1D6E3940" w14:textId="77777777" w:rsidR="00584631" w:rsidRDefault="001A187B">
                    <w:pPr>
                      <w:pStyle w:val="Entete-Corps"/>
                    </w:pPr>
                    <w:r>
                      <w:t xml:space="preserve">Hameau de </w:t>
                    </w:r>
                    <w:proofErr w:type="spellStart"/>
                    <w:r>
                      <w:t>Vaubrun</w:t>
                    </w:r>
                    <w:proofErr w:type="spellEnd"/>
                  </w:p>
                  <w:p w14:paraId="28970858" w14:textId="77777777" w:rsidR="00584631" w:rsidRDefault="001A187B">
                    <w:pPr>
                      <w:pStyle w:val="Entete-Corps"/>
                    </w:pPr>
                    <w:r>
                      <w:t>14, rue de la pompe</w:t>
                    </w:r>
                  </w:p>
                  <w:p w14:paraId="4527E55F" w14:textId="77777777" w:rsidR="00584631" w:rsidRDefault="001A187B">
                    <w:pPr>
                      <w:pStyle w:val="Entete-Corps"/>
                    </w:pPr>
                    <w:r>
                      <w:t>28210 CHAUDON</w:t>
                    </w:r>
                  </w:p>
                  <w:p w14:paraId="26973957" w14:textId="77777777" w:rsidR="00584631" w:rsidRDefault="001A187B">
                    <w:pPr>
                      <w:pStyle w:val="Entete-Corps"/>
                    </w:pPr>
                    <w:r>
                      <w:t>SIRET : 851 160 606 00014</w:t>
                    </w:r>
                  </w:p>
                </w:txbxContent>
              </v:textbox>
              <w10:wrap type="square" anchory="page"/>
            </v:shape>
          </w:pict>
        </mc:Fallback>
      </mc:AlternateContent>
    </w:r>
  </w:p>
  <w:p w14:paraId="3DC8E532" w14:textId="77777777" w:rsidR="00584631" w:rsidRDefault="001A187B">
    <w:pPr>
      <w:pStyle w:val="En-tte"/>
    </w:pPr>
  </w:p>
  <w:p w14:paraId="5F0D804F" w14:textId="77777777" w:rsidR="00584631" w:rsidRDefault="001A187B">
    <w:pPr>
      <w:pStyle w:val="En-tte"/>
    </w:pPr>
  </w:p>
  <w:p w14:paraId="24004C0A" w14:textId="77777777" w:rsidR="00584631" w:rsidRDefault="001A187B">
    <w:pPr>
      <w:pStyle w:val="En-tte"/>
    </w:pPr>
  </w:p>
  <w:p w14:paraId="3A71E058" w14:textId="77777777" w:rsidR="00584631" w:rsidRDefault="001A187B">
    <w:pPr>
      <w:pStyle w:val="En-tte"/>
      <w:tabs>
        <w:tab w:val="clear" w:pos="4536"/>
        <w:tab w:val="clear" w:pos="9072"/>
        <w:tab w:val="left" w:pos="2625"/>
      </w:tabs>
    </w:pPr>
    <w:r>
      <w:tab/>
    </w:r>
    <w:r>
      <w:tab/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attachedTemplate r:id="rId1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3673A1"/>
    <w:rsid w:val="001A187B"/>
    <w:rsid w:val="00367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75EA7D2A"/>
  <w15:docId w15:val="{5415F678-BE73-49AD-A8FE-5820D23FD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>
      <w:pPr>
        <w:autoSpaceDN w:val="0"/>
        <w:spacing w:after="160" w:line="254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after="200" w:line="276" w:lineRule="auto"/>
    </w:pPr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rPr>
      <w:rFonts w:ascii="Segoe UI" w:hAnsi="Segoe UI" w:cs="Segoe UI"/>
      <w:sz w:val="18"/>
      <w:szCs w:val="18"/>
      <w:lang w:val="fr-FR"/>
    </w:rPr>
  </w:style>
  <w:style w:type="paragraph" w:customStyle="1" w:styleId="Adressealtran">
    <w:name w:val="Adresse altran"/>
    <w:pPr>
      <w:suppressAutoHyphens/>
      <w:spacing w:after="0" w:line="180" w:lineRule="exact"/>
    </w:pPr>
    <w:rPr>
      <w:color w:val="4F81BD"/>
      <w:sz w:val="16"/>
      <w:lang w:val="fr-FR"/>
    </w:rPr>
  </w:style>
  <w:style w:type="character" w:styleId="Lienhypertexte">
    <w:name w:val="Hyperlink"/>
    <w:basedOn w:val="Policepardfaut"/>
    <w:rPr>
      <w:color w:val="0563C1"/>
      <w:u w:val="single"/>
    </w:rPr>
  </w:style>
  <w:style w:type="paragraph" w:styleId="En-tte">
    <w:name w:val="header"/>
    <w:basedOn w:val="Normal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rPr>
      <w:lang w:val="fr-FR"/>
    </w:rPr>
  </w:style>
  <w:style w:type="paragraph" w:styleId="Pieddepage">
    <w:name w:val="footer"/>
    <w:basedOn w:val="Normal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rPr>
      <w:lang w:val="fr-FR"/>
    </w:rPr>
  </w:style>
  <w:style w:type="paragraph" w:styleId="Sansinterligne">
    <w:name w:val="No Spacing"/>
    <w:pPr>
      <w:suppressAutoHyphens/>
      <w:spacing w:after="0" w:line="240" w:lineRule="auto"/>
    </w:pPr>
    <w:rPr>
      <w:lang w:val="fr-FR"/>
    </w:rPr>
  </w:style>
  <w:style w:type="paragraph" w:customStyle="1" w:styleId="Entete-Titre">
    <w:name w:val="Entete-Titre"/>
    <w:basedOn w:val="Sansinterligne"/>
    <w:rPr>
      <w:rFonts w:ascii="Houschka Rounded Alt Medium" w:hAnsi="Houschka Rounded Alt Medium"/>
      <w:b/>
    </w:rPr>
  </w:style>
  <w:style w:type="paragraph" w:customStyle="1" w:styleId="Entete-Corps">
    <w:name w:val="Entete-Corps"/>
    <w:basedOn w:val="Sansinterligne"/>
    <w:rPr>
      <w:rFonts w:ascii="Houschka Rounded Alt Light" w:hAnsi="Houschka Rounded Alt Light"/>
    </w:rPr>
  </w:style>
  <w:style w:type="character" w:customStyle="1" w:styleId="SansinterligneCar">
    <w:name w:val="Sans interligne Car"/>
    <w:basedOn w:val="Policepardfaut"/>
    <w:rPr>
      <w:lang w:val="fr-FR"/>
    </w:rPr>
  </w:style>
  <w:style w:type="character" w:customStyle="1" w:styleId="Entete-TitreCar">
    <w:name w:val="Entete-Titre Car"/>
    <w:basedOn w:val="SansinterligneCar"/>
    <w:rPr>
      <w:rFonts w:ascii="Houschka Rounded Alt Medium" w:hAnsi="Houschka Rounded Alt Medium"/>
      <w:b/>
      <w:lang w:val="fr-FR"/>
    </w:rPr>
  </w:style>
  <w:style w:type="paragraph" w:customStyle="1" w:styleId="Corps">
    <w:name w:val="Corps"/>
    <w:basedOn w:val="Sansinterligne"/>
    <w:rPr>
      <w:rFonts w:ascii="Houschka Rounded Alt Light" w:hAnsi="Houschka Rounded Alt Light"/>
      <w:sz w:val="24"/>
    </w:rPr>
  </w:style>
  <w:style w:type="character" w:customStyle="1" w:styleId="Entete-CorpsCar">
    <w:name w:val="Entete-Corps Car"/>
    <w:basedOn w:val="SansinterligneCar"/>
    <w:rPr>
      <w:rFonts w:ascii="Houschka Rounded Alt Light" w:hAnsi="Houschka Rounded Alt Light"/>
      <w:lang w:val="fr-FR"/>
    </w:rPr>
  </w:style>
  <w:style w:type="character" w:customStyle="1" w:styleId="CorpsCar">
    <w:name w:val="Corps Car"/>
    <w:basedOn w:val="Policepardfaut"/>
    <w:rPr>
      <w:rFonts w:ascii="Houschka Rounded Alt Light" w:hAnsi="Houschka Rounded Alt Light"/>
      <w:sz w:val="24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ormation@lmt-formation.fr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gestion@lmt-formation.fr" TargetMode="External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formation@lmt-formation.fr" TargetMode="External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1.png"/><Relationship Id="rId4" Type="http://schemas.openxmlformats.org/officeDocument/2006/relationships/footnotes" Target="footnotes.xml"/><Relationship Id="rId9" Type="http://schemas.openxmlformats.org/officeDocument/2006/relationships/hyperlink" Target="mailto:gestion@lmt-formation.fr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LMT-Courrier-General%5bOUTPUT%5d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LMT-Courrier-General%5bOUTPUT%5d</Template>
  <TotalTime>2</TotalTime>
  <Pages>1</Pages>
  <Words>114</Words>
  <Characters>632</Characters>
  <Application>Microsoft Office Word</Application>
  <DocSecurity>0</DocSecurity>
  <Lines>5</Lines>
  <Paragraphs>1</Paragraphs>
  <ScaleCrop>false</ScaleCrop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LMT-formation</dc:creator>
  <dc:description/>
  <cp:lastModifiedBy>Leo TOUATI</cp:lastModifiedBy>
  <cp:revision>2</cp:revision>
  <cp:lastPrinted>2020-03-03T15:36:00Z</cp:lastPrinted>
  <dcterms:created xsi:type="dcterms:W3CDTF">2020-06-10T13:55:00Z</dcterms:created>
  <dcterms:modified xsi:type="dcterms:W3CDTF">2020-06-10T13:55:00Z</dcterms:modified>
</cp:coreProperties>
</file>