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5C962CBF" w:rsidR="004D54FD" w:rsidRDefault="00AF4EA6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26852043" w:rsidR="00D468AE" w:rsidRDefault="00AF4EA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D468AE"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lectrique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embarquée</w:t>
                            </w:r>
                          </w:p>
                          <w:p w14:paraId="2B8D8F0A" w14:textId="0E420454" w:rsidR="004D54FD" w:rsidRPr="00D468AE" w:rsidRDefault="004D54FD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Altran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5C962CBF" w:rsidR="004D54FD" w:rsidRDefault="00AF4EA6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26852043" w:rsidR="00D468AE" w:rsidRDefault="00AF4EA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D468AE" w:rsidRPr="00D468AE">
                        <w:rPr>
                          <w:b/>
                          <w:bCs/>
                          <w:sz w:val="28"/>
                          <w:szCs w:val="28"/>
                        </w:rPr>
                        <w:t>lectrique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embarquée</w:t>
                      </w:r>
                    </w:p>
                    <w:p w14:paraId="2B8D8F0A" w14:textId="0E420454" w:rsidR="004D54FD" w:rsidRPr="00D468AE" w:rsidRDefault="004D54FD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Altran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119"/>
      </w:tblGrid>
      <w:tr w:rsidR="00084DAF" w14:paraId="7AB5D6E9" w14:textId="77777777" w:rsidTr="00584744">
        <w:tc>
          <w:tcPr>
            <w:tcW w:w="4508" w:type="dxa"/>
          </w:tcPr>
          <w:p w14:paraId="59C11955" w14:textId="51B95778" w:rsidR="00084DAF" w:rsidRDefault="00084DAF">
            <w:pPr>
              <w:pStyle w:val="Corps"/>
            </w:pPr>
            <w:r>
              <w:rPr>
                <w:noProof/>
              </w:rPr>
              <w:drawing>
                <wp:inline distT="0" distB="0" distL="0" distR="0" wp14:anchorId="1167F02F" wp14:editId="5B75FF2F">
                  <wp:extent cx="1276350" cy="666538"/>
                  <wp:effectExtent l="0" t="0" r="0" b="63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047" cy="67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D742E" w14:textId="0FEE15B6" w:rsidR="00EB2CF2" w:rsidRDefault="00EB2CF2">
            <w:pPr>
              <w:pStyle w:val="Corps"/>
            </w:pPr>
            <w:r w:rsidRPr="00EB2CF2">
              <w:drawing>
                <wp:inline distT="0" distB="0" distL="0" distR="0" wp14:anchorId="3BC394C0" wp14:editId="592E54FA">
                  <wp:extent cx="2979678" cy="396274"/>
                  <wp:effectExtent l="0" t="0" r="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77777777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</w:p>
                                <w:p w14:paraId="68B27AF4" w14:textId="77777777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77777777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</w:p>
                          <w:p w14:paraId="68B27AF4" w14:textId="77777777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1B3DFCD1" w14:textId="574047B4" w:rsidR="00084DAF" w:rsidRDefault="00AF4EA6">
            <w:pPr>
              <w:pStyle w:val="Corps"/>
            </w:pPr>
            <w:r>
              <w:t>CAPL</w:t>
            </w:r>
          </w:p>
          <w:p w14:paraId="34FCFED3" w14:textId="77777777" w:rsidR="009B6366" w:rsidRDefault="009B6366">
            <w:pPr>
              <w:pStyle w:val="Corps"/>
            </w:pPr>
          </w:p>
          <w:p w14:paraId="4601C377" w14:textId="022BF771" w:rsidR="00084DAF" w:rsidRDefault="00AF4EA6" w:rsidP="00084DAF">
            <w:pPr>
              <w:pStyle w:val="Corps"/>
            </w:pPr>
            <w:r>
              <w:t>P</w:t>
            </w:r>
            <w:r w:rsidR="00084DAF">
              <w:t>résentielle</w:t>
            </w:r>
          </w:p>
          <w:p w14:paraId="2EC83FFF" w14:textId="77777777" w:rsidR="00084DAF" w:rsidRDefault="00084DAF">
            <w:pPr>
              <w:pStyle w:val="Corps"/>
            </w:pPr>
          </w:p>
          <w:p w14:paraId="3AAB1002" w14:textId="2EEEDBDD" w:rsidR="009B6366" w:rsidRDefault="009B6366" w:rsidP="009B6366">
            <w:pPr>
              <w:pStyle w:val="Corps"/>
            </w:pPr>
            <w:r>
              <w:t>Nombre de stagiaires :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77777777" w:rsidR="009B6366" w:rsidRDefault="009B6366" w:rsidP="009B6366">
            <w:pPr>
              <w:pStyle w:val="Corps"/>
            </w:pPr>
            <w:r>
              <w:t>Nom du client final si sous-traitance 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162B47A5" w:rsidR="00893556" w:rsidRDefault="005B2006">
      <w:pPr>
        <w:pStyle w:val="Corps"/>
      </w:pPr>
      <w:r>
        <w:t>Contact </w:t>
      </w:r>
      <w:r w:rsidR="00EB2CF2">
        <w:t xml:space="preserve">Altran </w:t>
      </w:r>
      <w:r>
        <w:t>:</w:t>
      </w:r>
      <w:r w:rsidR="00737F85">
        <w:t xml:space="preserve"> </w:t>
      </w:r>
      <w:r w:rsidR="00737F85" w:rsidRPr="00737F85">
        <w:t>Sandrine HANNIERE</w:t>
      </w:r>
      <w:r w:rsidR="00893556">
        <w:tab/>
      </w:r>
      <w:r w:rsidR="00893556">
        <w:tab/>
        <w:t xml:space="preserve">Fonction : </w:t>
      </w:r>
      <w:r w:rsidR="00893556" w:rsidRPr="00893556">
        <w:t>Gestionnaire de formation</w:t>
      </w:r>
    </w:p>
    <w:p w14:paraId="5439BB0F" w14:textId="27987A50" w:rsidR="005B2006" w:rsidRDefault="005B2006">
      <w:pPr>
        <w:pStyle w:val="Corps"/>
      </w:pPr>
      <w:r>
        <w:t>Téléphone :</w:t>
      </w:r>
      <w:r w:rsidR="00737F85">
        <w:t xml:space="preserve"> </w:t>
      </w:r>
      <w:r w:rsidR="00737F85" w:rsidRPr="00737F85">
        <w:t>01 30 67 55 66</w:t>
      </w:r>
      <w:r w:rsidR="004D54FD">
        <w:tab/>
      </w:r>
      <w:r w:rsidR="004D54FD">
        <w:tab/>
      </w:r>
      <w:r>
        <w:t>Courriel :</w:t>
      </w:r>
      <w:r w:rsidR="00737F85">
        <w:t xml:space="preserve"> </w:t>
      </w:r>
      <w:hyperlink r:id="rId8" w:history="1">
        <w:r w:rsidR="00084DAF" w:rsidRPr="005E586D">
          <w:rPr>
            <w:rStyle w:val="Lienhypertexte"/>
          </w:rPr>
          <w:t>sandrine.hanniere@altran.com</w:t>
        </w:r>
      </w:hyperlink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EB2CF2">
        <w:tc>
          <w:tcPr>
            <w:tcW w:w="4957" w:type="dxa"/>
          </w:tcPr>
          <w:p w14:paraId="71DCA504" w14:textId="4C440F73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6A118F82" w14:textId="4CE72957" w:rsidR="00084DAF" w:rsidRDefault="00084DAF">
            <w:pPr>
              <w:pStyle w:val="Corps"/>
            </w:pPr>
            <w:r>
              <w:t>Altran</w:t>
            </w:r>
          </w:p>
          <w:p w14:paraId="5B29CFA3" w14:textId="0D2B495F" w:rsidR="00084DAF" w:rsidRDefault="00084DAF">
            <w:pPr>
              <w:pStyle w:val="Corps"/>
            </w:pPr>
            <w:r w:rsidRPr="00737F85">
              <w:t>Immeuble TOPAZ</w:t>
            </w:r>
          </w:p>
          <w:p w14:paraId="50AA7510" w14:textId="6D50739D" w:rsidR="00084DAF" w:rsidRDefault="00084DAF">
            <w:pPr>
              <w:pStyle w:val="Corps"/>
            </w:pPr>
            <w:r w:rsidRPr="00737F85">
              <w:t xml:space="preserve">2 rue Paul </w:t>
            </w:r>
            <w:proofErr w:type="spellStart"/>
            <w:r w:rsidRPr="00737F85">
              <w:t>Dautier</w:t>
            </w:r>
            <w:proofErr w:type="spellEnd"/>
            <w:r w:rsidRPr="00737F85">
              <w:t xml:space="preserve">  </w:t>
            </w:r>
          </w:p>
          <w:p w14:paraId="42705222" w14:textId="518C1F3A" w:rsidR="00084DAF" w:rsidRDefault="00084DAF">
            <w:pPr>
              <w:pStyle w:val="Corps"/>
            </w:pPr>
            <w:r w:rsidRPr="00737F85">
              <w:t>78140 Vélizy-Villacoublay</w:t>
            </w:r>
          </w:p>
          <w:p w14:paraId="5B4B3BCF" w14:textId="2E154C8D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 xml:space="preserve">Salle : </w:t>
            </w:r>
          </w:p>
          <w:p w14:paraId="0D4D8DB4" w14:textId="7E1301D2" w:rsidR="00084DAF" w:rsidRDefault="00084DAF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  <w:r w:rsidRPr="00737F85">
              <w:t>Sandrine HANNIERE</w:t>
            </w: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3EA5C81F" w:rsidR="00084DAF" w:rsidRDefault="00084DAF" w:rsidP="00737F85">
            <w:pPr>
              <w:pStyle w:val="Corps"/>
            </w:pPr>
            <w:r w:rsidRPr="00737F85">
              <w:rPr>
                <w:noProof/>
              </w:rPr>
              <w:drawing>
                <wp:inline distT="0" distB="0" distL="0" distR="0" wp14:anchorId="7F4D4892" wp14:editId="5E518496">
                  <wp:extent cx="2562225" cy="142998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093" cy="144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3CFBFACC" w14:textId="4F375660" w:rsidR="00D468AE" w:rsidRDefault="00EB2CF2" w:rsidP="00D468AE">
      <w:pPr>
        <w:pStyle w:val="Corps"/>
      </w:pPr>
      <w:sdt>
        <w:sdtPr>
          <w:id w:val="-3142739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Convocation Altran</w:t>
      </w:r>
    </w:p>
    <w:p w14:paraId="29D149F0" w14:textId="5CE848AB" w:rsidR="00D468AE" w:rsidRDefault="00EB2CF2" w:rsidP="00D468AE">
      <w:pPr>
        <w:pStyle w:val="Corps"/>
      </w:pPr>
      <w:sdt>
        <w:sdtPr>
          <w:id w:val="147270532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Liste des stagiaires</w:t>
      </w:r>
    </w:p>
    <w:p w14:paraId="5638C241" w14:textId="69953B53" w:rsidR="00893556" w:rsidRDefault="00EB2CF2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 Altran</w:t>
      </w:r>
      <w:r w:rsidR="0085535E">
        <w:t xml:space="preserve"> (à remettre signée à l’issue de la formation)</w:t>
      </w:r>
    </w:p>
    <w:p w14:paraId="5D0E5041" w14:textId="78C0F4B4" w:rsidR="00D468AE" w:rsidRDefault="00EB2CF2" w:rsidP="00D468AE">
      <w:pPr>
        <w:pStyle w:val="Corps"/>
      </w:pPr>
      <w:sdt>
        <w:sdtPr>
          <w:id w:val="-65792333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Consignes pour le formateur</w:t>
      </w:r>
    </w:p>
    <w:p w14:paraId="0929C62D" w14:textId="6BC0598E" w:rsidR="00D468AE" w:rsidRDefault="00EB2CF2" w:rsidP="00D468AE">
      <w:pPr>
        <w:pStyle w:val="Corps"/>
      </w:pPr>
      <w:sdt>
        <w:sdtPr>
          <w:id w:val="202382051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Lettre d'accueil pour les stagiaires</w:t>
      </w:r>
      <w:r w:rsidR="00893556">
        <w:t xml:space="preserve"> (1 par stagiaire)</w:t>
      </w:r>
    </w:p>
    <w:p w14:paraId="187B4220" w14:textId="0D3D1314" w:rsidR="00D468AE" w:rsidRDefault="00EB2CF2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1EA2FDA4" w14:textId="4981618E" w:rsidR="00D468AE" w:rsidRDefault="00EB2CF2" w:rsidP="00D468AE">
      <w:pPr>
        <w:pStyle w:val="Corps"/>
      </w:pPr>
      <w:sdt>
        <w:sdtPr>
          <w:id w:val="370116418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AF4EA6">
        <w:t>Clé USB (1 par stagiaire)</w:t>
      </w:r>
    </w:p>
    <w:p w14:paraId="26585596" w14:textId="1E4FF28D" w:rsidR="00D468AE" w:rsidRDefault="00EB2CF2" w:rsidP="00D468AE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d'évaluation à chaud Altran</w:t>
      </w:r>
      <w:r w:rsidR="0085535E">
        <w:t xml:space="preserve"> (à remettre complété à l’issue de la formation)</w:t>
      </w:r>
    </w:p>
    <w:p w14:paraId="054DEFC8" w14:textId="097E9963" w:rsidR="0085535E" w:rsidRDefault="00EB2CF2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10"/>
      <w:footerReference w:type="default" r:id="rId11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7FBC" w14:textId="77777777" w:rsidR="005D49D9" w:rsidRDefault="005D49D9">
      <w:pPr>
        <w:spacing w:after="0" w:line="240" w:lineRule="auto"/>
      </w:pPr>
      <w:r>
        <w:separator/>
      </w:r>
    </w:p>
  </w:endnote>
  <w:endnote w:type="continuationSeparator" w:id="0">
    <w:p w14:paraId="528FDA51" w14:textId="77777777" w:rsidR="005D49D9" w:rsidRDefault="005D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4C31" w14:textId="77777777" w:rsidR="005D49D9" w:rsidRDefault="005D49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DFC877" w14:textId="77777777" w:rsidR="005D49D9" w:rsidRDefault="005D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EB2CF2">
    <w:pPr>
      <w:pStyle w:val="En-tte"/>
    </w:pPr>
  </w:p>
  <w:p w14:paraId="3C867E20" w14:textId="77777777" w:rsidR="00E66BFD" w:rsidRDefault="00EB2CF2">
    <w:pPr>
      <w:pStyle w:val="En-tte"/>
    </w:pPr>
  </w:p>
  <w:p w14:paraId="0EA15729" w14:textId="77777777" w:rsidR="00E66BFD" w:rsidRDefault="00EB2CF2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303D92"/>
    <w:rsid w:val="004D54FD"/>
    <w:rsid w:val="00584744"/>
    <w:rsid w:val="005B2006"/>
    <w:rsid w:val="005C6F6E"/>
    <w:rsid w:val="005D49D9"/>
    <w:rsid w:val="00657D06"/>
    <w:rsid w:val="006B65A8"/>
    <w:rsid w:val="00737F85"/>
    <w:rsid w:val="007B76A7"/>
    <w:rsid w:val="007C7E33"/>
    <w:rsid w:val="0085535E"/>
    <w:rsid w:val="00893556"/>
    <w:rsid w:val="009B6366"/>
    <w:rsid w:val="009F451A"/>
    <w:rsid w:val="00A001BF"/>
    <w:rsid w:val="00AF4EA6"/>
    <w:rsid w:val="00BA5072"/>
    <w:rsid w:val="00D468AE"/>
    <w:rsid w:val="00DA3518"/>
    <w:rsid w:val="00E260DE"/>
    <w:rsid w:val="00E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ine.hanniere@altran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13</cp:revision>
  <cp:lastPrinted>2020-03-03T15:36:00Z</cp:lastPrinted>
  <dcterms:created xsi:type="dcterms:W3CDTF">2020-10-07T11:14:00Z</dcterms:created>
  <dcterms:modified xsi:type="dcterms:W3CDTF">2021-05-04T11:32:00Z</dcterms:modified>
</cp:coreProperties>
</file>