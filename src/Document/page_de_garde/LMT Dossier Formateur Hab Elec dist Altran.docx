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AE3B3" w14:textId="58CF2961" w:rsidR="00084DAF" w:rsidRDefault="00BA5072" w:rsidP="0085535E">
      <w:pPr>
        <w:pStyle w:val="Corps"/>
        <w:ind w:left="6480"/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E2D186" wp14:editId="290985C2">
                <wp:simplePos x="0" y="0"/>
                <wp:positionH relativeFrom="column">
                  <wp:posOffset>3333750</wp:posOffset>
                </wp:positionH>
                <wp:positionV relativeFrom="paragraph">
                  <wp:posOffset>-1127760</wp:posOffset>
                </wp:positionV>
                <wp:extent cx="2858130" cy="1262380"/>
                <wp:effectExtent l="0" t="0" r="0" b="0"/>
                <wp:wrapNone/>
                <wp:docPr id="6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8130" cy="1262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6F25ED7" w14:textId="7EBD0C1E" w:rsidR="009F451A" w:rsidRDefault="005B2006">
                            <w:pPr>
                              <w:pStyle w:val="Entete-Corps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468A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Dossier Formateur</w:t>
                            </w:r>
                          </w:p>
                          <w:p w14:paraId="0F5A276D" w14:textId="77777777" w:rsidR="004D54FD" w:rsidRDefault="004D54FD" w:rsidP="004D54FD">
                            <w:pPr>
                              <w:pStyle w:val="Entete-Corps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Nom </w:t>
                            </w:r>
                            <w:r w:rsidRPr="00D468A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Formateur</w:t>
                            </w:r>
                          </w:p>
                          <w:p w14:paraId="53342AB1" w14:textId="4CCE6B05" w:rsidR="00D468AE" w:rsidRDefault="00D468AE">
                            <w:pPr>
                              <w:pStyle w:val="Entete-Corps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Pour la f</w:t>
                            </w:r>
                            <w:r w:rsidRPr="00D468A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ormation </w:t>
                            </w:r>
                          </w:p>
                          <w:p w14:paraId="2FEFF751" w14:textId="6D5D337F" w:rsidR="00D468AE" w:rsidRDefault="00D468AE">
                            <w:pPr>
                              <w:pStyle w:val="Entete-Corps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468A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Habilitation électrique</w:t>
                            </w:r>
                          </w:p>
                          <w:p w14:paraId="2B8D8F0A" w14:textId="0E420454" w:rsidR="004D54FD" w:rsidRPr="00D468AE" w:rsidRDefault="004D54FD">
                            <w:pPr>
                              <w:pStyle w:val="Entete-Corps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Altran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E2D186" id="_x0000_t202" coordsize="21600,21600" o:spt="202" path="m,l,21600r21600,l21600,xe">
                <v:stroke joinstyle="miter"/>
                <v:path gradientshapeok="t" o:connecttype="rect"/>
              </v:shapetype>
              <v:shape id="Zone de texte 10" o:spid="_x0000_s1026" type="#_x0000_t202" style="position:absolute;left:0;text-align:left;margin-left:262.5pt;margin-top:-88.8pt;width:225.05pt;height:99.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" filled="f" stroked="f">
                <v:textbox>
                  <w:txbxContent>
                    <w:p w14:paraId="76F25ED7" w14:textId="7EBD0C1E" w:rsidR="009F451A" w:rsidRDefault="005B2006">
                      <w:pPr>
                        <w:pStyle w:val="Entete-Corps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D468AE">
                        <w:rPr>
                          <w:b/>
                          <w:bCs/>
                          <w:sz w:val="28"/>
                          <w:szCs w:val="28"/>
                        </w:rPr>
                        <w:t>Dossier Formateur</w:t>
                      </w:r>
                    </w:p>
                    <w:p w14:paraId="0F5A276D" w14:textId="77777777" w:rsidR="004D54FD" w:rsidRDefault="004D54FD" w:rsidP="004D54FD">
                      <w:pPr>
                        <w:pStyle w:val="Entete-Corps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Nom </w:t>
                      </w:r>
                      <w:r w:rsidRPr="00D468AE">
                        <w:rPr>
                          <w:b/>
                          <w:bCs/>
                          <w:sz w:val="28"/>
                          <w:szCs w:val="28"/>
                        </w:rPr>
                        <w:t>Formateur</w:t>
                      </w:r>
                    </w:p>
                    <w:p w14:paraId="53342AB1" w14:textId="4CCE6B05" w:rsidR="00D468AE" w:rsidRDefault="00D468AE">
                      <w:pPr>
                        <w:pStyle w:val="Entete-Corps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Pour la f</w:t>
                      </w:r>
                      <w:r w:rsidRPr="00D468AE">
                        <w:rPr>
                          <w:b/>
                          <w:bCs/>
                          <w:sz w:val="28"/>
                          <w:szCs w:val="28"/>
                        </w:rPr>
                        <w:t xml:space="preserve">ormation </w:t>
                      </w:r>
                    </w:p>
                    <w:p w14:paraId="2FEFF751" w14:textId="6D5D337F" w:rsidR="00D468AE" w:rsidRDefault="00D468AE">
                      <w:pPr>
                        <w:pStyle w:val="Entete-Corps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D468AE">
                        <w:rPr>
                          <w:b/>
                          <w:bCs/>
                          <w:sz w:val="28"/>
                          <w:szCs w:val="28"/>
                        </w:rPr>
                        <w:t>Habilitation électrique</w:t>
                      </w:r>
                    </w:p>
                    <w:p w14:paraId="2B8D8F0A" w14:textId="0E420454" w:rsidR="004D54FD" w:rsidRPr="00D468AE" w:rsidRDefault="004D54FD">
                      <w:pPr>
                        <w:pStyle w:val="Entete-Corps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Altran</w:t>
                      </w:r>
                    </w:p>
                  </w:txbxContent>
                </v:textbox>
              </v:shape>
            </w:pict>
          </mc:Fallback>
        </mc:AlternateContent>
      </w:r>
      <w:r w:rsidR="00A001B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82E8E5" wp14:editId="39C1226D">
                <wp:simplePos x="0" y="0"/>
                <wp:positionH relativeFrom="column">
                  <wp:posOffset>5353050</wp:posOffset>
                </wp:positionH>
                <wp:positionV relativeFrom="paragraph">
                  <wp:posOffset>2214880</wp:posOffset>
                </wp:positionV>
                <wp:extent cx="1143000" cy="635"/>
                <wp:effectExtent l="0" t="0" r="0" b="0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5C7188" w14:textId="63748BE0" w:rsidR="00A001BF" w:rsidRPr="001B2D51" w:rsidRDefault="00A001BF" w:rsidP="00A001BF">
                            <w:pPr>
                              <w:pStyle w:val="Lgende"/>
                              <w:rPr>
                                <w:rFonts w:ascii="Houschka Rounded Alt Light" w:hAnsi="Houschka Rounded Alt Light"/>
                                <w:noProof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82E8E5" id="Zone de texte 14" o:spid="_x0000_s1027" type="#_x0000_t202" style="position:absolute;left:0;text-align:left;margin-left:421.5pt;margin-top:174.4pt;width:90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" stroked="f">
                <v:textbox style="mso-fit-shape-to-text:t" inset="0,0,0,0">
                  <w:txbxContent>
                    <w:p w14:paraId="1A5C7188" w14:textId="63748BE0" w:rsidR="00A001BF" w:rsidRPr="001B2D51" w:rsidRDefault="00A001BF" w:rsidP="00A001BF">
                      <w:pPr>
                        <w:pStyle w:val="Lgende"/>
                        <w:rPr>
                          <w:rFonts w:ascii="Houschka Rounded Alt Light" w:hAnsi="Houschka Rounded Alt Light"/>
                          <w:noProof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08"/>
        <w:gridCol w:w="4119"/>
      </w:tblGrid>
      <w:tr w:rsidR="00084DAF" w14:paraId="7AB5D6E9" w14:textId="77777777" w:rsidTr="00584744">
        <w:tc>
          <w:tcPr>
            <w:tcW w:w="4508" w:type="dxa"/>
          </w:tcPr>
          <w:p w14:paraId="59C11955" w14:textId="52A49FF2" w:rsidR="00084DAF" w:rsidRDefault="00084DAF">
            <w:pPr>
              <w:pStyle w:val="Corps"/>
            </w:pPr>
            <w:r>
              <w:rPr>
                <w:noProof/>
              </w:rPr>
              <w:drawing>
                <wp:inline distT="0" distB="0" distL="0" distR="0" wp14:anchorId="1167F02F" wp14:editId="5B75FF2F">
                  <wp:extent cx="1276350" cy="666538"/>
                  <wp:effectExtent l="0" t="0" r="0" b="635"/>
                  <wp:docPr id="12" name="Imag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4047" cy="6705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98F609" w14:textId="08188202" w:rsidR="009C77A0" w:rsidRDefault="009C77A0">
            <w:pPr>
              <w:pStyle w:val="Corps"/>
            </w:pPr>
            <w:r w:rsidRPr="009C77A0">
              <w:drawing>
                <wp:inline distT="0" distB="0" distL="0" distR="0" wp14:anchorId="2F404A9D" wp14:editId="507B323D">
                  <wp:extent cx="2979678" cy="396274"/>
                  <wp:effectExtent l="0" t="0" r="0" b="381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9678" cy="3962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3C7415" w14:textId="2223C639" w:rsidR="009B6366" w:rsidRDefault="009B6366">
            <w:pPr>
              <w:pStyle w:val="Corps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1783B8B" wp14:editId="0C911E3D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26670</wp:posOffset>
                      </wp:positionV>
                      <wp:extent cx="2381250" cy="1352550"/>
                      <wp:effectExtent l="0" t="19050" r="38100" b="38100"/>
                      <wp:wrapNone/>
                      <wp:docPr id="16" name="Flèche : droit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0" cy="135255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13E28DD" w14:textId="77777777" w:rsidR="009B6366" w:rsidRPr="00156077" w:rsidRDefault="009B6366" w:rsidP="009B6366">
                                  <w:pP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  <w:lang w:val="pt-BR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156077"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  <w:lang w:val="pt-BR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Dates :</w:t>
                                  </w:r>
                                </w:p>
                                <w:p w14:paraId="68B27AF4" w14:textId="42DF6F83" w:rsidR="009B6366" w:rsidRPr="00156077" w:rsidRDefault="009B6366" w:rsidP="009B6366">
                                  <w:pP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  <w:lang w:val="pt-BR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156077"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  <w:lang w:val="pt-BR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Horaires :</w:t>
                                  </w:r>
                                  <w:r w:rsidR="00156077" w:rsidRPr="00156077"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  <w:lang w:val="pt-BR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9h-12h/13h-</w:t>
                                  </w:r>
                                  <w:r w:rsidR="00156077"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  <w:lang w:val="pt-BR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17h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1783B8B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Flèche : droite 16" o:spid="_x0000_s1028" type="#_x0000_t13" style="position:absolute;margin-left:-.5pt;margin-top:2.1pt;width:187.5pt;height:106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" adj="15466" fillcolor="#5b9bd5 [3208]" strokecolor="#1f4d78 [1608]" strokeweight="1pt">
                      <v:textbox>
                        <w:txbxContent>
                          <w:p w14:paraId="213E28DD" w14:textId="77777777" w:rsidR="009B6366" w:rsidRPr="00156077" w:rsidRDefault="009B6366" w:rsidP="009B6366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56077">
                              <w:rPr>
                                <w:color w:val="000000" w:themeColor="text1"/>
                                <w:sz w:val="24"/>
                                <w:szCs w:val="24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Dates :</w:t>
                            </w:r>
                          </w:p>
                          <w:p w14:paraId="68B27AF4" w14:textId="42DF6F83" w:rsidR="009B6366" w:rsidRPr="00156077" w:rsidRDefault="009B6366" w:rsidP="009B6366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56077">
                              <w:rPr>
                                <w:color w:val="000000" w:themeColor="text1"/>
                                <w:sz w:val="24"/>
                                <w:szCs w:val="24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Horaires :</w:t>
                            </w:r>
                            <w:r w:rsidR="00156077" w:rsidRPr="00156077">
                              <w:rPr>
                                <w:color w:val="000000" w:themeColor="text1"/>
                                <w:sz w:val="24"/>
                                <w:szCs w:val="24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9h-12h/13h-</w:t>
                            </w:r>
                            <w:r w:rsidR="00156077">
                              <w:rPr>
                                <w:color w:val="000000" w:themeColor="text1"/>
                                <w:sz w:val="24"/>
                                <w:szCs w:val="24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17h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F116048" w14:textId="77777777" w:rsidR="00084DAF" w:rsidRDefault="00084DAF">
            <w:pPr>
              <w:pStyle w:val="Corps"/>
            </w:pPr>
          </w:p>
          <w:p w14:paraId="1F3D2B6A" w14:textId="77777777" w:rsidR="00084DAF" w:rsidRDefault="00084DAF">
            <w:pPr>
              <w:pStyle w:val="Corps"/>
            </w:pPr>
          </w:p>
          <w:p w14:paraId="7B806ACA" w14:textId="5163C0B6" w:rsidR="00084DAF" w:rsidRDefault="00084DAF">
            <w:pPr>
              <w:pStyle w:val="Corps"/>
            </w:pPr>
          </w:p>
          <w:p w14:paraId="7AE4F455" w14:textId="3C7E6880" w:rsidR="009B6366" w:rsidRDefault="009B6366">
            <w:pPr>
              <w:pStyle w:val="Corps"/>
            </w:pPr>
          </w:p>
          <w:p w14:paraId="587BC7A5" w14:textId="1FA6FA48" w:rsidR="009B6366" w:rsidRDefault="009B6366">
            <w:pPr>
              <w:pStyle w:val="Corps"/>
            </w:pPr>
          </w:p>
          <w:p w14:paraId="63DC60DD" w14:textId="77777777" w:rsidR="009B6366" w:rsidRDefault="009B6366">
            <w:pPr>
              <w:pStyle w:val="Corps"/>
            </w:pPr>
          </w:p>
          <w:p w14:paraId="6AC0D6EB" w14:textId="08B74FE3" w:rsidR="00084DAF" w:rsidRDefault="00084DAF">
            <w:pPr>
              <w:pStyle w:val="Corps"/>
            </w:pPr>
          </w:p>
        </w:tc>
        <w:tc>
          <w:tcPr>
            <w:tcW w:w="4509" w:type="dxa"/>
          </w:tcPr>
          <w:p w14:paraId="5E3D5EC5" w14:textId="187CEDC8" w:rsidR="00084DAF" w:rsidRDefault="00084DAF">
            <w:pPr>
              <w:pStyle w:val="Corps"/>
            </w:pPr>
            <w:r>
              <w:t xml:space="preserve">Intitulé de la formation : </w:t>
            </w:r>
          </w:p>
          <w:p w14:paraId="0BBACFED" w14:textId="77777777" w:rsidR="009B6366" w:rsidRDefault="009B6366">
            <w:pPr>
              <w:pStyle w:val="Corps"/>
            </w:pPr>
          </w:p>
          <w:p w14:paraId="1B3DFCD1" w14:textId="18C76867" w:rsidR="00084DAF" w:rsidRDefault="00084DAF">
            <w:pPr>
              <w:pStyle w:val="Corps"/>
            </w:pPr>
            <w:r>
              <w:t>Habilitation électrique Initiale / Recyclage</w:t>
            </w:r>
          </w:p>
          <w:p w14:paraId="34FCFED3" w14:textId="77777777" w:rsidR="009B6366" w:rsidRDefault="009B6366">
            <w:pPr>
              <w:pStyle w:val="Corps"/>
            </w:pPr>
          </w:p>
          <w:p w14:paraId="2185D9AE" w14:textId="77777777" w:rsidR="00A42E65" w:rsidRDefault="00A42E65" w:rsidP="00084DAF">
            <w:pPr>
              <w:pStyle w:val="Corps"/>
            </w:pPr>
            <w:r>
              <w:t>D</w:t>
            </w:r>
            <w:r w:rsidR="00084DAF">
              <w:t xml:space="preserve">istancielle </w:t>
            </w:r>
            <w:r>
              <w:t>le</w:t>
            </w:r>
          </w:p>
          <w:p w14:paraId="4601C377" w14:textId="57230AEC" w:rsidR="00084DAF" w:rsidRDefault="00A42E65" w:rsidP="00084DAF">
            <w:pPr>
              <w:pStyle w:val="Corps"/>
            </w:pPr>
            <w:proofErr w:type="spellStart"/>
            <w:r>
              <w:t>P</w:t>
            </w:r>
            <w:r w:rsidR="00084DAF">
              <w:t>résentielle</w:t>
            </w:r>
            <w:r>
              <w:t>le</w:t>
            </w:r>
            <w:proofErr w:type="spellEnd"/>
          </w:p>
          <w:p w14:paraId="2EC83FFF" w14:textId="77777777" w:rsidR="00084DAF" w:rsidRDefault="00084DAF">
            <w:pPr>
              <w:pStyle w:val="Corps"/>
            </w:pPr>
          </w:p>
          <w:p w14:paraId="3AAB1002" w14:textId="2EEEDBDD" w:rsidR="009B6366" w:rsidRDefault="009B6366" w:rsidP="009B6366">
            <w:pPr>
              <w:pStyle w:val="Corps"/>
            </w:pPr>
            <w:r>
              <w:t>Nombre de stagiaires :</w:t>
            </w:r>
          </w:p>
          <w:p w14:paraId="1C75857A" w14:textId="638E6B24" w:rsidR="009B6366" w:rsidRDefault="009B6366" w:rsidP="009B6366">
            <w:pPr>
              <w:pStyle w:val="Corps"/>
            </w:pPr>
          </w:p>
          <w:p w14:paraId="4CDAFAC4" w14:textId="77777777" w:rsidR="009B6366" w:rsidRDefault="009B6366" w:rsidP="009B6366">
            <w:pPr>
              <w:pStyle w:val="Corps"/>
            </w:pPr>
            <w:r>
              <w:t>Nom du client final si sous-traitance :</w:t>
            </w:r>
          </w:p>
          <w:p w14:paraId="69B12B67" w14:textId="77777777" w:rsidR="009B6366" w:rsidRDefault="009B6366" w:rsidP="009B6366">
            <w:pPr>
              <w:pStyle w:val="Corps"/>
            </w:pPr>
          </w:p>
          <w:p w14:paraId="0301E4DE" w14:textId="34189992" w:rsidR="00084DAF" w:rsidRDefault="00084DAF" w:rsidP="009B6366">
            <w:pPr>
              <w:pStyle w:val="Corps"/>
            </w:pPr>
          </w:p>
        </w:tc>
      </w:tr>
    </w:tbl>
    <w:p w14:paraId="58E746F8" w14:textId="3CE32625" w:rsidR="00893556" w:rsidRDefault="005B2006">
      <w:pPr>
        <w:pStyle w:val="Corps"/>
      </w:pPr>
      <w:r>
        <w:t>Contact </w:t>
      </w:r>
      <w:r w:rsidR="009C77A0">
        <w:t xml:space="preserve">Altran </w:t>
      </w:r>
      <w:r>
        <w:t>:</w:t>
      </w:r>
      <w:r w:rsidR="00737F85">
        <w:t xml:space="preserve"> </w:t>
      </w:r>
      <w:r w:rsidR="00737F85" w:rsidRPr="00737F85">
        <w:t>Sandrine HANNIERE</w:t>
      </w:r>
      <w:r w:rsidR="00893556">
        <w:tab/>
      </w:r>
      <w:r w:rsidR="00893556">
        <w:tab/>
        <w:t xml:space="preserve">Fonction : </w:t>
      </w:r>
      <w:r w:rsidR="00893556" w:rsidRPr="00893556">
        <w:t>Gestionnaire de formation</w:t>
      </w:r>
    </w:p>
    <w:p w14:paraId="5439BB0F" w14:textId="27987A50" w:rsidR="005B2006" w:rsidRDefault="005B2006">
      <w:pPr>
        <w:pStyle w:val="Corps"/>
      </w:pPr>
      <w:r>
        <w:t>Téléphone :</w:t>
      </w:r>
      <w:r w:rsidR="00737F85">
        <w:t xml:space="preserve"> </w:t>
      </w:r>
      <w:r w:rsidR="00737F85" w:rsidRPr="00737F85">
        <w:t>01 30 67 55 66</w:t>
      </w:r>
      <w:r w:rsidR="004D54FD">
        <w:tab/>
      </w:r>
      <w:r w:rsidR="004D54FD">
        <w:tab/>
      </w:r>
      <w:r>
        <w:t>Courriel :</w:t>
      </w:r>
      <w:r w:rsidR="00737F85">
        <w:t xml:space="preserve"> </w:t>
      </w:r>
      <w:hyperlink r:id="rId8" w:history="1">
        <w:r w:rsidR="00084DAF" w:rsidRPr="005E586D">
          <w:rPr>
            <w:rStyle w:val="Lienhypertexte"/>
          </w:rPr>
          <w:t>sandrine.hanniere@altran.com</w:t>
        </w:r>
      </w:hyperlink>
    </w:p>
    <w:p w14:paraId="5E2F920A" w14:textId="77777777" w:rsidR="00893556" w:rsidRDefault="00893556">
      <w:pPr>
        <w:pStyle w:val="Corps"/>
      </w:pPr>
    </w:p>
    <w:tbl>
      <w:tblPr>
        <w:tblStyle w:val="Grilledutableau"/>
        <w:tblW w:w="9351" w:type="dxa"/>
        <w:tblLook w:val="04A0" w:firstRow="1" w:lastRow="0" w:firstColumn="1" w:lastColumn="0" w:noHBand="0" w:noVBand="1"/>
      </w:tblPr>
      <w:tblGrid>
        <w:gridCol w:w="4957"/>
        <w:gridCol w:w="4394"/>
      </w:tblGrid>
      <w:tr w:rsidR="00084DAF" w14:paraId="03CFEB38" w14:textId="77777777" w:rsidTr="00156077">
        <w:tc>
          <w:tcPr>
            <w:tcW w:w="4957" w:type="dxa"/>
          </w:tcPr>
          <w:p w14:paraId="71DCA504" w14:textId="4C440F73" w:rsidR="00084DAF" w:rsidRPr="009B6366" w:rsidRDefault="00084DAF">
            <w:pPr>
              <w:pStyle w:val="Corps"/>
              <w:rPr>
                <w:b/>
                <w:bCs/>
              </w:rPr>
            </w:pPr>
            <w:r w:rsidRPr="009B6366">
              <w:rPr>
                <w:b/>
                <w:bCs/>
              </w:rPr>
              <w:t>Lieu de la formation :</w:t>
            </w:r>
          </w:p>
          <w:p w14:paraId="6A118F82" w14:textId="4CE72957" w:rsidR="00084DAF" w:rsidRDefault="00084DAF">
            <w:pPr>
              <w:pStyle w:val="Corps"/>
            </w:pPr>
            <w:r>
              <w:t>Altran</w:t>
            </w:r>
          </w:p>
          <w:p w14:paraId="5B29CFA3" w14:textId="0D2B495F" w:rsidR="00084DAF" w:rsidRDefault="00084DAF">
            <w:pPr>
              <w:pStyle w:val="Corps"/>
            </w:pPr>
            <w:r w:rsidRPr="00737F85">
              <w:t>Immeuble TOPAZ</w:t>
            </w:r>
          </w:p>
          <w:p w14:paraId="50AA7510" w14:textId="6D50739D" w:rsidR="00084DAF" w:rsidRDefault="00084DAF">
            <w:pPr>
              <w:pStyle w:val="Corps"/>
            </w:pPr>
            <w:r w:rsidRPr="00737F85">
              <w:t xml:space="preserve">2 rue Paul </w:t>
            </w:r>
            <w:proofErr w:type="spellStart"/>
            <w:r w:rsidRPr="00737F85">
              <w:t>Dautier</w:t>
            </w:r>
            <w:proofErr w:type="spellEnd"/>
            <w:r w:rsidRPr="00737F85">
              <w:t xml:space="preserve">  </w:t>
            </w:r>
          </w:p>
          <w:p w14:paraId="42705222" w14:textId="518C1F3A" w:rsidR="00084DAF" w:rsidRDefault="00084DAF">
            <w:pPr>
              <w:pStyle w:val="Corps"/>
            </w:pPr>
            <w:r w:rsidRPr="00737F85">
              <w:t>78140 Vélizy-Villacoublay</w:t>
            </w:r>
          </w:p>
          <w:p w14:paraId="5B4B3BCF" w14:textId="668B7B25" w:rsidR="00084DAF" w:rsidRPr="00156077" w:rsidRDefault="00084DAF">
            <w:pPr>
              <w:pStyle w:val="Corps"/>
              <w:rPr>
                <w:b/>
                <w:bCs/>
              </w:rPr>
            </w:pPr>
            <w:r w:rsidRPr="00156077">
              <w:rPr>
                <w:b/>
                <w:bCs/>
              </w:rPr>
              <w:t xml:space="preserve">Salle : </w:t>
            </w:r>
            <w:r w:rsidR="00156077" w:rsidRPr="00156077">
              <w:rPr>
                <w:b/>
                <w:bCs/>
              </w:rPr>
              <w:t>(3ème étage</w:t>
            </w:r>
            <w:r w:rsidR="00156077">
              <w:rPr>
                <w:b/>
                <w:bCs/>
              </w:rPr>
              <w:t xml:space="preserve"> Hall 2)</w:t>
            </w:r>
          </w:p>
          <w:p w14:paraId="0D4D8DB4" w14:textId="7E1301D2" w:rsidR="00084DAF" w:rsidRPr="00156077" w:rsidRDefault="00084DAF">
            <w:pPr>
              <w:pStyle w:val="Corps"/>
            </w:pPr>
            <w:r w:rsidRPr="00156077">
              <w:rPr>
                <w:b/>
                <w:bCs/>
              </w:rPr>
              <w:t>Contact :</w:t>
            </w:r>
            <w:r w:rsidRPr="00156077">
              <w:t xml:space="preserve"> Sandrine HANNIERE</w:t>
            </w:r>
          </w:p>
          <w:p w14:paraId="659CFDD2" w14:textId="3E884861" w:rsidR="00084DAF" w:rsidRPr="00156077" w:rsidRDefault="00084DAF">
            <w:pPr>
              <w:pStyle w:val="Corps"/>
            </w:pPr>
          </w:p>
        </w:tc>
        <w:tc>
          <w:tcPr>
            <w:tcW w:w="4394" w:type="dxa"/>
          </w:tcPr>
          <w:p w14:paraId="52C251FB" w14:textId="3EA5C81F" w:rsidR="00084DAF" w:rsidRDefault="00084DAF" w:rsidP="00737F85">
            <w:pPr>
              <w:pStyle w:val="Corps"/>
            </w:pPr>
            <w:r w:rsidRPr="00737F85">
              <w:rPr>
                <w:noProof/>
              </w:rPr>
              <w:drawing>
                <wp:inline distT="0" distB="0" distL="0" distR="0" wp14:anchorId="7F4D4892" wp14:editId="5E518496">
                  <wp:extent cx="2562225" cy="1429987"/>
                  <wp:effectExtent l="0" t="0" r="0" b="0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82093" cy="1441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718F4F" w14:textId="07D2FDB5" w:rsidR="00657D06" w:rsidRDefault="00657D06">
      <w:pPr>
        <w:pStyle w:val="Corps"/>
      </w:pPr>
      <w:r>
        <w:t>Documents pour le formateur :</w:t>
      </w:r>
    </w:p>
    <w:p w14:paraId="3CFBFACC" w14:textId="6205F4E1" w:rsidR="00D468AE" w:rsidRDefault="009C77A0" w:rsidP="00D468AE">
      <w:pPr>
        <w:pStyle w:val="Corps"/>
      </w:pPr>
      <w:sdt>
        <w:sdtPr>
          <w:id w:val="-31427397"/>
        </w:sdtPr>
        <w:sdtEndPr/>
        <w:sdtContent>
          <w:sdt>
            <w:sdtPr>
              <w:id w:val="-824589858"/>
            </w:sdtPr>
            <w:sdtEndPr/>
            <w:sdtContent>
              <w:r w:rsidR="00A42E65" w:rsidRPr="008D18BB">
                <w:rPr>
                  <w:rFonts w:ascii="Segoe UI Symbol" w:eastAsia="MS Mincho" w:hAnsi="Segoe UI Symbol" w:cs="Segoe UI Symbol"/>
                </w:rPr>
                <w:t>☒</w:t>
              </w:r>
            </w:sdtContent>
          </w:sdt>
        </w:sdtContent>
      </w:sdt>
      <w:r w:rsidR="004D54FD">
        <w:t xml:space="preserve"> </w:t>
      </w:r>
      <w:r w:rsidR="00D468AE">
        <w:t>Convocation Altran</w:t>
      </w:r>
    </w:p>
    <w:p w14:paraId="29D149F0" w14:textId="5CE848AB" w:rsidR="00D468AE" w:rsidRDefault="009C77A0" w:rsidP="00D468AE">
      <w:pPr>
        <w:pStyle w:val="Corps"/>
      </w:pPr>
      <w:sdt>
        <w:sdtPr>
          <w:id w:val="1472705326"/>
        </w:sdtPr>
        <w:sdtEndPr/>
        <w:sdtContent>
          <w:r w:rsidR="004D54FD" w:rsidRPr="008D18BB">
            <w:rPr>
              <w:rFonts w:ascii="Segoe UI Symbol" w:hAnsi="Segoe UI Symbol" w:cs="Segoe UI Symbol"/>
            </w:rPr>
            <w:t>☐</w:t>
          </w:r>
        </w:sdtContent>
      </w:sdt>
      <w:r w:rsidR="004D54FD">
        <w:t xml:space="preserve"> </w:t>
      </w:r>
      <w:r w:rsidR="00D468AE">
        <w:t>Liste des stagiaires</w:t>
      </w:r>
    </w:p>
    <w:p w14:paraId="5638C241" w14:textId="69953B53" w:rsidR="00893556" w:rsidRDefault="009C77A0" w:rsidP="00D468AE">
      <w:pPr>
        <w:pStyle w:val="Corps"/>
      </w:pPr>
      <w:sdt>
        <w:sdtPr>
          <w:id w:val="5646328"/>
        </w:sdtPr>
        <w:sdtEndPr/>
        <w:sdtContent>
          <w:r w:rsidR="00893556" w:rsidRPr="008D18BB">
            <w:rPr>
              <w:rFonts w:ascii="Segoe UI Symbol" w:hAnsi="Segoe UI Symbol" w:cs="Segoe UI Symbol"/>
            </w:rPr>
            <w:t>☐</w:t>
          </w:r>
        </w:sdtContent>
      </w:sdt>
      <w:r w:rsidR="00893556">
        <w:t xml:space="preserve"> Feuille d'émargement Altran</w:t>
      </w:r>
      <w:r w:rsidR="0085535E">
        <w:t xml:space="preserve"> (à remettre signée à l’issue de la formation)</w:t>
      </w:r>
    </w:p>
    <w:p w14:paraId="5D0E5041" w14:textId="78C0F4B4" w:rsidR="00D468AE" w:rsidRDefault="009C77A0" w:rsidP="00D468AE">
      <w:pPr>
        <w:pStyle w:val="Corps"/>
      </w:pPr>
      <w:sdt>
        <w:sdtPr>
          <w:id w:val="-657923337"/>
        </w:sdtPr>
        <w:sdtEndPr/>
        <w:sdtContent>
          <w:r w:rsidR="004D54FD" w:rsidRPr="008D18BB">
            <w:rPr>
              <w:rFonts w:ascii="Segoe UI Symbol" w:hAnsi="Segoe UI Symbol" w:cs="Segoe UI Symbol"/>
            </w:rPr>
            <w:t>☐</w:t>
          </w:r>
        </w:sdtContent>
      </w:sdt>
      <w:r w:rsidR="004D54FD">
        <w:t xml:space="preserve"> </w:t>
      </w:r>
      <w:r w:rsidR="00D468AE">
        <w:t>Consignes pour le formateur</w:t>
      </w:r>
    </w:p>
    <w:p w14:paraId="187B4220" w14:textId="0D3D1314" w:rsidR="00D468AE" w:rsidRDefault="009C77A0" w:rsidP="00D468AE">
      <w:pPr>
        <w:pStyle w:val="Corps"/>
      </w:pPr>
      <w:sdt>
        <w:sdtPr>
          <w:id w:val="1956672550"/>
        </w:sdtPr>
        <w:sdtEndPr/>
        <w:sdtContent>
          <w:r w:rsidR="004D54FD" w:rsidRPr="008D18BB">
            <w:rPr>
              <w:rFonts w:ascii="Segoe UI Symbol" w:hAnsi="Segoe UI Symbol" w:cs="Segoe UI Symbol"/>
            </w:rPr>
            <w:t>☐</w:t>
          </w:r>
        </w:sdtContent>
      </w:sdt>
      <w:r w:rsidR="004D54FD">
        <w:t xml:space="preserve"> </w:t>
      </w:r>
      <w:r w:rsidR="00D468AE">
        <w:t xml:space="preserve">Livret d'instructions </w:t>
      </w:r>
      <w:r w:rsidR="004D54FD">
        <w:t>en rapport avec la formation</w:t>
      </w:r>
      <w:r w:rsidR="00D468AE">
        <w:t xml:space="preserve"> </w:t>
      </w:r>
      <w:r w:rsidR="00893556">
        <w:t>(1 par stagiaire + 1 pour le formateur)</w:t>
      </w:r>
    </w:p>
    <w:p w14:paraId="4BA49400" w14:textId="34168004" w:rsidR="00D468AE" w:rsidRDefault="009C77A0" w:rsidP="00D468AE">
      <w:pPr>
        <w:pStyle w:val="Corps"/>
      </w:pPr>
      <w:sdt>
        <w:sdtPr>
          <w:id w:val="-887112298"/>
        </w:sdtPr>
        <w:sdtEndPr/>
        <w:sdtContent>
          <w:r w:rsidR="004D54FD" w:rsidRPr="008D18BB">
            <w:rPr>
              <w:rFonts w:ascii="Segoe UI Symbol" w:hAnsi="Segoe UI Symbol" w:cs="Segoe UI Symbol"/>
            </w:rPr>
            <w:t>☐</w:t>
          </w:r>
        </w:sdtContent>
      </w:sdt>
      <w:r w:rsidR="004D54FD">
        <w:t xml:space="preserve"> </w:t>
      </w:r>
      <w:r w:rsidR="00D468AE">
        <w:t>Etiquette de consignation</w:t>
      </w:r>
      <w:r w:rsidR="004D54FD">
        <w:t xml:space="preserve"> (</w:t>
      </w:r>
      <w:r w:rsidR="00893556">
        <w:t>1</w:t>
      </w:r>
      <w:r w:rsidR="004D54FD">
        <w:t xml:space="preserve"> par stagiaire)</w:t>
      </w:r>
    </w:p>
    <w:p w14:paraId="5E39D731" w14:textId="10EEB6FA" w:rsidR="006B65A8" w:rsidRDefault="009C77A0" w:rsidP="00D468AE">
      <w:pPr>
        <w:pStyle w:val="Corps"/>
      </w:pPr>
      <w:sdt>
        <w:sdtPr>
          <w:id w:val="-1786571658"/>
        </w:sdtPr>
        <w:sdtEndPr/>
        <w:sdtContent>
          <w:r w:rsidR="006B65A8" w:rsidRPr="008D18BB">
            <w:rPr>
              <w:rFonts w:ascii="Segoe UI Symbol" w:hAnsi="Segoe UI Symbol" w:cs="Segoe UI Symbol"/>
            </w:rPr>
            <w:t>☐</w:t>
          </w:r>
        </w:sdtContent>
      </w:sdt>
      <w:r w:rsidR="006B65A8">
        <w:t xml:space="preserve"> Livret de test (1 par stagiaire + 1 pour le formateur)</w:t>
      </w:r>
    </w:p>
    <w:p w14:paraId="69AE0C61" w14:textId="0AC52D55" w:rsidR="00893556" w:rsidRDefault="009C77A0" w:rsidP="00D468AE">
      <w:pPr>
        <w:pStyle w:val="Corps"/>
      </w:pPr>
      <w:sdt>
        <w:sdtPr>
          <w:id w:val="120202075"/>
        </w:sdtPr>
        <w:sdtEndPr/>
        <w:sdtContent>
          <w:r w:rsidR="00893556" w:rsidRPr="008D18BB">
            <w:rPr>
              <w:rFonts w:ascii="Segoe UI Symbol" w:hAnsi="Segoe UI Symbol" w:cs="Segoe UI Symbol"/>
            </w:rPr>
            <w:t>☐</w:t>
          </w:r>
        </w:sdtContent>
      </w:sdt>
      <w:r w:rsidR="00893556">
        <w:t xml:space="preserve"> Test d'évaluation théorique</w:t>
      </w:r>
      <w:r w:rsidR="006B65A8">
        <w:t xml:space="preserve"> (1 par stagiaire)</w:t>
      </w:r>
      <w:r w:rsidR="0085535E">
        <w:t xml:space="preserve"> (à remettre complété à l’issue de la formation)</w:t>
      </w:r>
    </w:p>
    <w:p w14:paraId="2884530A" w14:textId="34C5A1B7" w:rsidR="00D468AE" w:rsidRDefault="009C77A0" w:rsidP="00D468AE">
      <w:pPr>
        <w:pStyle w:val="Corps"/>
      </w:pPr>
      <w:sdt>
        <w:sdtPr>
          <w:id w:val="572167555"/>
        </w:sdtPr>
        <w:sdtEndPr/>
        <w:sdtContent>
          <w:r w:rsidR="004D54FD" w:rsidRPr="008D18BB">
            <w:rPr>
              <w:rFonts w:ascii="Segoe UI Symbol" w:hAnsi="Segoe UI Symbol" w:cs="Segoe UI Symbol"/>
            </w:rPr>
            <w:t>☐</w:t>
          </w:r>
        </w:sdtContent>
      </w:sdt>
      <w:r w:rsidR="004D54FD">
        <w:t xml:space="preserve"> </w:t>
      </w:r>
      <w:r w:rsidR="00893556">
        <w:t>Description des travaux pratiques</w:t>
      </w:r>
    </w:p>
    <w:p w14:paraId="5BD27B00" w14:textId="4968D2CC" w:rsidR="00893556" w:rsidRDefault="009C77A0" w:rsidP="00D468AE">
      <w:pPr>
        <w:pStyle w:val="Corps"/>
      </w:pPr>
      <w:sdt>
        <w:sdtPr>
          <w:id w:val="592048185"/>
        </w:sdtPr>
        <w:sdtEndPr/>
        <w:sdtContent>
          <w:r w:rsidR="004D54FD" w:rsidRPr="008D18BB">
            <w:rPr>
              <w:rFonts w:ascii="Segoe UI Symbol" w:hAnsi="Segoe UI Symbol" w:cs="Segoe UI Symbol"/>
            </w:rPr>
            <w:t>☐</w:t>
          </w:r>
        </w:sdtContent>
      </w:sdt>
      <w:r w:rsidR="004D54FD">
        <w:t xml:space="preserve"> </w:t>
      </w:r>
      <w:r w:rsidR="00D468AE">
        <w:t>Test d'évaluation pratique</w:t>
      </w:r>
      <w:r w:rsidR="006B65A8">
        <w:t xml:space="preserve"> (1 par stagiaire)</w:t>
      </w:r>
      <w:r w:rsidR="0085535E">
        <w:t xml:space="preserve"> (à remettre complété à l’issue de la formation)</w:t>
      </w:r>
    </w:p>
    <w:p w14:paraId="26585596" w14:textId="1E4FF28D" w:rsidR="00D468AE" w:rsidRDefault="009C77A0" w:rsidP="00D468AE">
      <w:pPr>
        <w:pStyle w:val="Corps"/>
      </w:pPr>
      <w:sdt>
        <w:sdtPr>
          <w:id w:val="1457368562"/>
        </w:sdtPr>
        <w:sdtEndPr/>
        <w:sdtContent>
          <w:r w:rsidR="004D54FD" w:rsidRPr="008D18BB">
            <w:rPr>
              <w:rFonts w:ascii="Segoe UI Symbol" w:hAnsi="Segoe UI Symbol" w:cs="Segoe UI Symbol"/>
            </w:rPr>
            <w:t>☐</w:t>
          </w:r>
        </w:sdtContent>
      </w:sdt>
      <w:r w:rsidR="004D54FD">
        <w:t xml:space="preserve"> </w:t>
      </w:r>
      <w:r w:rsidR="00D468AE">
        <w:t>Questionnaire d'évaluation à chaud Altran</w:t>
      </w:r>
      <w:r w:rsidR="0085535E">
        <w:t xml:space="preserve"> (à remettre complété à l’issue de la formation)</w:t>
      </w:r>
    </w:p>
    <w:p w14:paraId="054DEFC8" w14:textId="097E9963" w:rsidR="0085535E" w:rsidRDefault="009C77A0" w:rsidP="0085535E">
      <w:pPr>
        <w:pStyle w:val="Corps"/>
      </w:pPr>
      <w:sdt>
        <w:sdtPr>
          <w:id w:val="-230166276"/>
        </w:sdtPr>
        <w:sdtEndPr/>
        <w:sdtContent>
          <w:r w:rsidR="004D54FD" w:rsidRPr="008D18BB">
            <w:rPr>
              <w:rFonts w:ascii="Segoe UI Symbol" w:hAnsi="Segoe UI Symbol" w:cs="Segoe UI Symbol"/>
            </w:rPr>
            <w:t>☐</w:t>
          </w:r>
        </w:sdtContent>
      </w:sdt>
      <w:r w:rsidR="004D54FD">
        <w:t xml:space="preserve"> </w:t>
      </w:r>
      <w:r w:rsidR="00D468AE">
        <w:t>Compte-rendu de formation</w:t>
      </w:r>
      <w:r w:rsidR="0085535E">
        <w:t xml:space="preserve"> (à remettre complété à l’issue de la formation)</w:t>
      </w:r>
    </w:p>
    <w:p w14:paraId="02EA0769" w14:textId="1F366859" w:rsidR="00D468AE" w:rsidRDefault="00D468AE" w:rsidP="00D468AE">
      <w:pPr>
        <w:pStyle w:val="Corps"/>
      </w:pPr>
    </w:p>
    <w:p w14:paraId="3D4303A4" w14:textId="77777777" w:rsidR="00657D06" w:rsidRDefault="00657D06">
      <w:pPr>
        <w:pStyle w:val="Corps"/>
      </w:pPr>
    </w:p>
    <w:sectPr w:rsidR="00657D06">
      <w:headerReference w:type="default" r:id="rId10"/>
      <w:footerReference w:type="default" r:id="rId11"/>
      <w:pgSz w:w="11907" w:h="16839"/>
      <w:pgMar w:top="284" w:right="1440" w:bottom="284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D481BA" w14:textId="77777777" w:rsidR="008B5530" w:rsidRDefault="008B5530">
      <w:pPr>
        <w:spacing w:after="0" w:line="240" w:lineRule="auto"/>
      </w:pPr>
      <w:r>
        <w:separator/>
      </w:r>
    </w:p>
  </w:endnote>
  <w:endnote w:type="continuationSeparator" w:id="0">
    <w:p w14:paraId="0D8296AF" w14:textId="77777777" w:rsidR="008B5530" w:rsidRDefault="008B55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ouschka Rounded Alt Medium">
    <w:altName w:val="Calibri"/>
    <w:panose1 w:val="020F0603000000020003"/>
    <w:charset w:val="00"/>
    <w:family w:val="swiss"/>
    <w:notTrueType/>
    <w:pitch w:val="variable"/>
    <w:sig w:usb0="00000207" w:usb1="00000000" w:usb2="00000000" w:usb3="00000000" w:csb0="00000097" w:csb1="00000000"/>
  </w:font>
  <w:font w:name="Houschka Rounded Alt Light">
    <w:altName w:val="Calibri"/>
    <w:panose1 w:val="020F0303030000020003"/>
    <w:charset w:val="00"/>
    <w:family w:val="swiss"/>
    <w:notTrueType/>
    <w:pitch w:val="variable"/>
    <w:sig w:usb0="00000207" w:usb1="00000000" w:usb2="00000000" w:usb3="00000000" w:csb0="00000097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565F9" w14:textId="77777777" w:rsidR="00E66BFD" w:rsidRDefault="00BA5072">
    <w:pPr>
      <w:pStyle w:val="Pieddepage"/>
      <w:tabs>
        <w:tab w:val="clear" w:pos="9072"/>
      </w:tabs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359D846" wp14:editId="28CAB485">
              <wp:simplePos x="0" y="0"/>
              <wp:positionH relativeFrom="column">
                <wp:posOffset>2544738</wp:posOffset>
              </wp:positionH>
              <wp:positionV relativeFrom="page">
                <wp:posOffset>10079988</wp:posOffset>
              </wp:positionV>
              <wp:extent cx="3192783" cy="715005"/>
              <wp:effectExtent l="0" t="0" r="0" b="8895"/>
              <wp:wrapSquare wrapText="bothSides"/>
              <wp:docPr id="4" name="Zone de text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92783" cy="715005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p w14:paraId="7C404A20" w14:textId="77777777" w:rsidR="00E66BFD" w:rsidRDefault="00BA5072">
                          <w:pPr>
                            <w:pStyle w:val="Sansinterligne"/>
                            <w:ind w:right="84"/>
                            <w:rPr>
                              <w:rFonts w:ascii="Houschka Rounded Alt Light" w:hAnsi="Houschka Rounded Alt Light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Houschka Rounded Alt Light" w:hAnsi="Houschka Rounded Alt Light"/>
                              <w:sz w:val="18"/>
                              <w:szCs w:val="18"/>
                            </w:rPr>
                            <w:t>Déclaration d’activité enregistrée sous le n° 24 28 01812 28</w:t>
                          </w:r>
                          <w:r>
                            <w:rPr>
                              <w:rFonts w:ascii="Houschka Rounded Alt Light" w:hAnsi="Houschka Rounded Alt Light"/>
                              <w:sz w:val="18"/>
                              <w:szCs w:val="18"/>
                            </w:rPr>
                            <w:br/>
                            <w:t>auprès du Préfet de la Région Centre-Val de Loire.</w:t>
                          </w:r>
                        </w:p>
                        <w:p w14:paraId="4968B120" w14:textId="77777777" w:rsidR="00E66BFD" w:rsidRDefault="00BA5072">
                          <w:pPr>
                            <w:pStyle w:val="Sansinterligne"/>
                            <w:ind w:right="84"/>
                            <w:rPr>
                              <w:rFonts w:ascii="Houschka Rounded Alt Light" w:hAnsi="Houschka Rounded Alt Light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Houschka Rounded Alt Light" w:hAnsi="Houschka Rounded Alt Light"/>
                              <w:sz w:val="18"/>
                              <w:szCs w:val="18"/>
                            </w:rPr>
                            <w:t>Cet enregistrement ne vaut pas agrément de l’Etat.</w:t>
                          </w:r>
                        </w:p>
                      </w:txbxContent>
                    </wps:txbx>
                    <wps:bodyPr vert="horz" wrap="square" lIns="91440" tIns="45720" rIns="91440" bIns="45720" anchor="t" anchorCtr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359D846" id="_x0000_t202" coordsize="21600,21600" o:spt="202" path="m,l,21600r21600,l21600,xe">
              <v:stroke joinstyle="miter"/>
              <v:path gradientshapeok="t" o:connecttype="rect"/>
            </v:shapetype>
            <v:shape id="Zone de texte 8" o:spid="_x0000_s1030" type="#_x0000_t202" style="position:absolute;margin-left:200.35pt;margin-top:793.7pt;width:251.4pt;height:56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" filled="f" stroked="f">
              <v:textbox>
                <w:txbxContent>
                  <w:p w14:paraId="7C404A20" w14:textId="77777777" w:rsidR="00E66BFD" w:rsidRDefault="00BA5072">
                    <w:pPr>
                      <w:pStyle w:val="Sansinterligne"/>
                      <w:ind w:right="84"/>
                      <w:rPr>
                        <w:rFonts w:ascii="Houschka Rounded Alt Light" w:hAnsi="Houschka Rounded Alt Light"/>
                        <w:sz w:val="18"/>
                        <w:szCs w:val="18"/>
                      </w:rPr>
                    </w:pPr>
                    <w:r>
                      <w:rPr>
                        <w:rFonts w:ascii="Houschka Rounded Alt Light" w:hAnsi="Houschka Rounded Alt Light"/>
                        <w:sz w:val="18"/>
                        <w:szCs w:val="18"/>
                      </w:rPr>
                      <w:t>Déclaration d’activité enregistrée sous le n° 24 28 01812 28</w:t>
                    </w:r>
                    <w:r>
                      <w:rPr>
                        <w:rFonts w:ascii="Houschka Rounded Alt Light" w:hAnsi="Houschka Rounded Alt Light"/>
                        <w:sz w:val="18"/>
                        <w:szCs w:val="18"/>
                      </w:rPr>
                      <w:br/>
                      <w:t>auprès du Préfet de la Région Centre-Val de Loire.</w:t>
                    </w:r>
                  </w:p>
                  <w:p w14:paraId="4968B120" w14:textId="77777777" w:rsidR="00E66BFD" w:rsidRDefault="00BA5072">
                    <w:pPr>
                      <w:pStyle w:val="Sansinterligne"/>
                      <w:ind w:right="84"/>
                      <w:rPr>
                        <w:rFonts w:ascii="Houschka Rounded Alt Light" w:hAnsi="Houschka Rounded Alt Light"/>
                        <w:sz w:val="18"/>
                        <w:szCs w:val="18"/>
                      </w:rPr>
                    </w:pPr>
                    <w:r>
                      <w:rPr>
                        <w:rFonts w:ascii="Houschka Rounded Alt Light" w:hAnsi="Houschka Rounded Alt Light"/>
                        <w:sz w:val="18"/>
                        <w:szCs w:val="18"/>
                      </w:rPr>
                      <w:t>Cet enregistrement ne vaut pas agrément de l’Etat.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37C29E9" wp14:editId="4D609015">
              <wp:simplePos x="0" y="0"/>
              <wp:positionH relativeFrom="column">
                <wp:posOffset>-2933928</wp:posOffset>
              </wp:positionH>
              <wp:positionV relativeFrom="paragraph">
                <wp:posOffset>156204</wp:posOffset>
              </wp:positionV>
              <wp:extent cx="5821683" cy="1694812"/>
              <wp:effectExtent l="0" t="1276350" r="0" b="1276988"/>
              <wp:wrapNone/>
              <wp:docPr id="5" name="Organigramme : Terminateur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9289713">
                        <a:off x="0" y="0"/>
                        <a:ext cx="5821683" cy="1694812"/>
                      </a:xfrm>
                      <a:custGeom>
                        <a:avLst/>
                        <a:gdLst>
                          <a:gd name="f0" fmla="val 10800000"/>
                          <a:gd name="f1" fmla="val 5400000"/>
                          <a:gd name="f2" fmla="val 16200000"/>
                          <a:gd name="f3" fmla="val w"/>
                          <a:gd name="f4" fmla="val h"/>
                          <a:gd name="f5" fmla="val 0"/>
                          <a:gd name="f6" fmla="val 21600"/>
                          <a:gd name="f7" fmla="val 3475"/>
                          <a:gd name="f8" fmla="val 18125"/>
                          <a:gd name="f9" fmla="val 10800"/>
                          <a:gd name="f10" fmla="*/ f3 1 21600"/>
                          <a:gd name="f11" fmla="*/ f4 1 21600"/>
                          <a:gd name="f12" fmla="val f5"/>
                          <a:gd name="f13" fmla="val f6"/>
                          <a:gd name="f14" fmla="+- f13 0 f12"/>
                          <a:gd name="f15" fmla="*/ f14 1 21600"/>
                          <a:gd name="f16" fmla="*/ f14 1018 1"/>
                          <a:gd name="f17" fmla="*/ f14 20582 1"/>
                          <a:gd name="f18" fmla="*/ f14 3163 1"/>
                          <a:gd name="f19" fmla="*/ f14 18437 1"/>
                          <a:gd name="f20" fmla="*/ f16 1 21600"/>
                          <a:gd name="f21" fmla="*/ f17 1 21600"/>
                          <a:gd name="f22" fmla="*/ f18 1 21600"/>
                          <a:gd name="f23" fmla="*/ f19 1 21600"/>
                          <a:gd name="f24" fmla="*/ f20 1 f15"/>
                          <a:gd name="f25" fmla="*/ f21 1 f15"/>
                          <a:gd name="f26" fmla="*/ f22 1 f15"/>
                          <a:gd name="f27" fmla="*/ f23 1 f15"/>
                          <a:gd name="f28" fmla="*/ f24 f10 1"/>
                          <a:gd name="f29" fmla="*/ f25 f10 1"/>
                          <a:gd name="f30" fmla="*/ f27 f11 1"/>
                          <a:gd name="f31" fmla="*/ f26 f11 1"/>
                        </a:gdLst>
                        <a:ahLst/>
                        <a:cxnLst>
                          <a:cxn ang="3cd4">
                            <a:pos x="hc" y="t"/>
                          </a:cxn>
                          <a:cxn ang="0">
                            <a:pos x="r" y="vc"/>
                          </a:cxn>
                          <a:cxn ang="cd4">
                            <a:pos x="hc" y="b"/>
                          </a:cxn>
                          <a:cxn ang="cd2">
                            <a:pos x="l" y="vc"/>
                          </a:cxn>
                        </a:cxnLst>
                        <a:rect l="f28" t="f31" r="f29" b="f30"/>
                        <a:pathLst>
                          <a:path w="21600" h="21600">
                            <a:moveTo>
                              <a:pt x="f7" y="f5"/>
                            </a:moveTo>
                            <a:lnTo>
                              <a:pt x="f8" y="f5"/>
                            </a:lnTo>
                            <a:arcTo wR="f7" hR="f9" stAng="f2" swAng="f0"/>
                            <a:lnTo>
                              <a:pt x="f7" y="f6"/>
                            </a:lnTo>
                            <a:arcTo wR="f7" hR="f9" stAng="f1" swAng="f0"/>
                            <a:close/>
                          </a:path>
                        </a:pathLst>
                      </a:custGeom>
                      <a:solidFill>
                        <a:srgbClr val="1D3764"/>
                      </a:solidFill>
                      <a:ln cap="flat">
                        <a:noFill/>
                        <a:prstDash val="solid"/>
                      </a:ln>
                    </wps:spPr>
                    <wps:bodyPr lIns="0" tIns="0" rIns="0" bIns="0"/>
                  </wps:wsp>
                </a:graphicData>
              </a:graphic>
            </wp:anchor>
          </w:drawing>
        </mc:Choice>
        <mc:Fallback>
          <w:pict>
            <v:shape w14:anchorId="3F3864F4" id="Organigramme : Terminateur 13" o:spid="_x0000_s1026" style="position:absolute;margin-left:-231pt;margin-top:12.3pt;width:458.4pt;height:133.45pt;rotation:-2523449fd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" path="m3475,l18125,wa14650,,21600,21600,18125,,18125,21600l3475,21600wa,,6950,21600,3475,21600,3475,xe" fillcolor="#1d3764" stroked="f">
              <v:path arrowok="t" o:connecttype="custom" o:connectlocs="2910842,0;5821683,847406;2910842,1694812;0,847406" o:connectangles="270,0,90,180" textboxrect="1018,3163,20582,18437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7722DB" w14:textId="77777777" w:rsidR="008B5530" w:rsidRDefault="008B5530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5173EED4" w14:textId="77777777" w:rsidR="008B5530" w:rsidRDefault="008B55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A33E8" w14:textId="77777777" w:rsidR="00E66BFD" w:rsidRDefault="00BA5072">
    <w:pPr>
      <w:pStyle w:val="En-tte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EC2CD03" wp14:editId="323FA902">
              <wp:simplePos x="0" y="0"/>
              <wp:positionH relativeFrom="column">
                <wp:posOffset>2810908</wp:posOffset>
              </wp:positionH>
              <wp:positionV relativeFrom="page">
                <wp:posOffset>-1195708</wp:posOffset>
              </wp:positionV>
              <wp:extent cx="5821683" cy="1694812"/>
              <wp:effectExtent l="0" t="1276350" r="0" b="1276988"/>
              <wp:wrapNone/>
              <wp:docPr id="1" name="Organigramme : Terminateu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9289713">
                        <a:off x="0" y="0"/>
                        <a:ext cx="5821683" cy="1694812"/>
                      </a:xfrm>
                      <a:custGeom>
                        <a:avLst/>
                        <a:gdLst>
                          <a:gd name="f0" fmla="val 10800000"/>
                          <a:gd name="f1" fmla="val 5400000"/>
                          <a:gd name="f2" fmla="val 16200000"/>
                          <a:gd name="f3" fmla="val w"/>
                          <a:gd name="f4" fmla="val h"/>
                          <a:gd name="f5" fmla="val 0"/>
                          <a:gd name="f6" fmla="val 21600"/>
                          <a:gd name="f7" fmla="val 3475"/>
                          <a:gd name="f8" fmla="val 18125"/>
                          <a:gd name="f9" fmla="val 10800"/>
                          <a:gd name="f10" fmla="*/ f3 1 21600"/>
                          <a:gd name="f11" fmla="*/ f4 1 21600"/>
                          <a:gd name="f12" fmla="val f5"/>
                          <a:gd name="f13" fmla="val f6"/>
                          <a:gd name="f14" fmla="+- f13 0 f12"/>
                          <a:gd name="f15" fmla="*/ f14 1 21600"/>
                          <a:gd name="f16" fmla="*/ f14 1018 1"/>
                          <a:gd name="f17" fmla="*/ f14 20582 1"/>
                          <a:gd name="f18" fmla="*/ f14 3163 1"/>
                          <a:gd name="f19" fmla="*/ f14 18437 1"/>
                          <a:gd name="f20" fmla="*/ f16 1 21600"/>
                          <a:gd name="f21" fmla="*/ f17 1 21600"/>
                          <a:gd name="f22" fmla="*/ f18 1 21600"/>
                          <a:gd name="f23" fmla="*/ f19 1 21600"/>
                          <a:gd name="f24" fmla="*/ f20 1 f15"/>
                          <a:gd name="f25" fmla="*/ f21 1 f15"/>
                          <a:gd name="f26" fmla="*/ f22 1 f15"/>
                          <a:gd name="f27" fmla="*/ f23 1 f15"/>
                          <a:gd name="f28" fmla="*/ f24 f10 1"/>
                          <a:gd name="f29" fmla="*/ f25 f10 1"/>
                          <a:gd name="f30" fmla="*/ f27 f11 1"/>
                          <a:gd name="f31" fmla="*/ f26 f11 1"/>
                        </a:gdLst>
                        <a:ahLst/>
                        <a:cxnLst>
                          <a:cxn ang="3cd4">
                            <a:pos x="hc" y="t"/>
                          </a:cxn>
                          <a:cxn ang="0">
                            <a:pos x="r" y="vc"/>
                          </a:cxn>
                          <a:cxn ang="cd4">
                            <a:pos x="hc" y="b"/>
                          </a:cxn>
                          <a:cxn ang="cd2">
                            <a:pos x="l" y="vc"/>
                          </a:cxn>
                        </a:cxnLst>
                        <a:rect l="f28" t="f31" r="f29" b="f30"/>
                        <a:pathLst>
                          <a:path w="21600" h="21600">
                            <a:moveTo>
                              <a:pt x="f7" y="f5"/>
                            </a:moveTo>
                            <a:lnTo>
                              <a:pt x="f8" y="f5"/>
                            </a:lnTo>
                            <a:arcTo wR="f7" hR="f9" stAng="f2" swAng="f0"/>
                            <a:lnTo>
                              <a:pt x="f7" y="f6"/>
                            </a:lnTo>
                            <a:arcTo wR="f7" hR="f9" stAng="f1" swAng="f0"/>
                            <a:close/>
                          </a:path>
                        </a:pathLst>
                      </a:custGeom>
                      <a:solidFill>
                        <a:srgbClr val="FFD500"/>
                      </a:solidFill>
                      <a:ln cap="flat">
                        <a:noFill/>
                        <a:prstDash val="solid"/>
                      </a:ln>
                    </wps:spPr>
                    <wps:bodyPr lIns="0" tIns="0" rIns="0" bIns="0"/>
                  </wps:wsp>
                </a:graphicData>
              </a:graphic>
            </wp:anchor>
          </w:drawing>
        </mc:Choice>
        <mc:Fallback>
          <w:pict>
            <v:shape w14:anchorId="2D0F9DC0" id="Organigramme : Terminateur 1" o:spid="_x0000_s1026" style="position:absolute;margin-left:221.35pt;margin-top:-94.15pt;width:458.4pt;height:133.45pt;rotation:-2523449fd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" path="m3475,l18125,wa14650,,21600,21600,18125,,18125,21600l3475,21600wa,,6950,21600,3475,21600,3475,xe" fillcolor="#ffd500" stroked="f">
              <v:path arrowok="t" o:connecttype="custom" o:connectlocs="2910842,0;5821683,847406;2910842,1694812;0,847406" o:connectangles="270,0,90,180" textboxrect="1018,3163,20582,18437"/>
              <w10:wrap anchory="page"/>
            </v:shape>
          </w:pict>
        </mc:Fallback>
      </mc:AlternateContent>
    </w:r>
    <w:r>
      <w:rPr>
        <w:noProof/>
        <w:lang w:eastAsia="ja-JP"/>
      </w:rPr>
      <w:drawing>
        <wp:anchor distT="0" distB="0" distL="114300" distR="114300" simplePos="0" relativeHeight="251659264" behindDoc="0" locked="0" layoutInCell="1" allowOverlap="1" wp14:anchorId="4F437F0D" wp14:editId="6B6E00F1">
          <wp:simplePos x="0" y="0"/>
          <wp:positionH relativeFrom="column">
            <wp:posOffset>-175893</wp:posOffset>
          </wp:positionH>
          <wp:positionV relativeFrom="page">
            <wp:posOffset>198753</wp:posOffset>
          </wp:positionV>
          <wp:extent cx="1376684" cy="625477"/>
          <wp:effectExtent l="0" t="0" r="0" b="3173"/>
          <wp:wrapSquare wrapText="bothSides"/>
          <wp:docPr id="2" name="Imag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76684" cy="625477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47E5EDAC" w14:textId="77777777" w:rsidR="00E66BFD" w:rsidRDefault="00BA5072">
    <w:pPr>
      <w:pStyle w:val="En-tte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6271AFA" wp14:editId="5542EBB8">
              <wp:simplePos x="0" y="0"/>
              <wp:positionH relativeFrom="column">
                <wp:posOffset>-105412</wp:posOffset>
              </wp:positionH>
              <wp:positionV relativeFrom="page">
                <wp:posOffset>792483</wp:posOffset>
              </wp:positionV>
              <wp:extent cx="2308229" cy="824231"/>
              <wp:effectExtent l="0" t="0" r="0" b="0"/>
              <wp:wrapSquare wrapText="bothSides"/>
              <wp:docPr id="3" name="Zone de text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08229" cy="824231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p w14:paraId="15D92C61" w14:textId="77777777" w:rsidR="00E66BFD" w:rsidRDefault="00BA5072">
                          <w:pPr>
                            <w:pStyle w:val="Entete-Corps"/>
                          </w:pPr>
                          <w:r>
                            <w:t xml:space="preserve">Hameau de </w:t>
                          </w:r>
                          <w:proofErr w:type="spellStart"/>
                          <w:r>
                            <w:t>Vaubrun</w:t>
                          </w:r>
                          <w:proofErr w:type="spellEnd"/>
                        </w:p>
                        <w:p w14:paraId="47884753" w14:textId="77777777" w:rsidR="00E66BFD" w:rsidRDefault="00BA5072">
                          <w:pPr>
                            <w:pStyle w:val="Entete-Corps"/>
                          </w:pPr>
                          <w:r>
                            <w:t>14, rue de la pompe</w:t>
                          </w:r>
                        </w:p>
                        <w:p w14:paraId="52251CEF" w14:textId="77777777" w:rsidR="00E66BFD" w:rsidRDefault="00BA5072">
                          <w:pPr>
                            <w:pStyle w:val="Entete-Corps"/>
                          </w:pPr>
                          <w:r>
                            <w:t>28210 CHAUDON</w:t>
                          </w:r>
                        </w:p>
                        <w:p w14:paraId="74D3D83C" w14:textId="77777777" w:rsidR="00E66BFD" w:rsidRDefault="00BA5072">
                          <w:pPr>
                            <w:pStyle w:val="Entete-Corps"/>
                          </w:pPr>
                          <w:r>
                            <w:t>SIRET : 851 160 606 00014</w:t>
                          </w:r>
                        </w:p>
                      </w:txbxContent>
                    </wps:txbx>
                    <wps:bodyPr vert="horz" wrap="square" lIns="91440" tIns="45720" rIns="91440" bIns="45720" anchor="t" anchorCtr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6271AFA" id="_x0000_t202" coordsize="21600,21600" o:spt="202" path="m,l,21600r21600,l21600,xe">
              <v:stroke joinstyle="miter"/>
              <v:path gradientshapeok="t" o:connecttype="rect"/>
            </v:shapetype>
            <v:shape id="Zone de texte 4" o:spid="_x0000_s1029" type="#_x0000_t202" style="position:absolute;margin-left:-8.3pt;margin-top:62.4pt;width:181.75pt;height:64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" filled="f" stroked="f">
              <v:textbox>
                <w:txbxContent>
                  <w:p w14:paraId="15D92C61" w14:textId="77777777" w:rsidR="00E66BFD" w:rsidRDefault="00BA5072">
                    <w:pPr>
                      <w:pStyle w:val="Entete-Corps"/>
                    </w:pPr>
                    <w:r>
                      <w:t xml:space="preserve">Hameau de </w:t>
                    </w:r>
                    <w:proofErr w:type="spellStart"/>
                    <w:r>
                      <w:t>Vaubrun</w:t>
                    </w:r>
                    <w:proofErr w:type="spellEnd"/>
                  </w:p>
                  <w:p w14:paraId="47884753" w14:textId="77777777" w:rsidR="00E66BFD" w:rsidRDefault="00BA5072">
                    <w:pPr>
                      <w:pStyle w:val="Entete-Corps"/>
                    </w:pPr>
                    <w:r>
                      <w:t>14, rue de la pompe</w:t>
                    </w:r>
                  </w:p>
                  <w:p w14:paraId="52251CEF" w14:textId="77777777" w:rsidR="00E66BFD" w:rsidRDefault="00BA5072">
                    <w:pPr>
                      <w:pStyle w:val="Entete-Corps"/>
                    </w:pPr>
                    <w:r>
                      <w:t>28210 CHAUDON</w:t>
                    </w:r>
                  </w:p>
                  <w:p w14:paraId="74D3D83C" w14:textId="77777777" w:rsidR="00E66BFD" w:rsidRDefault="00BA5072">
                    <w:pPr>
                      <w:pStyle w:val="Entete-Corps"/>
                    </w:pPr>
                    <w:r>
                      <w:t>SIRET : 851 160 606 00014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</w:p>
  <w:p w14:paraId="5ADBC7A2" w14:textId="77777777" w:rsidR="00E66BFD" w:rsidRDefault="009C77A0">
    <w:pPr>
      <w:pStyle w:val="En-tte"/>
    </w:pPr>
  </w:p>
  <w:p w14:paraId="3C867E20" w14:textId="77777777" w:rsidR="00E66BFD" w:rsidRDefault="009C77A0">
    <w:pPr>
      <w:pStyle w:val="En-tte"/>
    </w:pPr>
  </w:p>
  <w:p w14:paraId="0EA15729" w14:textId="77777777" w:rsidR="00E66BFD" w:rsidRDefault="009C77A0">
    <w:pPr>
      <w:pStyle w:val="En-tte"/>
    </w:pPr>
  </w:p>
  <w:p w14:paraId="5E9988F3" w14:textId="77777777" w:rsidR="00E66BFD" w:rsidRDefault="00BA5072">
    <w:pPr>
      <w:pStyle w:val="En-tte"/>
      <w:tabs>
        <w:tab w:val="clear" w:pos="4536"/>
        <w:tab w:val="clear" w:pos="9072"/>
        <w:tab w:val="left" w:pos="2625"/>
      </w:tabs>
    </w:pPr>
    <w:r>
      <w:tab/>
    </w: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autoHyphenation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451A"/>
    <w:rsid w:val="0006385F"/>
    <w:rsid w:val="00084DAF"/>
    <w:rsid w:val="00156077"/>
    <w:rsid w:val="00303D92"/>
    <w:rsid w:val="004D54FD"/>
    <w:rsid w:val="00584744"/>
    <w:rsid w:val="005B2006"/>
    <w:rsid w:val="005C6F6E"/>
    <w:rsid w:val="005D49D9"/>
    <w:rsid w:val="00657D06"/>
    <w:rsid w:val="006B65A8"/>
    <w:rsid w:val="00737F85"/>
    <w:rsid w:val="007B76A7"/>
    <w:rsid w:val="007C7E33"/>
    <w:rsid w:val="0085535E"/>
    <w:rsid w:val="00893556"/>
    <w:rsid w:val="008B5530"/>
    <w:rsid w:val="009B6366"/>
    <w:rsid w:val="009C77A0"/>
    <w:rsid w:val="009F451A"/>
    <w:rsid w:val="00A001BF"/>
    <w:rsid w:val="00A42E65"/>
    <w:rsid w:val="00BA5072"/>
    <w:rsid w:val="00D468AE"/>
    <w:rsid w:val="00DA3518"/>
    <w:rsid w:val="00E26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582BD937"/>
  <w15:docId w15:val="{11CB43F4-7BF9-402C-A806-05235052C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rPr>
      <w:rFonts w:ascii="Segoe UI" w:hAnsi="Segoe UI" w:cs="Segoe UI"/>
      <w:sz w:val="18"/>
      <w:szCs w:val="18"/>
      <w:lang w:val="fr-FR"/>
    </w:rPr>
  </w:style>
  <w:style w:type="paragraph" w:customStyle="1" w:styleId="Adressealtran">
    <w:name w:val="Adresse altran"/>
    <w:pPr>
      <w:suppressAutoHyphens/>
      <w:spacing w:after="0" w:line="180" w:lineRule="exact"/>
    </w:pPr>
    <w:rPr>
      <w:color w:val="4F81BD"/>
      <w:sz w:val="16"/>
      <w:lang w:val="fr-FR"/>
    </w:rPr>
  </w:style>
  <w:style w:type="character" w:styleId="Lienhypertexte">
    <w:name w:val="Hyperlink"/>
    <w:basedOn w:val="Policepardfaut"/>
    <w:rPr>
      <w:color w:val="0563C1"/>
      <w:u w:val="single"/>
    </w:rPr>
  </w:style>
  <w:style w:type="paragraph" w:styleId="En-tte">
    <w:name w:val="header"/>
    <w:basedOn w:val="Normal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rPr>
      <w:lang w:val="fr-FR"/>
    </w:rPr>
  </w:style>
  <w:style w:type="paragraph" w:styleId="Pieddepage">
    <w:name w:val="footer"/>
    <w:basedOn w:val="Normal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rPr>
      <w:lang w:val="fr-FR"/>
    </w:rPr>
  </w:style>
  <w:style w:type="paragraph" w:styleId="Sansinterligne">
    <w:name w:val="No Spacing"/>
    <w:pPr>
      <w:suppressAutoHyphens/>
      <w:spacing w:after="0" w:line="240" w:lineRule="auto"/>
    </w:pPr>
    <w:rPr>
      <w:lang w:val="fr-FR"/>
    </w:rPr>
  </w:style>
  <w:style w:type="paragraph" w:customStyle="1" w:styleId="Entete-Titre">
    <w:name w:val="Entete-Titre"/>
    <w:basedOn w:val="Sansinterligne"/>
    <w:rPr>
      <w:rFonts w:ascii="Houschka Rounded Alt Medium" w:hAnsi="Houschka Rounded Alt Medium"/>
      <w:b/>
    </w:rPr>
  </w:style>
  <w:style w:type="paragraph" w:customStyle="1" w:styleId="Entete-Corps">
    <w:name w:val="Entete-Corps"/>
    <w:basedOn w:val="Sansinterligne"/>
    <w:rPr>
      <w:rFonts w:ascii="Houschka Rounded Alt Light" w:hAnsi="Houschka Rounded Alt Light"/>
    </w:rPr>
  </w:style>
  <w:style w:type="character" w:customStyle="1" w:styleId="SansinterligneCar">
    <w:name w:val="Sans interligne Car"/>
    <w:basedOn w:val="Policepardfaut"/>
    <w:rPr>
      <w:lang w:val="fr-FR"/>
    </w:rPr>
  </w:style>
  <w:style w:type="character" w:customStyle="1" w:styleId="Entete-TitreCar">
    <w:name w:val="Entete-Titre Car"/>
    <w:basedOn w:val="SansinterligneCar"/>
    <w:rPr>
      <w:rFonts w:ascii="Houschka Rounded Alt Medium" w:hAnsi="Houschka Rounded Alt Medium"/>
      <w:b/>
      <w:lang w:val="fr-FR"/>
    </w:rPr>
  </w:style>
  <w:style w:type="paragraph" w:customStyle="1" w:styleId="Corps">
    <w:name w:val="Corps"/>
    <w:basedOn w:val="Sansinterligne"/>
    <w:rPr>
      <w:rFonts w:ascii="Houschka Rounded Alt Light" w:hAnsi="Houschka Rounded Alt Light"/>
      <w:sz w:val="24"/>
    </w:rPr>
  </w:style>
  <w:style w:type="character" w:customStyle="1" w:styleId="Entete-CorpsCar">
    <w:name w:val="Entete-Corps Car"/>
    <w:basedOn w:val="SansinterligneCar"/>
    <w:rPr>
      <w:rFonts w:ascii="Houschka Rounded Alt Light" w:hAnsi="Houschka Rounded Alt Light"/>
      <w:lang w:val="fr-FR"/>
    </w:rPr>
  </w:style>
  <w:style w:type="character" w:customStyle="1" w:styleId="CorpsCar">
    <w:name w:val="Corps Car"/>
    <w:basedOn w:val="Policepardfaut"/>
    <w:rPr>
      <w:rFonts w:ascii="Houschka Rounded Alt Light" w:hAnsi="Houschka Rounded Alt Light"/>
      <w:sz w:val="24"/>
      <w:lang w:val="fr-FR"/>
    </w:rPr>
  </w:style>
  <w:style w:type="table" w:styleId="Grilledutableau">
    <w:name w:val="Table Grid"/>
    <w:basedOn w:val="TableauNormal"/>
    <w:uiPriority w:val="39"/>
    <w:rsid w:val="00657D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tionnonrsolue">
    <w:name w:val="Unresolved Mention"/>
    <w:basedOn w:val="Policepardfaut"/>
    <w:uiPriority w:val="99"/>
    <w:semiHidden/>
    <w:unhideWhenUsed/>
    <w:rsid w:val="00084DAF"/>
    <w:rPr>
      <w:color w:val="605E5C"/>
      <w:shd w:val="clear" w:color="auto" w:fill="E1DFDD"/>
    </w:rPr>
  </w:style>
  <w:style w:type="paragraph" w:styleId="Lgende">
    <w:name w:val="caption"/>
    <w:basedOn w:val="Normal"/>
    <w:next w:val="Normal"/>
    <w:uiPriority w:val="35"/>
    <w:unhideWhenUsed/>
    <w:qFormat/>
    <w:rsid w:val="00A001BF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ndrine.hanniere@altran.com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3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Touati\OneDrive%20-%20GCPAT\Documents\LMT-Courrier-General%5bOUTPUT%5d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LMT-Courrier-General[OUTPUT]</Template>
  <TotalTime>1</TotalTime>
  <Pages>1</Pages>
  <Words>205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LMT-formation</dc:creator>
  <dc:description/>
  <cp:lastModifiedBy>Leo TOUATI</cp:lastModifiedBy>
  <cp:revision>14</cp:revision>
  <cp:lastPrinted>2020-03-03T15:36:00Z</cp:lastPrinted>
  <dcterms:created xsi:type="dcterms:W3CDTF">2020-10-07T11:14:00Z</dcterms:created>
  <dcterms:modified xsi:type="dcterms:W3CDTF">2021-05-04T11:33:00Z</dcterms:modified>
</cp:coreProperties>
</file>