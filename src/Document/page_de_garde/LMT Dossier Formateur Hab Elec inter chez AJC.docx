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293D" w14:textId="38022611" w:rsidR="00C31048" w:rsidRDefault="00C31048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062DC8C8">
                <wp:simplePos x="0" y="0"/>
                <wp:positionH relativeFrom="column">
                  <wp:posOffset>3333750</wp:posOffset>
                </wp:positionH>
                <wp:positionV relativeFrom="paragraph">
                  <wp:posOffset>-1194435</wp:posOffset>
                </wp:positionV>
                <wp:extent cx="2857500" cy="1519555"/>
                <wp:effectExtent l="0" t="0" r="0" b="444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51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1035B0E1" w:rsidR="004D54FD" w:rsidRDefault="00253F41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Manu JACHNA</w:t>
                            </w:r>
                          </w:p>
                          <w:p w14:paraId="0B21E7B5" w14:textId="77777777" w:rsidR="0073185C" w:rsidRPr="0073185C" w:rsidRDefault="0073185C" w:rsidP="0073185C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318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et Léo TOUATI  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50162CCF" w14:textId="77777777" w:rsidR="0073185C" w:rsidRDefault="0073185C" w:rsidP="0073185C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Inter-entreprises</w:t>
                            </w:r>
                          </w:p>
                          <w:p w14:paraId="2FEFF751" w14:textId="1286C710" w:rsidR="00D468AE" w:rsidRDefault="00D468AE" w:rsidP="0073185C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78F5BBF" w14:textId="31BF8B4D" w:rsidR="0073185C" w:rsidRDefault="0073185C" w:rsidP="0073185C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C4FC571" w14:textId="3B5649EE" w:rsidR="0073185C" w:rsidRDefault="0073185C" w:rsidP="0073185C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5F0D0B" w14:textId="71845A2D" w:rsidR="0073185C" w:rsidRDefault="0073185C" w:rsidP="0073185C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D8461DC" w14:textId="77777777" w:rsidR="0073185C" w:rsidRDefault="0073185C" w:rsidP="0073185C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94.05pt;width:225pt;height:11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1035B0E1" w:rsidR="004D54FD" w:rsidRDefault="00253F41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Manu JACHNA</w:t>
                      </w:r>
                    </w:p>
                    <w:p w14:paraId="0B21E7B5" w14:textId="77777777" w:rsidR="0073185C" w:rsidRPr="0073185C" w:rsidRDefault="0073185C" w:rsidP="0073185C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3185C">
                        <w:rPr>
                          <w:b/>
                          <w:bCs/>
                          <w:sz w:val="28"/>
                          <w:szCs w:val="28"/>
                        </w:rPr>
                        <w:t xml:space="preserve">et Léo TOUATI  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50162CCF" w14:textId="77777777" w:rsidR="0073185C" w:rsidRDefault="0073185C" w:rsidP="0073185C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Inter-entreprises</w:t>
                      </w:r>
                    </w:p>
                    <w:p w14:paraId="2FEFF751" w14:textId="1286C710" w:rsidR="00D468AE" w:rsidRDefault="00D468AE" w:rsidP="0073185C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78F5BBF" w14:textId="31BF8B4D" w:rsidR="0073185C" w:rsidRDefault="0073185C" w:rsidP="0073185C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C4FC571" w14:textId="3B5649EE" w:rsidR="0073185C" w:rsidRDefault="0073185C" w:rsidP="0073185C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5F0D0B" w14:textId="71845A2D" w:rsidR="0073185C" w:rsidRDefault="0073185C" w:rsidP="0073185C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D8461DC" w14:textId="77777777" w:rsidR="0073185C" w:rsidRDefault="0073185C" w:rsidP="0073185C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EAE3B3" w14:textId="5AAB3C51" w:rsidR="00084DAF" w:rsidRDefault="00084DAF" w:rsidP="0085535E">
      <w:pPr>
        <w:pStyle w:val="Corps"/>
        <w:ind w:left="6480"/>
      </w:pPr>
    </w:p>
    <w:p w14:paraId="7635D1F4" w14:textId="77777777" w:rsidR="0073185C" w:rsidRDefault="0073185C" w:rsidP="0085535E">
      <w:pPr>
        <w:pStyle w:val="Corps"/>
        <w:ind w:left="6480"/>
      </w:pPr>
    </w:p>
    <w:tbl>
      <w:tblPr>
        <w:tblStyle w:val="Grilledutableau"/>
        <w:tblW w:w="9437" w:type="dxa"/>
        <w:tblLook w:val="04A0" w:firstRow="1" w:lastRow="0" w:firstColumn="1" w:lastColumn="0" w:noHBand="0" w:noVBand="1"/>
      </w:tblPr>
      <w:tblGrid>
        <w:gridCol w:w="4718"/>
        <w:gridCol w:w="4719"/>
      </w:tblGrid>
      <w:tr w:rsidR="0073185C" w14:paraId="7AB5D6E9" w14:textId="77777777" w:rsidTr="00C31048">
        <w:trPr>
          <w:trHeight w:val="2305"/>
        </w:trPr>
        <w:tc>
          <w:tcPr>
            <w:tcW w:w="4718" w:type="dxa"/>
          </w:tcPr>
          <w:p w14:paraId="59C11955" w14:textId="59CBC202" w:rsidR="0073185C" w:rsidRDefault="0073185C" w:rsidP="0073185C">
            <w:pPr>
              <w:pStyle w:val="Corps"/>
              <w:rPr>
                <w:noProof/>
              </w:rPr>
            </w:pPr>
          </w:p>
          <w:p w14:paraId="5C3D1B23" w14:textId="321C2A83" w:rsidR="0073185C" w:rsidRDefault="0073185C" w:rsidP="0073185C">
            <w:pPr>
              <w:pStyle w:val="Corps"/>
              <w:rPr>
                <w:b/>
                <w:bCs/>
                <w:sz w:val="28"/>
                <w:szCs w:val="28"/>
              </w:rPr>
            </w:pPr>
            <w:r w:rsidRPr="00C31048">
              <w:rPr>
                <w:b/>
                <w:bCs/>
                <w:sz w:val="28"/>
                <w:szCs w:val="28"/>
                <w:u w:val="single"/>
              </w:rPr>
              <w:t>Dates 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 xml:space="preserve"> et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583ED1">
              <w:rPr>
                <w:b/>
                <w:bCs/>
                <w:sz w:val="28"/>
                <w:szCs w:val="28"/>
              </w:rPr>
              <w:t>/03/2022</w:t>
            </w:r>
          </w:p>
          <w:p w14:paraId="7D97B08A" w14:textId="77777777" w:rsidR="0073185C" w:rsidRDefault="0073185C" w:rsidP="0073185C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7C4B41A9" w14:textId="77777777" w:rsidR="0073185C" w:rsidRPr="0073185C" w:rsidRDefault="0073185C" w:rsidP="0073185C">
            <w:pPr>
              <w:pStyle w:val="Corps"/>
              <w:rPr>
                <w:b/>
                <w:bCs/>
                <w:sz w:val="28"/>
                <w:szCs w:val="28"/>
              </w:rPr>
            </w:pPr>
            <w:r w:rsidRPr="0073185C">
              <w:rPr>
                <w:b/>
                <w:bCs/>
                <w:sz w:val="28"/>
                <w:szCs w:val="28"/>
              </w:rPr>
              <w:t>Distancielle le 2/03/2022 par Manu</w:t>
            </w:r>
          </w:p>
          <w:p w14:paraId="2F46F69E" w14:textId="6627FC41" w:rsidR="0073185C" w:rsidRPr="0073185C" w:rsidRDefault="0073185C" w:rsidP="0073185C">
            <w:pPr>
              <w:pStyle w:val="Corps"/>
              <w:rPr>
                <w:b/>
                <w:bCs/>
                <w:sz w:val="28"/>
                <w:szCs w:val="28"/>
              </w:rPr>
            </w:pPr>
            <w:r w:rsidRPr="0073185C">
              <w:rPr>
                <w:b/>
                <w:bCs/>
                <w:sz w:val="28"/>
                <w:szCs w:val="28"/>
              </w:rPr>
              <w:t>Présentielle le 3/03/2022 par Léo</w:t>
            </w:r>
          </w:p>
          <w:p w14:paraId="506FCA43" w14:textId="77777777" w:rsidR="0073185C" w:rsidRPr="00583ED1" w:rsidRDefault="0073185C" w:rsidP="0073185C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6BAF5563" w14:textId="77777777" w:rsidR="0073185C" w:rsidRDefault="0073185C" w:rsidP="0073185C">
            <w:pPr>
              <w:pStyle w:val="Corps"/>
              <w:rPr>
                <w:noProof/>
              </w:rPr>
            </w:pPr>
            <w:r w:rsidRPr="00C31048">
              <w:rPr>
                <w:b/>
                <w:bCs/>
                <w:sz w:val="28"/>
                <w:szCs w:val="28"/>
                <w:u w:val="single"/>
              </w:rPr>
              <w:t>Horaires</w:t>
            </w:r>
            <w:r>
              <w:rPr>
                <w:b/>
                <w:bCs/>
                <w:sz w:val="28"/>
                <w:szCs w:val="28"/>
              </w:rPr>
              <w:t> : d</w:t>
            </w:r>
            <w:r w:rsidRPr="00583ED1">
              <w:rPr>
                <w:b/>
                <w:bCs/>
                <w:sz w:val="28"/>
                <w:szCs w:val="28"/>
              </w:rPr>
              <w:t>e 9h à 17h</w:t>
            </w:r>
          </w:p>
          <w:p w14:paraId="78DEA9D1" w14:textId="44317FCE" w:rsidR="0073185C" w:rsidRDefault="0073185C" w:rsidP="0073185C">
            <w:pPr>
              <w:pStyle w:val="Corps"/>
            </w:pPr>
          </w:p>
          <w:p w14:paraId="7B48410C" w14:textId="77777777" w:rsidR="0073185C" w:rsidRDefault="0073185C" w:rsidP="0073185C">
            <w:pPr>
              <w:pStyle w:val="Corps"/>
            </w:pPr>
          </w:p>
          <w:p w14:paraId="6AC0D6EB" w14:textId="6EB6A767" w:rsidR="0073185C" w:rsidRDefault="0073185C" w:rsidP="0073185C">
            <w:pPr>
              <w:pStyle w:val="Corps"/>
            </w:pPr>
          </w:p>
        </w:tc>
        <w:tc>
          <w:tcPr>
            <w:tcW w:w="4719" w:type="dxa"/>
          </w:tcPr>
          <w:p w14:paraId="4E9D537D" w14:textId="77777777" w:rsidR="0073185C" w:rsidRDefault="0073185C" w:rsidP="0073185C">
            <w:pPr>
              <w:pStyle w:val="Corps"/>
            </w:pPr>
            <w:r w:rsidRPr="00583ED1">
              <w:rPr>
                <w:b/>
                <w:bCs/>
                <w:sz w:val="28"/>
                <w:szCs w:val="28"/>
              </w:rPr>
              <w:t xml:space="preserve">Habilitation électrique </w:t>
            </w:r>
            <w:r>
              <w:rPr>
                <w:b/>
                <w:bCs/>
                <w:sz w:val="28"/>
                <w:szCs w:val="28"/>
              </w:rPr>
              <w:t xml:space="preserve">en </w:t>
            </w:r>
            <w:r w:rsidRPr="002E42AC">
              <w:rPr>
                <w:rFonts w:cs="Arial"/>
                <w:b/>
                <w:bCs/>
                <w:sz w:val="28"/>
                <w:szCs w:val="28"/>
                <w:u w:val="single"/>
              </w:rPr>
              <w:t>inter-entreprises</w:t>
            </w:r>
            <w:r>
              <w:t xml:space="preserve">: </w:t>
            </w:r>
          </w:p>
          <w:p w14:paraId="785E74C6" w14:textId="0498C0AD" w:rsidR="0073185C" w:rsidRPr="00583ED1" w:rsidRDefault="0073185C" w:rsidP="0073185C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5AB2BA67" w14:textId="0AFB4C32" w:rsidR="0073185C" w:rsidRPr="0073185C" w:rsidRDefault="0073185C" w:rsidP="0073185C">
            <w:pPr>
              <w:pStyle w:val="Corps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3185C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BR BC BE Essai Initiale </w:t>
            </w: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et </w:t>
            </w:r>
            <w:r w:rsidRPr="00583ED1">
              <w:rPr>
                <w:b/>
                <w:bCs/>
                <w:sz w:val="28"/>
                <w:szCs w:val="28"/>
              </w:rPr>
              <w:t>recyclage</w:t>
            </w:r>
          </w:p>
          <w:p w14:paraId="15A5DF9B" w14:textId="77777777" w:rsidR="0073185C" w:rsidRDefault="0073185C" w:rsidP="0073185C">
            <w:pPr>
              <w:pStyle w:val="Corps"/>
            </w:pPr>
          </w:p>
          <w:p w14:paraId="61D92A17" w14:textId="77777777" w:rsidR="0073185C" w:rsidRPr="0073185C" w:rsidRDefault="0073185C" w:rsidP="0073185C">
            <w:pPr>
              <w:pStyle w:val="Corps"/>
              <w:rPr>
                <w:b/>
                <w:bCs/>
                <w:sz w:val="28"/>
                <w:szCs w:val="28"/>
              </w:rPr>
            </w:pPr>
            <w:r w:rsidRPr="0073185C">
              <w:rPr>
                <w:b/>
                <w:bCs/>
                <w:sz w:val="28"/>
                <w:szCs w:val="28"/>
              </w:rPr>
              <w:t>Nombre de stagiaires : 6</w:t>
            </w:r>
          </w:p>
          <w:p w14:paraId="6330AB44" w14:textId="77777777" w:rsidR="0073185C" w:rsidRPr="0073185C" w:rsidRDefault="0073185C" w:rsidP="0073185C">
            <w:pPr>
              <w:pStyle w:val="Corps"/>
              <w:rPr>
                <w:b/>
                <w:bCs/>
                <w:sz w:val="28"/>
                <w:szCs w:val="28"/>
              </w:rPr>
            </w:pPr>
            <w:r w:rsidRPr="0073185C">
              <w:rPr>
                <w:b/>
                <w:bCs/>
                <w:sz w:val="28"/>
                <w:szCs w:val="28"/>
              </w:rPr>
              <w:t>Initiale 4</w:t>
            </w:r>
          </w:p>
          <w:p w14:paraId="0301E4DE" w14:textId="5D2733A8" w:rsidR="0073185C" w:rsidRPr="00C31048" w:rsidRDefault="0073185C" w:rsidP="0073185C">
            <w:pPr>
              <w:pStyle w:val="Corps"/>
              <w:rPr>
                <w:b/>
                <w:bCs/>
              </w:rPr>
            </w:pPr>
            <w:r w:rsidRPr="0073185C">
              <w:rPr>
                <w:b/>
                <w:bCs/>
                <w:sz w:val="28"/>
                <w:szCs w:val="28"/>
              </w:rPr>
              <w:t>Recyclage 2</w:t>
            </w:r>
          </w:p>
        </w:tc>
      </w:tr>
    </w:tbl>
    <w:p w14:paraId="5E2F920A" w14:textId="77777777" w:rsidR="00893556" w:rsidRDefault="00893556">
      <w:pPr>
        <w:pStyle w:val="Corps"/>
      </w:pPr>
    </w:p>
    <w:tbl>
      <w:tblPr>
        <w:tblStyle w:val="Grilledutableau"/>
        <w:tblW w:w="9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43"/>
      </w:tblGrid>
      <w:tr w:rsidR="00BB6E62" w:rsidRPr="00F05077" w14:paraId="03CFEB38" w14:textId="77777777" w:rsidTr="00C31048">
        <w:trPr>
          <w:trHeight w:val="186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0B05" w14:textId="77777777" w:rsidR="00C31048" w:rsidRDefault="00C31048">
            <w:pPr>
              <w:pStyle w:val="Corps"/>
              <w:rPr>
                <w:b/>
                <w:bCs/>
                <w:sz w:val="28"/>
                <w:szCs w:val="28"/>
                <w:u w:val="single"/>
              </w:rPr>
            </w:pPr>
          </w:p>
          <w:p w14:paraId="71DCA504" w14:textId="6FD85D2A" w:rsidR="00084DAF" w:rsidRPr="00C31048" w:rsidRDefault="00084DAF">
            <w:pPr>
              <w:pStyle w:val="Corps"/>
              <w:rPr>
                <w:b/>
                <w:bCs/>
                <w:sz w:val="28"/>
                <w:szCs w:val="28"/>
                <w:u w:val="single"/>
              </w:rPr>
            </w:pPr>
            <w:r w:rsidRPr="00C31048">
              <w:rPr>
                <w:b/>
                <w:bCs/>
                <w:sz w:val="28"/>
                <w:szCs w:val="28"/>
                <w:u w:val="single"/>
              </w:rPr>
              <w:t>Lieu de la formation :</w:t>
            </w:r>
          </w:p>
          <w:p w14:paraId="3EE66227" w14:textId="77777777" w:rsidR="0073185C" w:rsidRPr="0073185C" w:rsidRDefault="0073185C" w:rsidP="0073185C">
            <w:pPr>
              <w:rPr>
                <w:rFonts w:ascii="Houschka Rounded Alt Light" w:hAnsi="Houschka Rounded Alt Light"/>
                <w:b/>
                <w:bCs/>
                <w:sz w:val="28"/>
                <w:szCs w:val="28"/>
              </w:rPr>
            </w:pPr>
            <w:r w:rsidRPr="0073185C">
              <w:rPr>
                <w:rFonts w:ascii="Houschka Rounded Alt Light" w:hAnsi="Houschka Rounded Alt Light"/>
                <w:b/>
                <w:bCs/>
                <w:sz w:val="28"/>
                <w:szCs w:val="28"/>
              </w:rPr>
              <w:t xml:space="preserve">Chez AJC </w:t>
            </w:r>
          </w:p>
          <w:p w14:paraId="4B7E6885" w14:textId="77777777" w:rsidR="0073185C" w:rsidRPr="0073185C" w:rsidRDefault="0073185C" w:rsidP="0073185C">
            <w:pPr>
              <w:rPr>
                <w:rFonts w:ascii="Houschka Rounded Alt Light" w:hAnsi="Houschka Rounded Alt Light"/>
                <w:b/>
                <w:bCs/>
                <w:sz w:val="28"/>
                <w:szCs w:val="28"/>
              </w:rPr>
            </w:pPr>
            <w:r w:rsidRPr="0073185C">
              <w:rPr>
                <w:rFonts w:ascii="Houschka Rounded Alt Light" w:hAnsi="Houschka Rounded Alt Light"/>
                <w:b/>
                <w:bCs/>
                <w:sz w:val="28"/>
                <w:szCs w:val="28"/>
              </w:rPr>
              <w:t xml:space="preserve">161 Av. de Verdun </w:t>
            </w:r>
          </w:p>
          <w:p w14:paraId="12CF638B" w14:textId="275037EE" w:rsidR="0073185C" w:rsidRPr="0073185C" w:rsidRDefault="0073185C" w:rsidP="0073185C">
            <w:pPr>
              <w:rPr>
                <w:rFonts w:ascii="Houschka Rounded Alt Light" w:hAnsi="Houschka Rounded Alt Light"/>
                <w:b/>
                <w:bCs/>
                <w:sz w:val="28"/>
                <w:szCs w:val="28"/>
              </w:rPr>
            </w:pPr>
            <w:r w:rsidRPr="0073185C">
              <w:rPr>
                <w:rFonts w:ascii="Houschka Rounded Alt Light" w:hAnsi="Houschka Rounded Alt Light"/>
                <w:b/>
                <w:bCs/>
                <w:sz w:val="28"/>
                <w:szCs w:val="28"/>
              </w:rPr>
              <w:t>94200 Ivry-sur-Seine</w:t>
            </w:r>
          </w:p>
          <w:p w14:paraId="2284C17B" w14:textId="10E99505" w:rsidR="00E11451" w:rsidRPr="0073185C" w:rsidRDefault="0073185C" w:rsidP="0073185C">
            <w:pPr>
              <w:rPr>
                <w:rFonts w:ascii="Houschka Rounded Alt Light" w:hAnsi="Houschka Rounded Alt Light"/>
                <w:b/>
                <w:bCs/>
                <w:sz w:val="28"/>
                <w:szCs w:val="28"/>
              </w:rPr>
            </w:pPr>
            <w:r w:rsidRPr="0073185C">
              <w:rPr>
                <w:rFonts w:ascii="Houschka Rounded Alt Light" w:hAnsi="Houschka Rounded Alt Light"/>
                <w:b/>
                <w:bCs/>
                <w:sz w:val="28"/>
                <w:szCs w:val="28"/>
              </w:rPr>
              <w:t>Code ascenseur 4691 A – 2eme droite</w:t>
            </w:r>
          </w:p>
          <w:p w14:paraId="34AA6594" w14:textId="0807B11E" w:rsidR="00E11451" w:rsidRPr="0073185C" w:rsidRDefault="00E11451">
            <w:pPr>
              <w:pStyle w:val="Corps"/>
              <w:rPr>
                <w:b/>
                <w:bCs/>
                <w:sz w:val="28"/>
                <w:szCs w:val="28"/>
              </w:rPr>
            </w:pPr>
            <w:r w:rsidRPr="0073185C">
              <w:rPr>
                <w:b/>
                <w:bCs/>
                <w:sz w:val="28"/>
                <w:szCs w:val="28"/>
              </w:rPr>
              <w:t>Pas de restaurant</w:t>
            </w:r>
          </w:p>
          <w:p w14:paraId="659CFDD2" w14:textId="3E884861" w:rsidR="00084DAF" w:rsidRPr="00577FC9" w:rsidRDefault="00084DAF" w:rsidP="00577FC9">
            <w:pPr>
              <w:pStyle w:val="Corps"/>
              <w:rPr>
                <w:lang w:val="it-IT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51FB" w14:textId="04E8F4A0" w:rsidR="00084DAF" w:rsidRPr="00F05077" w:rsidRDefault="0073185C" w:rsidP="00737F85">
            <w:pPr>
              <w:pStyle w:val="Corps"/>
            </w:pPr>
            <w:r w:rsidRPr="0073185C">
              <w:drawing>
                <wp:inline distT="0" distB="0" distL="0" distR="0" wp14:anchorId="77FD5C9D" wp14:editId="7AD8E14A">
                  <wp:extent cx="2733675" cy="1953922"/>
                  <wp:effectExtent l="0" t="0" r="0" b="825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52" cy="196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D8354" w14:textId="77777777" w:rsidR="00E11451" w:rsidRDefault="00E11451">
      <w:pPr>
        <w:pStyle w:val="Corps"/>
      </w:pPr>
    </w:p>
    <w:p w14:paraId="28646993" w14:textId="3D6294E9" w:rsidR="00E11451" w:rsidRDefault="004F1522">
      <w:pPr>
        <w:pStyle w:val="Corps"/>
      </w:pPr>
      <w:r>
        <w:t>Do</w:t>
      </w:r>
      <w:r w:rsidR="00657D06">
        <w:t>cuments pour le formateur :</w:t>
      </w:r>
    </w:p>
    <w:bookmarkStart w:id="0" w:name="_Hlk86412513"/>
    <w:p w14:paraId="55E9879E" w14:textId="556FDBC8" w:rsidR="00E11451" w:rsidRDefault="0050563E" w:rsidP="00E11451">
      <w:pPr>
        <w:pStyle w:val="Corps"/>
      </w:pPr>
      <w:sdt>
        <w:sdtPr>
          <w:id w:val="-1179647146"/>
        </w:sdtPr>
        <w:sdtEndPr/>
        <w:sdtContent>
          <w:r w:rsidR="00E11451" w:rsidRPr="008D18BB">
            <w:rPr>
              <w:rFonts w:ascii="Segoe UI Symbol" w:eastAsia="MS Mincho" w:hAnsi="Segoe UI Symbol" w:cs="Segoe UI Symbol"/>
            </w:rPr>
            <w:t>☒</w:t>
          </w:r>
        </w:sdtContent>
      </w:sdt>
      <w:r w:rsidR="00E11451" w:rsidRPr="008D18BB">
        <w:t xml:space="preserve"> </w:t>
      </w:r>
      <w:r w:rsidR="00E11451">
        <w:t>Feuilles d'émargement LMT</w:t>
      </w:r>
    </w:p>
    <w:p w14:paraId="7B048918" w14:textId="77777777" w:rsidR="00E11451" w:rsidRDefault="0050563E" w:rsidP="00E11451">
      <w:pPr>
        <w:pStyle w:val="Corps"/>
      </w:pPr>
      <w:sdt>
        <w:sdtPr>
          <w:id w:val="-381400911"/>
        </w:sdtPr>
        <w:sdtEndPr/>
        <w:sdtContent>
          <w:sdt>
            <w:sdtPr>
              <w:id w:val="-227235637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Questionnaire de début de formation</w:t>
      </w:r>
    </w:p>
    <w:p w14:paraId="780C4F9B" w14:textId="77777777" w:rsidR="00E11451" w:rsidRDefault="0050563E" w:rsidP="00E11451">
      <w:pPr>
        <w:pStyle w:val="Corps"/>
      </w:pPr>
      <w:sdt>
        <w:sdtPr>
          <w:id w:val="1956672550"/>
        </w:sdtPr>
        <w:sdtEndPr/>
        <w:sdtContent>
          <w:sdt>
            <w:sdtPr>
              <w:id w:val="176782122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Livret d'instructions en rapport avec la formation </w:t>
      </w:r>
    </w:p>
    <w:p w14:paraId="0B56F11C" w14:textId="77777777" w:rsidR="00E11451" w:rsidRDefault="0050563E" w:rsidP="00E11451">
      <w:pPr>
        <w:pStyle w:val="Corps"/>
      </w:pPr>
      <w:sdt>
        <w:sdtPr>
          <w:id w:val="-887112298"/>
        </w:sdtPr>
        <w:sdtEndPr/>
        <w:sdtContent>
          <w:sdt>
            <w:sdtPr>
              <w:id w:val="-1705476167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Etiquette de consignation </w:t>
      </w:r>
    </w:p>
    <w:p w14:paraId="216C8622" w14:textId="77777777" w:rsidR="00E11451" w:rsidRDefault="0050563E" w:rsidP="00E11451">
      <w:pPr>
        <w:pStyle w:val="Corps"/>
      </w:pPr>
      <w:sdt>
        <w:sdtPr>
          <w:id w:val="120202075"/>
        </w:sdtPr>
        <w:sdtEndPr/>
        <w:sdtContent>
          <w:sdt>
            <w:sdtPr>
              <w:id w:val="-1892333721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Test d'évaluation théorique </w:t>
      </w:r>
    </w:p>
    <w:p w14:paraId="5B627A5A" w14:textId="77777777" w:rsidR="00E11451" w:rsidRDefault="0050563E" w:rsidP="00E11451">
      <w:pPr>
        <w:pStyle w:val="Corps"/>
      </w:pPr>
      <w:sdt>
        <w:sdtPr>
          <w:id w:val="592048185"/>
        </w:sdtPr>
        <w:sdtEndPr/>
        <w:sdtContent>
          <w:sdt>
            <w:sdtPr>
              <w:id w:val="-1631238008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Test d'évaluation pratique </w:t>
      </w:r>
    </w:p>
    <w:p w14:paraId="6BFCAAC8" w14:textId="3F4F767A" w:rsidR="00E11451" w:rsidRDefault="0050563E" w:rsidP="00E11451">
      <w:pPr>
        <w:pStyle w:val="Corps"/>
      </w:pPr>
      <w:sdt>
        <w:sdtPr>
          <w:id w:val="-517627466"/>
        </w:sdtPr>
        <w:sdtEndPr/>
        <w:sdtContent>
          <w:r w:rsidR="00E11451" w:rsidRPr="004A36BB">
            <w:rPr>
              <w:rFonts w:ascii="Segoe UI Symbol" w:hAnsi="Segoe UI Symbol" w:cs="Segoe UI Symbol"/>
            </w:rPr>
            <w:t>☒</w:t>
          </w:r>
        </w:sdtContent>
      </w:sdt>
      <w:r w:rsidR="00E11451">
        <w:t xml:space="preserve"> E</w:t>
      </w:r>
      <w:r w:rsidR="00E11451" w:rsidRPr="004A36BB">
        <w:t>valuation à chaud</w:t>
      </w:r>
      <w:r w:rsidR="00E11451">
        <w:t xml:space="preserve"> </w:t>
      </w:r>
    </w:p>
    <w:p w14:paraId="57309D8F" w14:textId="789DA962" w:rsidR="00E11451" w:rsidRDefault="0050563E" w:rsidP="00E11451">
      <w:pPr>
        <w:pStyle w:val="Corps"/>
      </w:pPr>
      <w:sdt>
        <w:sdtPr>
          <w:id w:val="-230166276"/>
        </w:sdtPr>
        <w:sdtEndPr/>
        <w:sdtContent>
          <w:sdt>
            <w:sdtPr>
              <w:id w:val="-772625250"/>
            </w:sdtPr>
            <w:sdtEndPr/>
            <w:sdtContent>
              <w:r w:rsidR="00E11451" w:rsidRPr="004A36BB">
                <w:rPr>
                  <w:rFonts w:ascii="Segoe UI Symbol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</w:t>
      </w:r>
      <w:r w:rsidR="00E11451" w:rsidRPr="004A36BB">
        <w:t xml:space="preserve">Compte-rendu de formation </w:t>
      </w:r>
      <w:bookmarkEnd w:id="0"/>
    </w:p>
    <w:p w14:paraId="4EFCDE50" w14:textId="77777777" w:rsidR="00E11451" w:rsidRDefault="00E11451">
      <w:pPr>
        <w:pStyle w:val="Corps"/>
      </w:pPr>
    </w:p>
    <w:sectPr w:rsidR="00E11451">
      <w:headerReference w:type="default" r:id="rId7"/>
      <w:footerReference w:type="default" r:id="rId8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0A98" w14:textId="77777777" w:rsidR="0050563E" w:rsidRDefault="0050563E">
      <w:pPr>
        <w:spacing w:after="0" w:line="240" w:lineRule="auto"/>
      </w:pPr>
      <w:r>
        <w:separator/>
      </w:r>
    </w:p>
  </w:endnote>
  <w:endnote w:type="continuationSeparator" w:id="0">
    <w:p w14:paraId="581D079E" w14:textId="77777777" w:rsidR="0050563E" w:rsidRDefault="0050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704E" w14:textId="77777777" w:rsidR="0050563E" w:rsidRDefault="0050563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CA60C9" w14:textId="77777777" w:rsidR="0050563E" w:rsidRDefault="00505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>Hameau de Vaubrun</w:t>
                    </w:r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50563E">
    <w:pPr>
      <w:pStyle w:val="En-tte"/>
    </w:pPr>
  </w:p>
  <w:p w14:paraId="3C867E20" w14:textId="77777777" w:rsidR="00E66BFD" w:rsidRDefault="0050563E">
    <w:pPr>
      <w:pStyle w:val="En-tte"/>
    </w:pPr>
  </w:p>
  <w:p w14:paraId="0EA15729" w14:textId="77777777" w:rsidR="00E66BFD" w:rsidRDefault="0050563E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24C8C"/>
    <w:rsid w:val="0006385F"/>
    <w:rsid w:val="00084DAF"/>
    <w:rsid w:val="002331E4"/>
    <w:rsid w:val="00253F41"/>
    <w:rsid w:val="002D57DA"/>
    <w:rsid w:val="00302E0B"/>
    <w:rsid w:val="00303D92"/>
    <w:rsid w:val="004D54FD"/>
    <w:rsid w:val="004F1522"/>
    <w:rsid w:val="0050563E"/>
    <w:rsid w:val="00560D3D"/>
    <w:rsid w:val="00577FC9"/>
    <w:rsid w:val="00583ED1"/>
    <w:rsid w:val="00584744"/>
    <w:rsid w:val="005B2006"/>
    <w:rsid w:val="005C6F6E"/>
    <w:rsid w:val="005D49D9"/>
    <w:rsid w:val="00657D06"/>
    <w:rsid w:val="00672950"/>
    <w:rsid w:val="006B65A8"/>
    <w:rsid w:val="0073185C"/>
    <w:rsid w:val="00737F85"/>
    <w:rsid w:val="007B76A7"/>
    <w:rsid w:val="007C7E33"/>
    <w:rsid w:val="0085535E"/>
    <w:rsid w:val="00877CB0"/>
    <w:rsid w:val="00893556"/>
    <w:rsid w:val="008E6B6C"/>
    <w:rsid w:val="008F7FF7"/>
    <w:rsid w:val="00900FB2"/>
    <w:rsid w:val="00967CCB"/>
    <w:rsid w:val="009B6366"/>
    <w:rsid w:val="009F451A"/>
    <w:rsid w:val="00A001BF"/>
    <w:rsid w:val="00A01B4D"/>
    <w:rsid w:val="00A20F63"/>
    <w:rsid w:val="00B229D8"/>
    <w:rsid w:val="00BA2363"/>
    <w:rsid w:val="00BA2CD7"/>
    <w:rsid w:val="00BA5072"/>
    <w:rsid w:val="00BB6E62"/>
    <w:rsid w:val="00C159D9"/>
    <w:rsid w:val="00C31048"/>
    <w:rsid w:val="00D21B8D"/>
    <w:rsid w:val="00D468AE"/>
    <w:rsid w:val="00D62A8B"/>
    <w:rsid w:val="00DA3518"/>
    <w:rsid w:val="00E11451"/>
    <w:rsid w:val="00E260DE"/>
    <w:rsid w:val="00ED47BC"/>
    <w:rsid w:val="00EE6F87"/>
    <w:rsid w:val="00F05077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64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29</cp:revision>
  <cp:lastPrinted>2022-02-26T07:42:00Z</cp:lastPrinted>
  <dcterms:created xsi:type="dcterms:W3CDTF">2020-10-07T11:14:00Z</dcterms:created>
  <dcterms:modified xsi:type="dcterms:W3CDTF">2022-02-26T16:11:00Z</dcterms:modified>
</cp:coreProperties>
</file>