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0FEF5690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4EB9FAB5" w:rsidR="004D54FD" w:rsidRDefault="00BB6E62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09ADD47F" w:rsidR="004D54FD" w:rsidRPr="00D468AE" w:rsidRDefault="00577FC9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Sofis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4EB9FAB5" w:rsidR="004D54FD" w:rsidRDefault="00BB6E62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09ADD47F" w:rsidR="004D54FD" w:rsidRPr="00D468AE" w:rsidRDefault="00577FC9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Sofis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212BFFB1" w:rsidR="00084DAF" w:rsidRDefault="00577FC9">
            <w:pPr>
              <w:pStyle w:val="Corps"/>
            </w:pPr>
            <w:r>
              <w:rPr>
                <w:noProof/>
              </w:rPr>
              <w:drawing>
                <wp:inline distT="0" distB="0" distL="0" distR="0" wp14:anchorId="597A8F7E" wp14:editId="154971F7">
                  <wp:extent cx="1952625" cy="1111782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93" cy="111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7415" w14:textId="2FFCEE29" w:rsidR="009B6366" w:rsidRDefault="00577FC9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1A8468E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2657475" cy="1476375"/>
                      <wp:effectExtent l="0" t="19050" r="47625" b="47625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14763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731CEC" w14:textId="77777777" w:rsidR="00577FC9" w:rsidRPr="00577FC9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8 et 9/10/2020</w:t>
                                  </w:r>
                                </w:p>
                                <w:p w14:paraId="68B27AF4" w14:textId="4BA00769" w:rsidR="009B6366" w:rsidRPr="00577FC9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9H-12H30/13H30-17H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15pt;margin-top:1.05pt;width:209.2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" adj="15600" fillcolor="#5b9bd5 [3208]" strokecolor="#1f4d78 [1608]" strokeweight="1pt">
                      <v:textbox>
                        <w:txbxContent>
                          <w:p w14:paraId="5C731CEC" w14:textId="77777777" w:rsidR="00577FC9" w:rsidRPr="00577FC9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8 et 9/10/2020</w:t>
                            </w:r>
                          </w:p>
                          <w:p w14:paraId="68B27AF4" w14:textId="4BA00769" w:rsidR="009B6366" w:rsidRPr="00577FC9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9H-12H30/13H30-17H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6EB6A767" w:rsidR="00BB6E62" w:rsidRDefault="00BB6E62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0B18E83B" w14:textId="77777777" w:rsidR="00577FC9" w:rsidRDefault="00084DAF">
            <w:pPr>
              <w:pStyle w:val="Corps"/>
              <w:rPr>
                <w:b/>
                <w:bCs/>
              </w:rPr>
            </w:pPr>
            <w:r w:rsidRPr="00577FC9">
              <w:rPr>
                <w:b/>
                <w:bCs/>
              </w:rPr>
              <w:t xml:space="preserve">Habilitation électrique Initiale </w:t>
            </w:r>
          </w:p>
          <w:p w14:paraId="1B3DFCD1" w14:textId="26AB0CDB" w:rsidR="00084DAF" w:rsidRPr="00577FC9" w:rsidRDefault="00577FC9">
            <w:pPr>
              <w:pStyle w:val="Corps"/>
              <w:rPr>
                <w:b/>
                <w:bCs/>
              </w:rPr>
            </w:pPr>
            <w:r w:rsidRPr="00577FC9">
              <w:rPr>
                <w:b/>
                <w:bCs/>
              </w:rPr>
              <w:t>BS BE Manoeuvre</w:t>
            </w:r>
          </w:p>
          <w:p w14:paraId="34FCFED3" w14:textId="77777777" w:rsidR="009B6366" w:rsidRDefault="009B6366">
            <w:pPr>
              <w:pStyle w:val="Corps"/>
            </w:pPr>
          </w:p>
          <w:p w14:paraId="4601C377" w14:textId="256DD36A" w:rsidR="00084DAF" w:rsidRDefault="00577FC9" w:rsidP="00084DAF">
            <w:pPr>
              <w:pStyle w:val="Corps"/>
            </w:pPr>
            <w:r>
              <w:t>P</w:t>
            </w:r>
            <w:r w:rsidR="00084DAF">
              <w:t>résentielle</w:t>
            </w:r>
          </w:p>
          <w:p w14:paraId="2EC83FFF" w14:textId="77777777" w:rsidR="00084DAF" w:rsidRDefault="00084DAF">
            <w:pPr>
              <w:pStyle w:val="Corps"/>
            </w:pPr>
          </w:p>
          <w:p w14:paraId="3AAB1002" w14:textId="6FC307ED" w:rsidR="009B6366" w:rsidRDefault="009B6366" w:rsidP="009B6366">
            <w:pPr>
              <w:pStyle w:val="Corps"/>
            </w:pPr>
            <w:r>
              <w:t>Nombre de stagiaires :</w:t>
            </w:r>
            <w:r w:rsidR="00577FC9">
              <w:t xml:space="preserve"> 10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7C5EB88C" w:rsidR="009B6366" w:rsidRDefault="009B6366" w:rsidP="009B6366">
            <w:pPr>
              <w:pStyle w:val="Corps"/>
            </w:pPr>
            <w:r>
              <w:t>Nom du client final</w:t>
            </w:r>
            <w:r w:rsidR="00577FC9">
              <w:t xml:space="preserve"> </w:t>
            </w:r>
            <w:r>
              <w:t>:</w:t>
            </w:r>
            <w:r w:rsidR="00577FC9">
              <w:t xml:space="preserve"> CNFPT 1</w:t>
            </w:r>
            <w:r w:rsidR="00577FC9" w:rsidRPr="00577FC9">
              <w:rPr>
                <w:vertAlign w:val="superscript"/>
              </w:rPr>
              <w:t>ère</w:t>
            </w:r>
            <w:r w:rsidR="00577FC9">
              <w:t xml:space="preserve"> couronne I</w:t>
            </w:r>
            <w:r w:rsidR="00BB6E62">
              <w:t>le de France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0461C1D" w:rsidR="00084DAF" w:rsidRDefault="00A01B4D" w:rsidP="009B6366">
            <w:pPr>
              <w:pStyle w:val="Corps"/>
            </w:pPr>
            <w:r>
              <w:t>Mission n° : 52811b</w:t>
            </w:r>
          </w:p>
        </w:tc>
      </w:tr>
    </w:tbl>
    <w:p w14:paraId="58E746F8" w14:textId="72627F0D" w:rsidR="00893556" w:rsidRDefault="005B2006">
      <w:pPr>
        <w:pStyle w:val="Corps"/>
      </w:pPr>
      <w:r>
        <w:t>Contact</w:t>
      </w:r>
      <w:r w:rsidR="00C9409F">
        <w:t xml:space="preserve"> </w:t>
      </w:r>
      <w:proofErr w:type="spellStart"/>
      <w:r w:rsidR="00C9409F">
        <w:t>Sofis</w:t>
      </w:r>
      <w:proofErr w:type="spellEnd"/>
      <w:r>
        <w:t> :</w:t>
      </w:r>
      <w:r w:rsidR="00737F85">
        <w:t xml:space="preserve"> </w:t>
      </w:r>
      <w:r w:rsidR="00577FC9" w:rsidRPr="00577FC9">
        <w:t>Caroline COGEZ</w:t>
      </w:r>
      <w:r w:rsidR="00893556">
        <w:tab/>
      </w:r>
      <w:r w:rsidR="00893556">
        <w:tab/>
        <w:t xml:space="preserve">Fonction : </w:t>
      </w:r>
      <w:r w:rsidR="00577FC9">
        <w:t>Chargée</w:t>
      </w:r>
      <w:r w:rsidR="00893556" w:rsidRPr="00893556">
        <w:t xml:space="preserve"> de formation</w:t>
      </w:r>
    </w:p>
    <w:p w14:paraId="5439BB0F" w14:textId="47B0F7CE" w:rsidR="005B2006" w:rsidRDefault="005B2006">
      <w:pPr>
        <w:pStyle w:val="Corps"/>
      </w:pPr>
      <w:r>
        <w:t>Téléphone :</w:t>
      </w:r>
      <w:r w:rsidR="00737F85">
        <w:t xml:space="preserve"> </w:t>
      </w:r>
      <w:r w:rsidR="00577FC9">
        <w:rPr>
          <w:rFonts w:ascii="Segoe UI Light" w:hAnsi="Segoe UI Light" w:cs="Segoe UI Light"/>
          <w:color w:val="595959"/>
          <w:sz w:val="20"/>
          <w:szCs w:val="20"/>
        </w:rPr>
        <w:t>02 46 85 02 82</w:t>
      </w:r>
      <w:r w:rsidR="004D54FD">
        <w:tab/>
      </w:r>
      <w:r w:rsidR="004D54FD">
        <w:tab/>
      </w:r>
      <w:r w:rsidR="00C9409F">
        <w:tab/>
      </w:r>
      <w:r>
        <w:t>Courriel :</w:t>
      </w:r>
      <w:r w:rsidR="00737F85">
        <w:t xml:space="preserve"> </w:t>
      </w:r>
      <w:r w:rsidR="00577FC9" w:rsidRPr="00577FC9">
        <w:t>caroline.cogez@sofis.fr</w:t>
      </w:r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94"/>
      </w:tblGrid>
      <w:tr w:rsidR="00BB6E62" w14:paraId="03CFEB38" w14:textId="77777777" w:rsidTr="002A68DF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A504" w14:textId="2E1BC764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</w:t>
            </w:r>
            <w:r w:rsidR="00577FC9">
              <w:rPr>
                <w:b/>
                <w:bCs/>
              </w:rPr>
              <w:t xml:space="preserve">le </w:t>
            </w:r>
            <w:r w:rsidR="00BB6E62">
              <w:rPr>
                <w:b/>
                <w:bCs/>
              </w:rPr>
              <w:t xml:space="preserve">jeudi </w:t>
            </w:r>
            <w:r w:rsidR="00577FC9">
              <w:rPr>
                <w:b/>
                <w:bCs/>
              </w:rPr>
              <w:t xml:space="preserve">8/10/2020 </w:t>
            </w:r>
            <w:r w:rsidRPr="009B6366">
              <w:rPr>
                <w:b/>
                <w:bCs/>
              </w:rPr>
              <w:t>:</w:t>
            </w:r>
          </w:p>
          <w:p w14:paraId="6A118F82" w14:textId="088A33E9" w:rsidR="00084DAF" w:rsidRDefault="00577FC9">
            <w:pPr>
              <w:pStyle w:val="Corps"/>
            </w:pPr>
            <w:r>
              <w:t>Centre André Malraux</w:t>
            </w:r>
          </w:p>
          <w:p w14:paraId="5B29CFA3" w14:textId="0156F313" w:rsidR="00084DAF" w:rsidRDefault="00577FC9">
            <w:pPr>
              <w:pStyle w:val="Corps"/>
            </w:pPr>
            <w:r>
              <w:t>1 avenue Léon Harmel</w:t>
            </w:r>
          </w:p>
          <w:p w14:paraId="42705222" w14:textId="7279599A" w:rsidR="00084DAF" w:rsidRDefault="00577FC9">
            <w:pPr>
              <w:pStyle w:val="Corps"/>
            </w:pPr>
            <w:r>
              <w:t>92160 Antony</w:t>
            </w:r>
          </w:p>
          <w:p w14:paraId="5B4B3BCF" w14:textId="26B093D4" w:rsidR="00084DAF" w:rsidRPr="00302E0B" w:rsidRDefault="00084DAF">
            <w:pPr>
              <w:pStyle w:val="Corps"/>
            </w:pPr>
            <w:r w:rsidRPr="00577FC9">
              <w:rPr>
                <w:b/>
                <w:bCs/>
                <w:lang w:val="it-IT"/>
              </w:rPr>
              <w:t xml:space="preserve">Salle : </w:t>
            </w:r>
            <w:r w:rsidR="00577FC9" w:rsidRPr="00302E0B">
              <w:t>Auditorium</w:t>
            </w:r>
          </w:p>
          <w:p w14:paraId="5F23E09D" w14:textId="58DAC8DF" w:rsidR="00302E0B" w:rsidRPr="00577FC9" w:rsidRDefault="00302E0B">
            <w:pPr>
              <w:pStyle w:val="Corps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Contact :</w:t>
            </w:r>
            <w:r w:rsidR="00BB6E62">
              <w:rPr>
                <w:b/>
                <w:bCs/>
                <w:lang w:val="it-IT"/>
              </w:rPr>
              <w:t xml:space="preserve"> </w:t>
            </w:r>
            <w:r w:rsidRPr="00302E0B">
              <w:t>Alain DELAGNEAU 01 46 48 54 48</w:t>
            </w:r>
          </w:p>
          <w:p w14:paraId="659CFDD2" w14:textId="3E884861" w:rsidR="00084DAF" w:rsidRPr="00577FC9" w:rsidRDefault="00084DAF" w:rsidP="00577FC9">
            <w:pPr>
              <w:pStyle w:val="Corps"/>
              <w:rPr>
                <w:lang w:val="it-IT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51FB" w14:textId="0041B49A" w:rsidR="00084DAF" w:rsidRDefault="00302E0B" w:rsidP="00737F85">
            <w:pPr>
              <w:pStyle w:val="Corps"/>
            </w:pPr>
            <w:r>
              <w:rPr>
                <w:noProof/>
              </w:rPr>
              <w:drawing>
                <wp:inline distT="0" distB="0" distL="0" distR="0" wp14:anchorId="73BA15D7" wp14:editId="39233BEA">
                  <wp:extent cx="2626995" cy="1761225"/>
                  <wp:effectExtent l="0" t="0" r="190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03" cy="17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E0B" w14:paraId="64AF69D5" w14:textId="77777777" w:rsidTr="002A68DF">
        <w:tc>
          <w:tcPr>
            <w:tcW w:w="4957" w:type="dxa"/>
            <w:tcBorders>
              <w:top w:val="single" w:sz="4" w:space="0" w:color="auto"/>
            </w:tcBorders>
          </w:tcPr>
          <w:p w14:paraId="2F3026E4" w14:textId="490C29EF" w:rsidR="00BB6E62" w:rsidRPr="009B6366" w:rsidRDefault="00BB6E62">
            <w:pPr>
              <w:pStyle w:val="Corps"/>
              <w:rPr>
                <w:b/>
                <w:bCs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6550B7FE" w14:textId="77777777" w:rsidR="00302E0B" w:rsidRDefault="00302E0B" w:rsidP="00737F85">
            <w:pPr>
              <w:pStyle w:val="Corps"/>
              <w:rPr>
                <w:noProof/>
              </w:rPr>
            </w:pPr>
          </w:p>
        </w:tc>
      </w:tr>
    </w:tbl>
    <w:p w14:paraId="33E31A9D" w14:textId="77777777" w:rsidR="00BB6E62" w:rsidRDefault="00BB6E62">
      <w:pPr>
        <w:pStyle w:val="Corps"/>
      </w:pPr>
    </w:p>
    <w:p w14:paraId="0E718F4F" w14:textId="2A80C89D" w:rsidR="00657D06" w:rsidRDefault="00657D06">
      <w:pPr>
        <w:pStyle w:val="Corps"/>
      </w:pPr>
      <w:r>
        <w:t>Documents pour le formateur :</w:t>
      </w:r>
    </w:p>
    <w:p w14:paraId="18AA6AA2" w14:textId="77777777" w:rsidR="00BB6E62" w:rsidRDefault="00BB6E62">
      <w:pPr>
        <w:pStyle w:val="Corps"/>
      </w:pPr>
    </w:p>
    <w:p w14:paraId="2D42EF4A" w14:textId="77777777" w:rsidR="00C9409F" w:rsidRDefault="00C9409F" w:rsidP="00C9409F">
      <w:pPr>
        <w:pStyle w:val="Corps"/>
      </w:pPr>
      <w:sdt>
        <w:sdtPr>
          <w:id w:val="-31427397"/>
        </w:sdtPr>
        <w:sdtContent>
          <w:sdt>
            <w:sdtPr>
              <w:id w:val="-824589858"/>
            </w:sdtPr>
            <w:sdtContent>
              <w:r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>
        <w:t xml:space="preserve"> Ordre de mission </w:t>
      </w:r>
      <w:proofErr w:type="spellStart"/>
      <w:r>
        <w:t>Sofis</w:t>
      </w:r>
      <w:proofErr w:type="spellEnd"/>
    </w:p>
    <w:p w14:paraId="7BE2C4C4" w14:textId="77777777" w:rsidR="00C9409F" w:rsidRDefault="00C9409F" w:rsidP="00C9409F">
      <w:pPr>
        <w:pStyle w:val="Corps"/>
      </w:pPr>
      <w:sdt>
        <w:sdtPr>
          <w:id w:val="5646328"/>
        </w:sdtPr>
        <w:sdtContent>
          <w:sdt>
            <w:sdtPr>
              <w:id w:val="480347999"/>
            </w:sdtPr>
            <w:sdtContent>
              <w:r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>
        <w:t xml:space="preserve"> Feuille d'émargement </w:t>
      </w:r>
      <w:proofErr w:type="spellStart"/>
      <w:r>
        <w:t>Sofis</w:t>
      </w:r>
      <w:proofErr w:type="spellEnd"/>
      <w:r>
        <w:t xml:space="preserve"> </w:t>
      </w:r>
    </w:p>
    <w:p w14:paraId="45A3A011" w14:textId="4FE04147" w:rsidR="00C9409F" w:rsidRDefault="00C9409F" w:rsidP="00C9409F">
      <w:pPr>
        <w:pStyle w:val="Corps"/>
      </w:pPr>
      <w:sdt>
        <w:sdtPr>
          <w:id w:val="1619644873"/>
        </w:sdtPr>
        <w:sdtContent>
          <w:sdt>
            <w:sdtPr>
              <w:id w:val="147259980"/>
            </w:sdtPr>
            <w:sdtContent>
              <w:r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Pr="007A2B0F">
        <w:t xml:space="preserve">  Livrets </w:t>
      </w:r>
      <w:proofErr w:type="spellStart"/>
      <w:r w:rsidRPr="007A2B0F">
        <w:t>Sofis</w:t>
      </w:r>
      <w:proofErr w:type="spellEnd"/>
      <w:r w:rsidRPr="007A2B0F">
        <w:t xml:space="preserve"> dématérialisés </w:t>
      </w:r>
    </w:p>
    <w:p w14:paraId="31409899" w14:textId="77777777" w:rsidR="00C9409F" w:rsidRDefault="00C9409F" w:rsidP="00C9409F">
      <w:pPr>
        <w:pStyle w:val="Corps"/>
      </w:pPr>
      <w:sdt>
        <w:sdtPr>
          <w:id w:val="2023820517"/>
        </w:sdtPr>
        <w:sdtContent>
          <w:sdt>
            <w:sdtPr>
              <w:id w:val="1418516697"/>
            </w:sdtPr>
            <w:sdtContent>
              <w:r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>
        <w:t xml:space="preserve"> Fiche d'évaluation </w:t>
      </w:r>
      <w:proofErr w:type="spellStart"/>
      <w:r>
        <w:t>Sofis</w:t>
      </w:r>
      <w:proofErr w:type="spellEnd"/>
      <w:r>
        <w:t xml:space="preserve"> par stagiaire </w:t>
      </w:r>
    </w:p>
    <w:p w14:paraId="162AF90E" w14:textId="77777777" w:rsidR="00C9409F" w:rsidRDefault="00C9409F" w:rsidP="00C9409F">
      <w:pPr>
        <w:pStyle w:val="Corps"/>
      </w:pPr>
      <w:sdt>
        <w:sdtPr>
          <w:id w:val="1457368562"/>
        </w:sdtPr>
        <w:sdtContent>
          <w:sdt>
            <w:sdtPr>
              <w:id w:val="42884040"/>
            </w:sdtPr>
            <w:sdtContent>
              <w:r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>
        <w:t xml:space="preserve"> Questionnaire d'évaluation à chaud </w:t>
      </w:r>
      <w:proofErr w:type="spellStart"/>
      <w:r>
        <w:t>Sofis</w:t>
      </w:r>
      <w:proofErr w:type="spellEnd"/>
    </w:p>
    <w:p w14:paraId="09A14EE7" w14:textId="77777777" w:rsidR="00C9409F" w:rsidRDefault="00C9409F" w:rsidP="00C9409F">
      <w:pPr>
        <w:pStyle w:val="Corps"/>
      </w:pPr>
      <w:sdt>
        <w:sdtPr>
          <w:id w:val="-296382499"/>
        </w:sdtPr>
        <w:sdtContent>
          <w:r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>
        <w:t xml:space="preserve"> Compte-rendu de formation </w:t>
      </w:r>
      <w:proofErr w:type="spellStart"/>
      <w:r>
        <w:t>Sofis</w:t>
      </w:r>
      <w:proofErr w:type="spellEnd"/>
      <w:r>
        <w:t xml:space="preserve"> </w:t>
      </w:r>
    </w:p>
    <w:p w14:paraId="49F12EFD" w14:textId="77777777" w:rsidR="00A20F63" w:rsidRDefault="00A20F63" w:rsidP="0085535E">
      <w:pPr>
        <w:pStyle w:val="Corps"/>
      </w:pP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6C2E" w14:textId="77777777" w:rsidR="00C9629E" w:rsidRDefault="00C9629E">
      <w:pPr>
        <w:spacing w:after="0" w:line="240" w:lineRule="auto"/>
      </w:pPr>
      <w:r>
        <w:separator/>
      </w:r>
    </w:p>
  </w:endnote>
  <w:endnote w:type="continuationSeparator" w:id="0">
    <w:p w14:paraId="43FB0630" w14:textId="77777777" w:rsidR="00C9629E" w:rsidRDefault="00C9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31CC" w14:textId="77777777" w:rsidR="00C9629E" w:rsidRDefault="00C962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5C93D6" w14:textId="77777777" w:rsidR="00C9629E" w:rsidRDefault="00C9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C9629E">
    <w:pPr>
      <w:pStyle w:val="En-tte"/>
    </w:pPr>
  </w:p>
  <w:p w14:paraId="3C867E20" w14:textId="77777777" w:rsidR="00E66BFD" w:rsidRDefault="00C9629E">
    <w:pPr>
      <w:pStyle w:val="En-tte"/>
    </w:pPr>
  </w:p>
  <w:p w14:paraId="0EA15729" w14:textId="77777777" w:rsidR="00E66BFD" w:rsidRDefault="00C9629E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2A68DF"/>
    <w:rsid w:val="00302E0B"/>
    <w:rsid w:val="00303D92"/>
    <w:rsid w:val="004D54FD"/>
    <w:rsid w:val="00560D3D"/>
    <w:rsid w:val="00577FC9"/>
    <w:rsid w:val="00584744"/>
    <w:rsid w:val="005B2006"/>
    <w:rsid w:val="005C6F6E"/>
    <w:rsid w:val="005D49D9"/>
    <w:rsid w:val="00657D06"/>
    <w:rsid w:val="00672950"/>
    <w:rsid w:val="006B65A8"/>
    <w:rsid w:val="00737F85"/>
    <w:rsid w:val="007B76A7"/>
    <w:rsid w:val="007C7E33"/>
    <w:rsid w:val="0085535E"/>
    <w:rsid w:val="00893556"/>
    <w:rsid w:val="009B6366"/>
    <w:rsid w:val="009F451A"/>
    <w:rsid w:val="00A001BF"/>
    <w:rsid w:val="00A01B4D"/>
    <w:rsid w:val="00A20F63"/>
    <w:rsid w:val="00BA5072"/>
    <w:rsid w:val="00BB6E62"/>
    <w:rsid w:val="00C9409F"/>
    <w:rsid w:val="00C9629E"/>
    <w:rsid w:val="00D468AE"/>
    <w:rsid w:val="00D62A8B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17</cp:revision>
  <cp:lastPrinted>2020-03-03T15:36:00Z</cp:lastPrinted>
  <dcterms:created xsi:type="dcterms:W3CDTF">2020-10-07T11:14:00Z</dcterms:created>
  <dcterms:modified xsi:type="dcterms:W3CDTF">2021-09-21T17:29:00Z</dcterms:modified>
</cp:coreProperties>
</file>