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292DDF79" w14:textId="77777777" w:rsidR="00A542F1" w:rsidRDefault="00A542F1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42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TOUATI Léo</w:t>
                            </w:r>
                          </w:p>
                          <w:p w14:paraId="53342AB1" w14:textId="60C2B886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5FE2E2EC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1E2859E5" w14:textId="6771A089" w:rsidR="00A542F1" w:rsidRDefault="00A542F1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Photovoltaïque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292DDF79" w14:textId="77777777" w:rsidR="00A542F1" w:rsidRDefault="00A542F1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42F1">
                        <w:rPr>
                          <w:b/>
                          <w:bCs/>
                          <w:sz w:val="28"/>
                          <w:szCs w:val="28"/>
                        </w:rPr>
                        <w:t>TOUATI Léo</w:t>
                      </w:r>
                    </w:p>
                    <w:p w14:paraId="53342AB1" w14:textId="60C2B886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5FE2E2EC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1E2859E5" w14:textId="6771A089" w:rsidR="00A542F1" w:rsidRDefault="00A542F1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Photovoltaïque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03D4FEFD" w:rsidR="00084DAF" w:rsidRDefault="00A542F1">
            <w:pPr>
              <w:pStyle w:val="Corps"/>
            </w:pPr>
            <w:r w:rsidRPr="00BC372A">
              <w:rPr>
                <w:noProof/>
              </w:rPr>
              <w:drawing>
                <wp:inline distT="0" distB="0" distL="0" distR="0" wp14:anchorId="1D46DC45" wp14:editId="6427DFF8">
                  <wp:extent cx="1885950" cy="512023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836" cy="51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5F7521F0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8B27AF4" w14:textId="5893B313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E25AB" w:rsidRP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9H-12H/13H-17H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5F7521F0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B27AF4" w14:textId="5893B313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E25AB" w:rsidRP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9H-12H/13H-17H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693FC9F7" w14:textId="77777777" w:rsidR="00A542F1" w:rsidRDefault="00A542F1">
            <w:pPr>
              <w:pStyle w:val="Corps"/>
            </w:pPr>
          </w:p>
          <w:p w14:paraId="5E3D5EC5" w14:textId="0D289744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3A840A63" w14:textId="77777777" w:rsidR="00A542F1" w:rsidRDefault="00084DAF" w:rsidP="00A542F1">
            <w:pPr>
              <w:pStyle w:val="Entete-Corps"/>
              <w:rPr>
                <w:b/>
                <w:bCs/>
                <w:sz w:val="28"/>
                <w:szCs w:val="28"/>
              </w:rPr>
            </w:pPr>
            <w:r w:rsidRPr="00A542F1">
              <w:rPr>
                <w:b/>
                <w:bCs/>
                <w:sz w:val="28"/>
                <w:szCs w:val="28"/>
              </w:rPr>
              <w:t>Habilitation électrique</w:t>
            </w:r>
            <w:r>
              <w:t xml:space="preserve"> </w:t>
            </w:r>
            <w:r w:rsidR="00A542F1">
              <w:rPr>
                <w:b/>
                <w:bCs/>
                <w:sz w:val="28"/>
                <w:szCs w:val="28"/>
              </w:rPr>
              <w:t>Photovoltaïque</w:t>
            </w:r>
          </w:p>
          <w:p w14:paraId="34FCFED3" w14:textId="768F5D1D" w:rsidR="009B6366" w:rsidRDefault="009B6366">
            <w:pPr>
              <w:pStyle w:val="Corps"/>
            </w:pPr>
          </w:p>
          <w:p w14:paraId="2EC83FFF" w14:textId="77777777" w:rsidR="00084DAF" w:rsidRDefault="00084DAF">
            <w:pPr>
              <w:pStyle w:val="Corps"/>
            </w:pPr>
          </w:p>
          <w:p w14:paraId="1B6A281C" w14:textId="77777777" w:rsidR="003966B0" w:rsidRDefault="009B6366" w:rsidP="009B6366">
            <w:pPr>
              <w:pStyle w:val="Corps"/>
            </w:pPr>
            <w:r>
              <w:t>Nombre de stagiaires :</w:t>
            </w:r>
          </w:p>
          <w:p w14:paraId="32C60CD8" w14:textId="77777777" w:rsidR="003966B0" w:rsidRDefault="003966B0" w:rsidP="009B6366">
            <w:pPr>
              <w:pStyle w:val="Corps"/>
            </w:pPr>
          </w:p>
          <w:p w14:paraId="3AAB1002" w14:textId="53C01939" w:rsidR="009B6366" w:rsidRDefault="003966B0" w:rsidP="009B6366">
            <w:pPr>
              <w:pStyle w:val="Corps"/>
            </w:pPr>
            <w:r>
              <w:t>Client final :</w:t>
            </w:r>
            <w:r w:rsidR="002E25AB">
              <w:t xml:space="preserve"> 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0301E4DE" w14:textId="0B947C2C" w:rsidR="00084DAF" w:rsidRDefault="009B6366" w:rsidP="009B6366">
            <w:pPr>
              <w:pStyle w:val="Corps"/>
            </w:pPr>
            <w:r>
              <w:t>:</w:t>
            </w: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203523C1" w14:textId="399563F3" w:rsidR="00CB0C2D" w:rsidRDefault="00CB0C2D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 xml:space="preserve">Air </w:t>
            </w:r>
            <w:proofErr w:type="spellStart"/>
            <w:r>
              <w:rPr>
                <w:b/>
                <w:bCs/>
              </w:rPr>
              <w:t>BnB</w:t>
            </w:r>
            <w:proofErr w:type="spellEnd"/>
            <w:r>
              <w:rPr>
                <w:b/>
                <w:bCs/>
              </w:rPr>
              <w:t> :</w:t>
            </w:r>
          </w:p>
          <w:p w14:paraId="33282F21" w14:textId="77777777" w:rsidR="00CB0C2D" w:rsidRDefault="00CB0C2D">
            <w:pPr>
              <w:pStyle w:val="Corps"/>
              <w:rPr>
                <w:b/>
                <w:bCs/>
              </w:rPr>
            </w:pPr>
          </w:p>
          <w:p w14:paraId="4B349074" w14:textId="77777777" w:rsidR="00CB0C2D" w:rsidRDefault="00CB0C2D">
            <w:pPr>
              <w:pStyle w:val="Corps"/>
              <w:rPr>
                <w:b/>
                <w:bCs/>
              </w:rPr>
            </w:pPr>
          </w:p>
          <w:p w14:paraId="71DCA504" w14:textId="7B4EFC62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4A92772B" w14:textId="77777777" w:rsidR="002E25AB" w:rsidRDefault="002E25AB">
            <w:pPr>
              <w:pStyle w:val="Corps"/>
              <w:rPr>
                <w:b/>
                <w:bCs/>
              </w:rPr>
            </w:pPr>
          </w:p>
          <w:p w14:paraId="20879402" w14:textId="77777777" w:rsidR="002E25AB" w:rsidRDefault="002E25AB">
            <w:pPr>
              <w:pStyle w:val="Corps"/>
              <w:rPr>
                <w:b/>
                <w:bCs/>
              </w:rPr>
            </w:pPr>
          </w:p>
          <w:p w14:paraId="44964021" w14:textId="71FC9BE1" w:rsidR="002E25AB" w:rsidRDefault="00084DAF" w:rsidP="002E25AB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</w:p>
          <w:p w14:paraId="0D4D8DB4" w14:textId="5326FC8B" w:rsidR="00084DAF" w:rsidRDefault="00084DAF">
            <w:pPr>
              <w:pStyle w:val="Corps"/>
            </w:pP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495F8EF8" w:rsidR="00084DAF" w:rsidRDefault="00084DAF" w:rsidP="00737F85">
            <w:pPr>
              <w:pStyle w:val="Corps"/>
            </w:pPr>
          </w:p>
        </w:tc>
      </w:tr>
    </w:tbl>
    <w:p w14:paraId="4AD61B49" w14:textId="77777777" w:rsidR="002E25AB" w:rsidRDefault="002E25AB">
      <w:pPr>
        <w:pStyle w:val="Corps"/>
      </w:pPr>
    </w:p>
    <w:p w14:paraId="29E30D1F" w14:textId="09F0B195" w:rsidR="0084291C" w:rsidRPr="003966B0" w:rsidRDefault="0084291C">
      <w:pPr>
        <w:pStyle w:val="Corps"/>
        <w:rPr>
          <w:u w:val="single"/>
        </w:rPr>
      </w:pPr>
      <w:r w:rsidRPr="003966B0">
        <w:rPr>
          <w:u w:val="single"/>
        </w:rPr>
        <w:t>Matériel</w:t>
      </w:r>
    </w:p>
    <w:p w14:paraId="71D95A4C" w14:textId="3A6A0627" w:rsidR="0084291C" w:rsidRDefault="0084291C">
      <w:pPr>
        <w:pStyle w:val="Corps"/>
      </w:pPr>
    </w:p>
    <w:p w14:paraId="107AD96B" w14:textId="4DE03CD6" w:rsidR="0084291C" w:rsidRPr="003966B0" w:rsidRDefault="007E0C66" w:rsidP="003966B0">
      <w:pPr>
        <w:pStyle w:val="Corps"/>
      </w:pPr>
      <w:sdt>
        <w:sdtPr>
          <w:id w:val="130525709"/>
        </w:sdtPr>
        <w:sdtEndPr/>
        <w:sdtContent>
          <w:r w:rsidR="0084291C" w:rsidRPr="003966B0">
            <w:rPr>
              <w:rFonts w:ascii="Segoe UI Symbol" w:hAnsi="Segoe UI Symbol" w:cs="Segoe UI Symbol"/>
            </w:rPr>
            <w:t>☒</w:t>
          </w:r>
        </w:sdtContent>
      </w:sdt>
      <w:r w:rsidR="0084291C" w:rsidRPr="003966B0">
        <w:t xml:space="preserve">  1 Maquette pédagogique Photovoltaïque</w:t>
      </w:r>
    </w:p>
    <w:p w14:paraId="3CD9D503" w14:textId="77777777" w:rsidR="0084291C" w:rsidRDefault="0084291C">
      <w:pPr>
        <w:pStyle w:val="Corps"/>
      </w:pPr>
    </w:p>
    <w:p w14:paraId="0E718F4F" w14:textId="41671024" w:rsidR="00657D06" w:rsidRPr="003966B0" w:rsidRDefault="00A542F1">
      <w:pPr>
        <w:pStyle w:val="Corps"/>
        <w:rPr>
          <w:u w:val="single"/>
        </w:rPr>
      </w:pPr>
      <w:r w:rsidRPr="003966B0">
        <w:rPr>
          <w:u w:val="single"/>
        </w:rPr>
        <w:t xml:space="preserve">Documents </w:t>
      </w:r>
      <w:proofErr w:type="spellStart"/>
      <w:r w:rsidRPr="003966B0">
        <w:rPr>
          <w:u w:val="single"/>
        </w:rPr>
        <w:t>Prevact</w:t>
      </w:r>
      <w:proofErr w:type="spellEnd"/>
      <w:r w:rsidR="00657D06" w:rsidRPr="003966B0">
        <w:rPr>
          <w:u w:val="single"/>
        </w:rPr>
        <w:t xml:space="preserve"> pour le formateur :</w:t>
      </w:r>
    </w:p>
    <w:p w14:paraId="76C4AD90" w14:textId="77777777" w:rsidR="002E25AB" w:rsidRPr="003966B0" w:rsidRDefault="002E25AB">
      <w:pPr>
        <w:pStyle w:val="Corps"/>
      </w:pPr>
    </w:p>
    <w:p w14:paraId="5638C241" w14:textId="699C8BB6" w:rsidR="00893556" w:rsidRDefault="007E0C66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C11727" w:rsidRPr="003966B0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</w:t>
      </w:r>
      <w:r w:rsidR="00A542F1">
        <w:t>Récapitulatif formation</w:t>
      </w:r>
      <w:r w:rsidR="00893556">
        <w:t xml:space="preserve"> </w:t>
      </w:r>
    </w:p>
    <w:sdt>
      <w:sdtPr>
        <w:id w:val="-1848713035"/>
      </w:sdtPr>
      <w:sdtEndPr/>
      <w:sdtContent>
        <w:p w14:paraId="5FB36B59" w14:textId="182EDD8B" w:rsidR="00A542F1" w:rsidRDefault="00A542F1" w:rsidP="00D468AE">
          <w:pPr>
            <w:pStyle w:val="Corps"/>
          </w:pPr>
          <w:r w:rsidRPr="003966B0">
            <w:rPr>
              <w:rFonts w:ascii="Segoe UI Symbol" w:hAnsi="Segoe UI Symbol" w:cs="Segoe UI Symbol"/>
            </w:rPr>
            <w:t>☒</w:t>
          </w:r>
          <w:r w:rsidRPr="003966B0">
            <w:t xml:space="preserve"> </w:t>
          </w:r>
          <w:r>
            <w:t xml:space="preserve">Feuille d'émargement </w:t>
          </w:r>
        </w:p>
      </w:sdtContent>
    </w:sdt>
    <w:p w14:paraId="69AE0C61" w14:textId="0A21AD28" w:rsidR="00893556" w:rsidRDefault="007E0C66" w:rsidP="00D468AE">
      <w:pPr>
        <w:pStyle w:val="Corps"/>
      </w:pPr>
      <w:sdt>
        <w:sdtPr>
          <w:id w:val="-1692521841"/>
        </w:sdtPr>
        <w:sdtEndPr/>
        <w:sdtContent>
          <w:r w:rsidR="00C11727" w:rsidRPr="003966B0">
            <w:rPr>
              <w:rFonts w:ascii="Segoe UI Symbol" w:hAnsi="Segoe UI Symbol" w:cs="Segoe UI Symbol"/>
            </w:rPr>
            <w:t>☒</w:t>
          </w:r>
        </w:sdtContent>
      </w:sdt>
      <w:r w:rsidR="00C11727" w:rsidRPr="008D18BB">
        <w:t xml:space="preserve"> </w:t>
      </w:r>
      <w:r w:rsidR="00893556">
        <w:t>Test d'évaluation théorique</w:t>
      </w:r>
      <w:r w:rsidR="006B65A8">
        <w:t xml:space="preserve"> </w:t>
      </w:r>
    </w:p>
    <w:p w14:paraId="48FC993E" w14:textId="268C6286" w:rsidR="00A542F1" w:rsidRDefault="007E0C66" w:rsidP="00D468AE">
      <w:pPr>
        <w:pStyle w:val="Corps"/>
      </w:pPr>
      <w:sdt>
        <w:sdtPr>
          <w:id w:val="-868687949"/>
        </w:sdtPr>
        <w:sdtEndPr/>
        <w:sdtContent>
          <w:r w:rsidR="00A542F1" w:rsidRPr="003966B0">
            <w:rPr>
              <w:rFonts w:ascii="Segoe UI Symbol" w:hAnsi="Segoe UI Symbol" w:cs="Segoe UI Symbol"/>
            </w:rPr>
            <w:t>☒</w:t>
          </w:r>
        </w:sdtContent>
      </w:sdt>
      <w:r w:rsidR="00A542F1">
        <w:t xml:space="preserve"> Niveaux estimés</w:t>
      </w:r>
    </w:p>
    <w:p w14:paraId="26585596" w14:textId="21179E05" w:rsidR="00D468AE" w:rsidRDefault="007E0C66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467582465"/>
            </w:sdtPr>
            <w:sdtEndPr/>
            <w:sdtContent>
              <w:r w:rsidR="00C11727" w:rsidRPr="003966B0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</w:p>
    <w:p w14:paraId="2215E548" w14:textId="613B510F" w:rsidR="00A542F1" w:rsidRDefault="007E0C66" w:rsidP="00D468AE">
      <w:pPr>
        <w:pStyle w:val="Corps"/>
      </w:pPr>
      <w:sdt>
        <w:sdtPr>
          <w:id w:val="2025749951"/>
        </w:sdtPr>
        <w:sdtEndPr/>
        <w:sdtContent>
          <w:r w:rsidR="00A542F1" w:rsidRPr="003966B0">
            <w:rPr>
              <w:rFonts w:ascii="Segoe UI Symbol" w:hAnsi="Segoe UI Symbol" w:cs="Segoe UI Symbol"/>
            </w:rPr>
            <w:t>☒</w:t>
          </w:r>
        </w:sdtContent>
      </w:sdt>
      <w:r w:rsidR="00A542F1">
        <w:t xml:space="preserve"> Clés USB </w:t>
      </w:r>
      <w:proofErr w:type="spellStart"/>
      <w:r w:rsidR="00A542F1">
        <w:t>Prevact</w:t>
      </w:r>
      <w:proofErr w:type="spellEnd"/>
    </w:p>
    <w:p w14:paraId="054DEFC8" w14:textId="0947C32F" w:rsidR="0085535E" w:rsidRDefault="007E0C66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281037087"/>
            </w:sdtPr>
            <w:sdtEndPr/>
            <w:sdtContent>
              <w:r w:rsidR="00C11727" w:rsidRPr="003966B0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  <w:r w:rsidR="00A542F1">
        <w:t>LMT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7"/>
      <w:footerReference w:type="default" r:id="rId8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F16C" w14:textId="77777777" w:rsidR="007E0C66" w:rsidRDefault="007E0C66">
      <w:pPr>
        <w:spacing w:after="0" w:line="240" w:lineRule="auto"/>
      </w:pPr>
      <w:r>
        <w:separator/>
      </w:r>
    </w:p>
  </w:endnote>
  <w:endnote w:type="continuationSeparator" w:id="0">
    <w:p w14:paraId="657980CE" w14:textId="77777777" w:rsidR="007E0C66" w:rsidRDefault="007E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352B" w14:textId="77777777" w:rsidR="007E0C66" w:rsidRDefault="007E0C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473643" w14:textId="77777777" w:rsidR="007E0C66" w:rsidRDefault="007E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7E0C66">
    <w:pPr>
      <w:pStyle w:val="En-tte"/>
    </w:pPr>
  </w:p>
  <w:p w14:paraId="3C867E20" w14:textId="77777777" w:rsidR="00E66BFD" w:rsidRDefault="007E0C66">
    <w:pPr>
      <w:pStyle w:val="En-tte"/>
    </w:pPr>
  </w:p>
  <w:p w14:paraId="0EA15729" w14:textId="77777777" w:rsidR="00E66BFD" w:rsidRDefault="007E0C66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72838"/>
    <w:rsid w:val="00084DAF"/>
    <w:rsid w:val="0024151C"/>
    <w:rsid w:val="002E25AB"/>
    <w:rsid w:val="002F25EB"/>
    <w:rsid w:val="00303D92"/>
    <w:rsid w:val="003966B0"/>
    <w:rsid w:val="004D54FD"/>
    <w:rsid w:val="00584744"/>
    <w:rsid w:val="005B2006"/>
    <w:rsid w:val="005C6F6E"/>
    <w:rsid w:val="005D49D9"/>
    <w:rsid w:val="00657D06"/>
    <w:rsid w:val="006B65A8"/>
    <w:rsid w:val="00737F85"/>
    <w:rsid w:val="007B76A7"/>
    <w:rsid w:val="007C7E33"/>
    <w:rsid w:val="007E0C66"/>
    <w:rsid w:val="0084291C"/>
    <w:rsid w:val="0085535E"/>
    <w:rsid w:val="0088287D"/>
    <w:rsid w:val="00893556"/>
    <w:rsid w:val="00924AA1"/>
    <w:rsid w:val="009B6366"/>
    <w:rsid w:val="009F451A"/>
    <w:rsid w:val="00A001BF"/>
    <w:rsid w:val="00A35C93"/>
    <w:rsid w:val="00A542F1"/>
    <w:rsid w:val="00B52F5E"/>
    <w:rsid w:val="00BA5072"/>
    <w:rsid w:val="00C11727"/>
    <w:rsid w:val="00CB0C2D"/>
    <w:rsid w:val="00D468AE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15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20</cp:revision>
  <cp:lastPrinted>2020-03-03T15:36:00Z</cp:lastPrinted>
  <dcterms:created xsi:type="dcterms:W3CDTF">2020-10-07T11:14:00Z</dcterms:created>
  <dcterms:modified xsi:type="dcterms:W3CDTF">2021-11-25T09:52:00Z</dcterms:modified>
</cp:coreProperties>
</file>