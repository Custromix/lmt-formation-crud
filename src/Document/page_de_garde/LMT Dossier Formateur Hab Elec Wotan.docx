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7C0C4122">
                <wp:simplePos x="0" y="0"/>
                <wp:positionH relativeFrom="column">
                  <wp:posOffset>3333750</wp:posOffset>
                </wp:positionH>
                <wp:positionV relativeFrom="paragraph">
                  <wp:posOffset>-1137285</wp:posOffset>
                </wp:positionV>
                <wp:extent cx="2858130" cy="1275080"/>
                <wp:effectExtent l="0" t="0" r="0" b="127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7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6F7E06B2" w:rsidR="004D54FD" w:rsidRDefault="008E389C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Léo TOUATI</w:t>
                            </w:r>
                          </w:p>
                          <w:p w14:paraId="53342AB1" w14:textId="35AEB857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0AE2A186" w14:textId="1DE35793" w:rsidR="00B0202A" w:rsidRDefault="00B0202A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20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 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9.55pt;width:225.05pt;height:10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6F7E06B2" w:rsidR="004D54FD" w:rsidRDefault="008E389C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Léo TOUATI</w:t>
                      </w:r>
                    </w:p>
                    <w:p w14:paraId="53342AB1" w14:textId="35AEB857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0AE2A186" w14:textId="1DE35793" w:rsidR="00B0202A" w:rsidRDefault="00B0202A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202A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 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1120CDFF" w:rsidR="00A001BF" w:rsidRPr="001B2D51" w:rsidRDefault="00B0202A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1120CDFF" w:rsidR="00A001BF" w:rsidRPr="001B2D51" w:rsidRDefault="00B0202A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  <w:r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22183C7A" w14:textId="77777777" w:rsidR="00B0202A" w:rsidRDefault="00B0202A">
            <w:pPr>
              <w:pStyle w:val="Corps"/>
            </w:pPr>
          </w:p>
          <w:p w14:paraId="59C11955" w14:textId="52B213D0" w:rsidR="00084DAF" w:rsidRDefault="00B0202A">
            <w:pPr>
              <w:pStyle w:val="Corps"/>
            </w:pPr>
            <w:r>
              <w:rPr>
                <w:noProof/>
              </w:rPr>
              <w:drawing>
                <wp:inline distT="0" distB="0" distL="0" distR="0" wp14:anchorId="3879F9C0" wp14:editId="4F7C63EF">
                  <wp:extent cx="1238250" cy="520503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012" cy="53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6904CBED">
                      <wp:simplePos x="0" y="0"/>
                      <wp:positionH relativeFrom="column">
                        <wp:posOffset>-554354</wp:posOffset>
                      </wp:positionH>
                      <wp:positionV relativeFrom="paragraph">
                        <wp:posOffset>210185</wp:posOffset>
                      </wp:positionV>
                      <wp:extent cx="314325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0D316A" w14:textId="77777777" w:rsidR="00B0202A" w:rsidRPr="00B0202A" w:rsidRDefault="009B6366" w:rsidP="009B6366">
                                  <w:pPr>
                                    <w:rPr>
                                      <w:rFonts w:ascii="Houschka Rounded Alt Bold" w:hAnsi="Houschka Rounded Alt Bold"/>
                                      <w:lang w:val="pt-BR"/>
                                    </w:rPr>
                                  </w:pPr>
                                  <w:r w:rsidRPr="00B0202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8E389C" w:rsidRPr="00B0202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B0202A" w:rsidRPr="00B0202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31/08/2021 et 1/09/2021 matin</w:t>
                                  </w:r>
                                  <w:r w:rsidR="00B0202A" w:rsidRPr="00B0202A">
                                    <w:rPr>
                                      <w:rFonts w:ascii="Houschka Rounded Alt Bold" w:hAnsi="Houschka Rounded Alt Bold"/>
                                      <w:lang w:val="pt-BR"/>
                                    </w:rPr>
                                    <w:t xml:space="preserve"> </w:t>
                                  </w:r>
                                </w:p>
                                <w:p w14:paraId="68B27AF4" w14:textId="54943DA1" w:rsidR="009B6366" w:rsidRPr="00B0202A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202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  <w:r w:rsidR="008E389C" w:rsidRPr="00B0202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9h-12h /13h-17h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43.65pt;margin-top:16.55pt;width:247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" adj="16953" fillcolor="#5b9bd5 [3208]" strokecolor="#1f4d78 [1608]" strokeweight="1pt">
                      <v:textbox>
                        <w:txbxContent>
                          <w:p w14:paraId="560D316A" w14:textId="77777777" w:rsidR="00B0202A" w:rsidRPr="00B0202A" w:rsidRDefault="009B6366" w:rsidP="009B6366">
                            <w:pPr>
                              <w:rPr>
                                <w:rFonts w:ascii="Houschka Rounded Alt Bold" w:hAnsi="Houschka Rounded Alt Bold"/>
                                <w:lang w:val="pt-BR"/>
                              </w:rPr>
                            </w:pPr>
                            <w:r w:rsidRPr="00B0202A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8E389C" w:rsidRPr="00B0202A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0202A" w:rsidRPr="00B0202A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31/08/2021 et 1/09/2021 matin</w:t>
                            </w:r>
                            <w:r w:rsidR="00B0202A" w:rsidRPr="00B0202A">
                              <w:rPr>
                                <w:rFonts w:ascii="Houschka Rounded Alt Bold" w:hAnsi="Houschka Rounded Alt Bold"/>
                                <w:lang w:val="pt-BR"/>
                              </w:rPr>
                              <w:t xml:space="preserve"> </w:t>
                            </w:r>
                          </w:p>
                          <w:p w14:paraId="68B27AF4" w14:textId="54943DA1" w:rsidR="009B6366" w:rsidRPr="00B0202A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02A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  <w:r w:rsidR="008E389C" w:rsidRPr="00B0202A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9h-12h /13h-17h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3C7415" w14:textId="2E89EBE0" w:rsidR="009B6366" w:rsidRDefault="009B6366">
            <w:pPr>
              <w:pStyle w:val="Corps"/>
            </w:pP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7CE7A46F" w14:textId="77777777" w:rsidR="00B0202A" w:rsidRDefault="00B0202A">
            <w:pPr>
              <w:pStyle w:val="Corps"/>
            </w:pPr>
          </w:p>
          <w:p w14:paraId="3E320470" w14:textId="16D4CDCB" w:rsidR="00B0202A" w:rsidRDefault="00084DAF">
            <w:pPr>
              <w:pStyle w:val="Corps"/>
            </w:pPr>
            <w:r>
              <w:t xml:space="preserve">Intitulé de la formation : </w:t>
            </w:r>
          </w:p>
          <w:p w14:paraId="5E3D5EC5" w14:textId="547240EF" w:rsidR="00084DAF" w:rsidRDefault="00B0202A">
            <w:pPr>
              <w:pStyle w:val="Corps"/>
            </w:pPr>
            <w:r>
              <w:rPr>
                <w:rFonts w:ascii="Houschka Rounded Alt Bold" w:hAnsi="Houschka Rounded Alt Bold"/>
              </w:rPr>
              <w:t>BR B2V BC Recyclage</w:t>
            </w:r>
          </w:p>
          <w:p w14:paraId="2EC83FFF" w14:textId="77777777" w:rsidR="00084DAF" w:rsidRDefault="00084DAF">
            <w:pPr>
              <w:pStyle w:val="Corps"/>
            </w:pPr>
          </w:p>
          <w:p w14:paraId="3AAB1002" w14:textId="1AB998BE" w:rsidR="009B6366" w:rsidRDefault="009B6366" w:rsidP="009B6366">
            <w:pPr>
              <w:pStyle w:val="Corps"/>
            </w:pPr>
            <w:r>
              <w:t>Nombre de stagiaires :</w:t>
            </w:r>
            <w:r w:rsidR="008E389C">
              <w:t xml:space="preserve"> </w:t>
            </w:r>
            <w:r w:rsidR="00B0202A">
              <w:t>8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8E746F8" w14:textId="53180D67" w:rsidR="00893556" w:rsidRDefault="005B2006">
      <w:pPr>
        <w:pStyle w:val="Corps"/>
      </w:pPr>
      <w:r>
        <w:t>Contact</w:t>
      </w:r>
      <w:r w:rsidR="00B0202A">
        <w:t xml:space="preserve"> </w:t>
      </w:r>
      <w:r w:rsidR="00B0202A">
        <w:t>Wotan</w:t>
      </w:r>
      <w:r>
        <w:t> :</w:t>
      </w:r>
      <w:r w:rsidR="00B0202A">
        <w:t xml:space="preserve"> </w:t>
      </w:r>
      <w:r w:rsidR="00B0202A">
        <w:rPr>
          <w:rFonts w:ascii="Calibri" w:hAnsi="Calibri" w:cs="Calibri"/>
          <w:color w:val="000000"/>
          <w:sz w:val="22"/>
          <w:shd w:val="clear" w:color="auto" w:fill="FFFFFF"/>
        </w:rPr>
        <w:t>Pascale MALTERR</w:t>
      </w:r>
      <w:r w:rsidR="00B0202A">
        <w:rPr>
          <w:rFonts w:ascii="Calibri" w:hAnsi="Calibri" w:cs="Calibri"/>
          <w:color w:val="000000"/>
          <w:sz w:val="22"/>
          <w:shd w:val="clear" w:color="auto" w:fill="FFFFFF"/>
        </w:rPr>
        <w:t>E</w:t>
      </w:r>
      <w:r w:rsidR="00893556">
        <w:tab/>
      </w:r>
      <w:r w:rsidR="00893556">
        <w:tab/>
      </w:r>
      <w:r w:rsidR="00924AA1">
        <w:tab/>
      </w:r>
      <w:r w:rsidR="00893556">
        <w:t xml:space="preserve">Fonction : </w:t>
      </w:r>
      <w:r w:rsidR="00B0202A">
        <w:rPr>
          <w:rFonts w:ascii="Calibri" w:hAnsi="Calibri" w:cs="Calibri"/>
          <w:color w:val="000000"/>
          <w:sz w:val="22"/>
          <w:shd w:val="clear" w:color="auto" w:fill="FFFFFF"/>
        </w:rPr>
        <w:t>Responsable administrativ</w:t>
      </w:r>
      <w:r w:rsidR="00B0202A">
        <w:rPr>
          <w:rFonts w:ascii="Calibri" w:hAnsi="Calibri" w:cs="Calibri"/>
          <w:color w:val="000000"/>
          <w:sz w:val="22"/>
          <w:shd w:val="clear" w:color="auto" w:fill="FFFFFF"/>
        </w:rPr>
        <w:t>ee</w:t>
      </w:r>
    </w:p>
    <w:p w14:paraId="5439BB0F" w14:textId="31F233A7" w:rsidR="005B2006" w:rsidRDefault="005B2006">
      <w:pPr>
        <w:pStyle w:val="Corps"/>
      </w:pPr>
      <w:r>
        <w:t>Téléphone :</w:t>
      </w:r>
      <w:r w:rsidR="00B0202A">
        <w:t xml:space="preserve"> </w:t>
      </w:r>
      <w:r w:rsidR="00B0202A">
        <w:rPr>
          <w:rFonts w:ascii="Calibri" w:hAnsi="Calibri" w:cs="Calibri"/>
          <w:color w:val="000000"/>
          <w:sz w:val="22"/>
          <w:shd w:val="clear" w:color="auto" w:fill="FFFFFF"/>
        </w:rPr>
        <w:t>06 47 28 67 08</w:t>
      </w:r>
      <w:r w:rsidR="004D54FD">
        <w:tab/>
      </w:r>
      <w:r w:rsidR="004D54FD">
        <w:tab/>
      </w:r>
      <w:r w:rsidR="00924AA1">
        <w:tab/>
      </w:r>
      <w:r w:rsidR="00924AA1">
        <w:tab/>
      </w:r>
      <w:r>
        <w:t>Courriel :</w:t>
      </w:r>
      <w:r w:rsidR="00737F85">
        <w:t xml:space="preserve"> </w:t>
      </w:r>
      <w:r w:rsidR="00B0202A" w:rsidRPr="00B0202A">
        <w:t>admin@wotan-formation.fr</w:t>
      </w:r>
    </w:p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740"/>
        <w:gridCol w:w="4611"/>
      </w:tblGrid>
      <w:tr w:rsidR="00084DAF" w14:paraId="03CFEB38" w14:textId="77777777" w:rsidTr="00B52F5E">
        <w:tc>
          <w:tcPr>
            <w:tcW w:w="4957" w:type="dxa"/>
          </w:tcPr>
          <w:p w14:paraId="71DCA504" w14:textId="032642A6" w:rsidR="00084DAF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6E901AC6" w14:textId="77777777" w:rsidR="00B0202A" w:rsidRDefault="00B0202A">
            <w:pPr>
              <w:pStyle w:val="Corps"/>
              <w:rPr>
                <w:rFonts w:ascii="Carlito" w:hAnsi="Carlito" w:cs="Carlito"/>
                <w:color w:val="231E18"/>
              </w:rPr>
            </w:pPr>
            <w:r>
              <w:rPr>
                <w:rFonts w:ascii="Carlito" w:hAnsi="Carlito" w:cs="Carlito"/>
                <w:color w:val="231E18"/>
              </w:rPr>
              <w:t>BLOC FEU</w:t>
            </w:r>
          </w:p>
          <w:p w14:paraId="38E8531B" w14:textId="77777777" w:rsidR="00B0202A" w:rsidRDefault="00B0202A">
            <w:pPr>
              <w:pStyle w:val="Corps"/>
              <w:rPr>
                <w:rFonts w:ascii="Carlito" w:hAnsi="Carlito" w:cs="Carlito"/>
                <w:color w:val="231E18"/>
              </w:rPr>
            </w:pPr>
            <w:r>
              <w:rPr>
                <w:rFonts w:ascii="Carlito" w:hAnsi="Carlito" w:cs="Carlito"/>
                <w:color w:val="231E18"/>
              </w:rPr>
              <w:t>9 AVENUE DU 1ER MAI</w:t>
            </w:r>
          </w:p>
          <w:p w14:paraId="6DD77FEB" w14:textId="6C4F4A75" w:rsidR="00924AA1" w:rsidRDefault="00B0202A">
            <w:pPr>
              <w:pStyle w:val="Corps"/>
              <w:rPr>
                <w:b/>
                <w:bCs/>
              </w:rPr>
            </w:pPr>
            <w:r>
              <w:rPr>
                <w:rFonts w:ascii="Carlito" w:hAnsi="Carlito" w:cs="Carlito"/>
                <w:color w:val="231E18"/>
              </w:rPr>
              <w:t>91120 PALAISEAU</w:t>
            </w:r>
          </w:p>
          <w:p w14:paraId="37151823" w14:textId="3F4BC35E" w:rsidR="00924AA1" w:rsidRDefault="00924AA1">
            <w:pPr>
              <w:pStyle w:val="Corps"/>
              <w:rPr>
                <w:b/>
                <w:bCs/>
              </w:rPr>
            </w:pPr>
          </w:p>
          <w:p w14:paraId="0D4D8DB4" w14:textId="7BAEC6B8" w:rsidR="00084DAF" w:rsidRDefault="00084DAF">
            <w:pPr>
              <w:pStyle w:val="Corps"/>
            </w:pPr>
            <w:r w:rsidRPr="009B6366">
              <w:rPr>
                <w:b/>
                <w:bCs/>
              </w:rPr>
              <w:t>Contact :</w:t>
            </w:r>
            <w:r>
              <w:t xml:space="preserve"> </w:t>
            </w:r>
            <w:r w:rsidR="00B0202A">
              <w:t>01 69 32 18 18</w:t>
            </w:r>
          </w:p>
          <w:p w14:paraId="659CFDD2" w14:textId="3E884861" w:rsidR="00084DAF" w:rsidRDefault="00084DAF">
            <w:pPr>
              <w:pStyle w:val="Corps"/>
            </w:pPr>
          </w:p>
        </w:tc>
        <w:tc>
          <w:tcPr>
            <w:tcW w:w="4394" w:type="dxa"/>
          </w:tcPr>
          <w:p w14:paraId="52C251FB" w14:textId="3925027A" w:rsidR="00084DAF" w:rsidRDefault="00B0202A" w:rsidP="00737F85">
            <w:pPr>
              <w:pStyle w:val="Corps"/>
            </w:pPr>
            <w:r>
              <w:rPr>
                <w:noProof/>
              </w:rPr>
              <w:drawing>
                <wp:inline distT="0" distB="0" distL="0" distR="0" wp14:anchorId="5BDCD5F0" wp14:editId="4D9F55DC">
                  <wp:extent cx="2790825" cy="1320658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069" cy="132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8F4F" w14:textId="07D2FDB5" w:rsidR="00657D06" w:rsidRDefault="00657D06">
      <w:pPr>
        <w:pStyle w:val="Corps"/>
      </w:pPr>
      <w:r>
        <w:t>Documents pour le formateur :</w:t>
      </w:r>
    </w:p>
    <w:p w14:paraId="5638C241" w14:textId="0FCFB013" w:rsidR="00893556" w:rsidRDefault="00C253DE" w:rsidP="00D468AE">
      <w:pPr>
        <w:pStyle w:val="Corps"/>
      </w:pPr>
      <w:sdt>
        <w:sdtPr>
          <w:id w:val="5646328"/>
        </w:sdtPr>
        <w:sdtEndPr/>
        <w:sdtContent>
          <w:sdt>
            <w:sdtPr>
              <w:id w:val="-824589858"/>
            </w:sdtPr>
            <w:sdtContent>
              <w:r w:rsidR="00B0202A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Feuille d'émargement</w:t>
      </w:r>
      <w:r w:rsidR="00B0202A">
        <w:t xml:space="preserve"> Wotan et LMT</w:t>
      </w:r>
      <w:r w:rsidR="00893556">
        <w:t xml:space="preserve"> </w:t>
      </w:r>
      <w:r w:rsidR="0085535E">
        <w:t>(à remettre signée à l’issue de la formation)</w:t>
      </w:r>
    </w:p>
    <w:p w14:paraId="22A469CA" w14:textId="50480E34" w:rsidR="00D468AE" w:rsidRDefault="00C253DE" w:rsidP="00D468AE">
      <w:pPr>
        <w:pStyle w:val="Corps"/>
      </w:pPr>
      <w:sdt>
        <w:sdtPr>
          <w:id w:val="1995219195"/>
        </w:sdtPr>
        <w:sdtEndPr/>
        <w:sdtContent>
          <w:sdt>
            <w:sdtPr>
              <w:id w:val="1089191485"/>
            </w:sdtPr>
            <w:sdtContent>
              <w:r w:rsidR="00B0202A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de début de formation Habilitation électrique</w:t>
      </w:r>
      <w:r w:rsidR="00893556">
        <w:t xml:space="preserve"> (1 par stagiaire)</w:t>
      </w:r>
      <w:r w:rsidR="0085535E">
        <w:t xml:space="preserve"> (à remettre complété à l’issue de la formation)</w:t>
      </w:r>
    </w:p>
    <w:p w14:paraId="187B4220" w14:textId="41F6EF70" w:rsidR="00D468AE" w:rsidRDefault="00C253DE" w:rsidP="00D468AE">
      <w:pPr>
        <w:pStyle w:val="Corps"/>
      </w:pPr>
      <w:sdt>
        <w:sdtPr>
          <w:id w:val="1956672550"/>
        </w:sdtPr>
        <w:sdtEndPr/>
        <w:sdtContent>
          <w:sdt>
            <w:sdtPr>
              <w:id w:val="-599643054"/>
            </w:sdtPr>
            <w:sdtContent>
              <w:r w:rsidR="00B0202A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 xml:space="preserve">Livret d'instructions </w:t>
      </w:r>
      <w:r w:rsidR="004D54FD">
        <w:t>en rapport avec la formation</w:t>
      </w:r>
      <w:r w:rsidR="00D468AE">
        <w:t xml:space="preserve"> </w:t>
      </w:r>
      <w:r w:rsidR="00893556">
        <w:t>(1 par stagiaire + 1 pour le formateur)</w:t>
      </w:r>
    </w:p>
    <w:p w14:paraId="4BA49400" w14:textId="3245D8BF" w:rsidR="00D468AE" w:rsidRDefault="00C253DE" w:rsidP="00D468AE">
      <w:pPr>
        <w:pStyle w:val="Corps"/>
      </w:pPr>
      <w:sdt>
        <w:sdtPr>
          <w:id w:val="-887112298"/>
        </w:sdtPr>
        <w:sdtEndPr/>
        <w:sdtContent>
          <w:sdt>
            <w:sdtPr>
              <w:id w:val="-822896047"/>
            </w:sdtPr>
            <w:sdtContent>
              <w:r w:rsidR="00B0202A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Etiquette de consignation</w:t>
      </w:r>
      <w:r w:rsidR="004D54FD">
        <w:t xml:space="preserve"> (</w:t>
      </w:r>
      <w:r w:rsidR="00893556">
        <w:t>1</w:t>
      </w:r>
      <w:r w:rsidR="004D54FD">
        <w:t xml:space="preserve"> par stagiaire)</w:t>
      </w:r>
    </w:p>
    <w:p w14:paraId="69AE0C61" w14:textId="773E1D60" w:rsidR="00893556" w:rsidRDefault="00C253DE" w:rsidP="00D468AE">
      <w:pPr>
        <w:pStyle w:val="Corps"/>
      </w:pPr>
      <w:sdt>
        <w:sdtPr>
          <w:id w:val="120202075"/>
        </w:sdtPr>
        <w:sdtEndPr/>
        <w:sdtContent>
          <w:sdt>
            <w:sdtPr>
              <w:id w:val="1729575755"/>
            </w:sdtPr>
            <w:sdtContent>
              <w:r w:rsidR="00B0202A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Test d'évaluation théorique</w:t>
      </w:r>
      <w:r w:rsidR="006B65A8">
        <w:t xml:space="preserve"> (1 par stagiaire)</w:t>
      </w:r>
      <w:r w:rsidR="0085535E">
        <w:t xml:space="preserve"> (à remettre complété à l’issue de la formation)</w:t>
      </w:r>
    </w:p>
    <w:p w14:paraId="5BD27B00" w14:textId="3779CB7D" w:rsidR="00893556" w:rsidRDefault="00C253DE" w:rsidP="00D468AE">
      <w:pPr>
        <w:pStyle w:val="Corps"/>
      </w:pPr>
      <w:sdt>
        <w:sdtPr>
          <w:id w:val="592048185"/>
        </w:sdtPr>
        <w:sdtEndPr/>
        <w:sdtContent>
          <w:sdt>
            <w:sdtPr>
              <w:id w:val="-1534493976"/>
            </w:sdtPr>
            <w:sdtContent>
              <w:r w:rsidR="00B0202A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Test d'évaluation pratique</w:t>
      </w:r>
      <w:r w:rsidR="006B65A8">
        <w:t xml:space="preserve"> (1 par stagiaire)</w:t>
      </w:r>
      <w:r w:rsidR="0085535E">
        <w:t xml:space="preserve"> (à remettre complété à l’issue de la formation)</w:t>
      </w:r>
    </w:p>
    <w:p w14:paraId="2B42D12F" w14:textId="5D2A517E" w:rsidR="00B0202A" w:rsidRDefault="00B0202A" w:rsidP="00D468AE">
      <w:pPr>
        <w:pStyle w:val="Corps"/>
      </w:pPr>
      <w:sdt>
        <w:sdtPr>
          <w:id w:val="688489691"/>
        </w:sdtPr>
        <w:sdtContent>
          <w:sdt>
            <w:sdtPr>
              <w:id w:val="18754463"/>
            </w:sdtPr>
            <w:sdtContent>
              <w:r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>
        <w:t xml:space="preserve"> Niveaux estimés Wotan</w:t>
      </w:r>
    </w:p>
    <w:p w14:paraId="26585596" w14:textId="3522D8D3" w:rsidR="00D468AE" w:rsidRDefault="00C253DE" w:rsidP="00D468AE">
      <w:pPr>
        <w:pStyle w:val="Corps"/>
      </w:pPr>
      <w:sdt>
        <w:sdtPr>
          <w:id w:val="1457368562"/>
        </w:sdtPr>
        <w:sdtEndPr/>
        <w:sdtContent>
          <w:sdt>
            <w:sdtPr>
              <w:id w:val="-1984222668"/>
            </w:sdtPr>
            <w:sdtContent>
              <w:r w:rsidR="00B0202A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</w:t>
      </w:r>
      <w:r w:rsidR="00B0202A">
        <w:t xml:space="preserve">Wotan et LMT </w:t>
      </w:r>
      <w:r w:rsidR="0085535E">
        <w:t>(à remettre complété à l’issue de la formation)</w:t>
      </w:r>
    </w:p>
    <w:p w14:paraId="054DEFC8" w14:textId="34BE7309" w:rsidR="0085535E" w:rsidRDefault="00C253DE" w:rsidP="0085535E">
      <w:pPr>
        <w:pStyle w:val="Corps"/>
      </w:pPr>
      <w:sdt>
        <w:sdtPr>
          <w:id w:val="-230166276"/>
        </w:sdtPr>
        <w:sdtEndPr/>
        <w:sdtContent>
          <w:sdt>
            <w:sdtPr>
              <w:id w:val="762726573"/>
            </w:sdtPr>
            <w:sdtContent>
              <w:r w:rsidR="00B0202A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(à remettre complété à l’issue de la formation)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8"/>
      <w:footerReference w:type="default" r:id="rId9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8E2D0" w14:textId="77777777" w:rsidR="00C253DE" w:rsidRDefault="00C253DE">
      <w:pPr>
        <w:spacing w:after="0" w:line="240" w:lineRule="auto"/>
      </w:pPr>
      <w:r>
        <w:separator/>
      </w:r>
    </w:p>
  </w:endnote>
  <w:endnote w:type="continuationSeparator" w:id="0">
    <w:p w14:paraId="6A2579A1" w14:textId="77777777" w:rsidR="00C253DE" w:rsidRDefault="00C2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altName w:val="Calibri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08ABD" w14:textId="77777777" w:rsidR="00C253DE" w:rsidRDefault="00C253D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BDBFD1" w14:textId="77777777" w:rsidR="00C253DE" w:rsidRDefault="00C25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>Hameau de Vaubrun</w:t>
                    </w:r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C253DE">
    <w:pPr>
      <w:pStyle w:val="En-tte"/>
    </w:pPr>
  </w:p>
  <w:p w14:paraId="3C867E20" w14:textId="77777777" w:rsidR="00E66BFD" w:rsidRDefault="00C253DE">
    <w:pPr>
      <w:pStyle w:val="En-tte"/>
    </w:pPr>
  </w:p>
  <w:p w14:paraId="0EA15729" w14:textId="77777777" w:rsidR="00E66BFD" w:rsidRDefault="00C253DE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2518D5"/>
    <w:rsid w:val="00303D92"/>
    <w:rsid w:val="004D54FD"/>
    <w:rsid w:val="00584744"/>
    <w:rsid w:val="005B2006"/>
    <w:rsid w:val="005C6F6E"/>
    <w:rsid w:val="005D49D9"/>
    <w:rsid w:val="00657D06"/>
    <w:rsid w:val="006B65A8"/>
    <w:rsid w:val="006F399B"/>
    <w:rsid w:val="00737F85"/>
    <w:rsid w:val="007B76A7"/>
    <w:rsid w:val="007C7E33"/>
    <w:rsid w:val="0085535E"/>
    <w:rsid w:val="00893556"/>
    <w:rsid w:val="008E389C"/>
    <w:rsid w:val="00924AA1"/>
    <w:rsid w:val="009B6366"/>
    <w:rsid w:val="009F451A"/>
    <w:rsid w:val="00A001BF"/>
    <w:rsid w:val="00B0202A"/>
    <w:rsid w:val="00B358AB"/>
    <w:rsid w:val="00B52F5E"/>
    <w:rsid w:val="00BA5072"/>
    <w:rsid w:val="00C253DE"/>
    <w:rsid w:val="00D468AE"/>
    <w:rsid w:val="00DA3518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Touati, Karine</cp:lastModifiedBy>
  <cp:revision>4</cp:revision>
  <cp:lastPrinted>2020-03-03T15:36:00Z</cp:lastPrinted>
  <dcterms:created xsi:type="dcterms:W3CDTF">2021-03-19T08:41:00Z</dcterms:created>
  <dcterms:modified xsi:type="dcterms:W3CDTF">2021-08-12T09:47:00Z</dcterms:modified>
</cp:coreProperties>
</file>