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07813897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1953D4E8" w14:textId="2C1C3977" w:rsidR="002E25AB" w:rsidRDefault="00FB1292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Manu JACHNA</w:t>
                            </w:r>
                          </w:p>
                          <w:p w14:paraId="53342AB1" w14:textId="3605D89D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1953D4E8" w14:textId="2C1C3977" w:rsidR="002E25AB" w:rsidRDefault="00FB1292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Manu JACHNA</w:t>
                      </w:r>
                    </w:p>
                    <w:p w14:paraId="53342AB1" w14:textId="3605D89D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9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394"/>
        <w:gridCol w:w="174"/>
        <w:gridCol w:w="236"/>
      </w:tblGrid>
      <w:tr w:rsidR="00084DAF" w14:paraId="7AB5D6E9" w14:textId="77777777" w:rsidTr="00FB1292">
        <w:trPr>
          <w:trHeight w:val="4607"/>
        </w:trPr>
        <w:tc>
          <w:tcPr>
            <w:tcW w:w="9525" w:type="dxa"/>
            <w:gridSpan w:val="3"/>
          </w:tcPr>
          <w:p w14:paraId="2A45D238" w14:textId="539E7766" w:rsidR="005B294A" w:rsidRDefault="005B294A">
            <w:pPr>
              <w:pStyle w:val="Corps"/>
            </w:pPr>
          </w:p>
          <w:tbl>
            <w:tblPr>
              <w:tblStyle w:val="Grilledutableau"/>
              <w:tblW w:w="9299" w:type="dxa"/>
              <w:tblLayout w:type="fixed"/>
              <w:tblLook w:val="04A0" w:firstRow="1" w:lastRow="0" w:firstColumn="1" w:lastColumn="0" w:noHBand="0" w:noVBand="1"/>
            </w:tblPr>
            <w:tblGrid>
              <w:gridCol w:w="4879"/>
              <w:gridCol w:w="4420"/>
            </w:tblGrid>
            <w:tr w:rsidR="005B294A" w14:paraId="46715064" w14:textId="77777777" w:rsidTr="000710D2">
              <w:trPr>
                <w:trHeight w:val="1927"/>
              </w:trPr>
              <w:tc>
                <w:tcPr>
                  <w:tcW w:w="4879" w:type="dxa"/>
                </w:tcPr>
                <w:p w14:paraId="193C77DA" w14:textId="77777777" w:rsidR="005B294A" w:rsidRDefault="005B294A">
                  <w:pPr>
                    <w:pStyle w:val="Corps"/>
                  </w:pPr>
                </w:p>
                <w:p w14:paraId="76121453" w14:textId="77777777" w:rsidR="005B294A" w:rsidRDefault="005B294A">
                  <w:pPr>
                    <w:pStyle w:val="Corps"/>
                  </w:pPr>
                </w:p>
                <w:p w14:paraId="2F44C2F8" w14:textId="1BC63881" w:rsidR="005B294A" w:rsidRDefault="005B294A">
                  <w:pPr>
                    <w:pStyle w:val="Corps"/>
                  </w:pPr>
                  <w:r w:rsidRPr="005B294A">
                    <w:rPr>
                      <w:noProof/>
                    </w:rPr>
                    <w:drawing>
                      <wp:inline distT="0" distB="0" distL="0" distR="0" wp14:anchorId="1E7267C2" wp14:editId="26034E7A">
                        <wp:extent cx="2453853" cy="655377"/>
                        <wp:effectExtent l="0" t="0" r="381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3853" cy="6553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2FFEEA" w14:textId="2EA29BEE" w:rsidR="005B294A" w:rsidRDefault="005B294A">
                  <w:pPr>
                    <w:pStyle w:val="Corps"/>
                  </w:pPr>
                </w:p>
              </w:tc>
              <w:tc>
                <w:tcPr>
                  <w:tcW w:w="4420" w:type="dxa"/>
                </w:tcPr>
                <w:p w14:paraId="4B9A8C7B" w14:textId="77777777" w:rsidR="005B294A" w:rsidRDefault="005B294A">
                  <w:pPr>
                    <w:pStyle w:val="Corps"/>
                  </w:pPr>
                  <w:r w:rsidRPr="00D265DF">
                    <w:t>Contact AFPI</w:t>
                  </w:r>
                  <w:r>
                    <w:t xml:space="preserve"> / AFORP</w:t>
                  </w:r>
                  <w:r w:rsidRPr="00D265DF">
                    <w:t xml:space="preserve"> :</w:t>
                  </w:r>
                  <w:r>
                    <w:t xml:space="preserve"> </w:t>
                  </w:r>
                  <w:r w:rsidRPr="00D265DF">
                    <w:t>COSTA Hélène</w:t>
                  </w:r>
                </w:p>
                <w:p w14:paraId="04E4231E" w14:textId="77777777" w:rsidR="005B294A" w:rsidRDefault="005B294A">
                  <w:pPr>
                    <w:pStyle w:val="Corps"/>
                  </w:pPr>
                  <w:r w:rsidRPr="00D265DF">
                    <w:t>Assistante Administrative et Commerciale</w:t>
                  </w:r>
                </w:p>
                <w:p w14:paraId="67382490" w14:textId="77777777" w:rsidR="005B294A" w:rsidRDefault="005B294A">
                  <w:pPr>
                    <w:pStyle w:val="Corps"/>
                  </w:pPr>
                  <w:r w:rsidRPr="00D265DF">
                    <w:t>TEL 01.64.87.85.96 / 06 32 94 56 16</w:t>
                  </w:r>
                </w:p>
                <w:p w14:paraId="5A533DA9" w14:textId="6FDF9196" w:rsidR="005B294A" w:rsidRDefault="005B294A">
                  <w:pPr>
                    <w:pStyle w:val="Corps"/>
                  </w:pPr>
                  <w:r w:rsidRPr="00D265DF">
                    <w:t>HCOSTA@afpi77.fr</w:t>
                  </w:r>
                </w:p>
              </w:tc>
            </w:tr>
            <w:tr w:rsidR="005B294A" w14:paraId="23F65AF5" w14:textId="77777777" w:rsidTr="00AD2365">
              <w:trPr>
                <w:trHeight w:val="1950"/>
              </w:trPr>
              <w:tc>
                <w:tcPr>
                  <w:tcW w:w="4879" w:type="dxa"/>
                </w:tcPr>
                <w:p w14:paraId="51A38BE8" w14:textId="77777777" w:rsidR="005B294A" w:rsidRDefault="005B294A" w:rsidP="005B294A">
                  <w:pPr>
                    <w:pStyle w:val="Corps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</w:p>
                <w:p w14:paraId="456C6A5C" w14:textId="5AA232A2" w:rsidR="005B294A" w:rsidRDefault="005B294A" w:rsidP="005B294A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  <w:r w:rsidRPr="00C31048">
                    <w:rPr>
                      <w:b/>
                      <w:bCs/>
                      <w:sz w:val="28"/>
                      <w:szCs w:val="28"/>
                      <w:u w:val="single"/>
                    </w:rPr>
                    <w:t>Dates 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: 8</w:t>
                  </w:r>
                  <w:r w:rsidRPr="00583ED1">
                    <w:rPr>
                      <w:b/>
                      <w:bCs/>
                      <w:sz w:val="28"/>
                      <w:szCs w:val="28"/>
                    </w:rPr>
                    <w:t>/03/2022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14:paraId="6B39239C" w14:textId="77777777" w:rsidR="005B294A" w:rsidRDefault="005B294A" w:rsidP="005B294A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425D78F" w14:textId="6DF9B2FE" w:rsidR="005B294A" w:rsidRDefault="005B294A">
                  <w:pPr>
                    <w:pStyle w:val="Corps"/>
                    <w:rPr>
                      <w:noProof/>
                    </w:rPr>
                  </w:pPr>
                  <w:r w:rsidRPr="00C31048">
                    <w:rPr>
                      <w:b/>
                      <w:bCs/>
                      <w:sz w:val="28"/>
                      <w:szCs w:val="28"/>
                      <w:u w:val="single"/>
                    </w:rPr>
                    <w:t>Horaires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d</w:t>
                  </w:r>
                  <w:r w:rsidRPr="00583ED1">
                    <w:rPr>
                      <w:b/>
                      <w:bCs/>
                      <w:sz w:val="28"/>
                      <w:szCs w:val="28"/>
                    </w:rPr>
                    <w:t xml:space="preserve">e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8</w:t>
                  </w:r>
                  <w:r w:rsidR="000710D2">
                    <w:rPr>
                      <w:b/>
                      <w:bCs/>
                      <w:sz w:val="28"/>
                      <w:szCs w:val="28"/>
                    </w:rPr>
                    <w:t>h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 w:rsidRPr="00583ED1">
                    <w:rPr>
                      <w:b/>
                      <w:bCs/>
                      <w:sz w:val="28"/>
                      <w:szCs w:val="28"/>
                    </w:rPr>
                    <w:t xml:space="preserve"> à 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83ED1">
                    <w:rPr>
                      <w:b/>
                      <w:bCs/>
                      <w:sz w:val="28"/>
                      <w:szCs w:val="28"/>
                    </w:rPr>
                    <w:t>h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4420" w:type="dxa"/>
                </w:tcPr>
                <w:p w14:paraId="760AF1C9" w14:textId="77777777" w:rsidR="005B294A" w:rsidRDefault="005B294A">
                  <w:pPr>
                    <w:pStyle w:val="Corps"/>
                  </w:pPr>
                </w:p>
                <w:p w14:paraId="2AA9A85F" w14:textId="77777777" w:rsidR="005B294A" w:rsidRDefault="005B294A" w:rsidP="005B294A">
                  <w:pPr>
                    <w:pStyle w:val="Corps"/>
                  </w:pPr>
                  <w:r>
                    <w:t xml:space="preserve">Habilitation électrique </w:t>
                  </w:r>
                </w:p>
                <w:p w14:paraId="49AD0493" w14:textId="0A600B2A" w:rsidR="005B294A" w:rsidRPr="002E25AB" w:rsidRDefault="00D8714C" w:rsidP="005B294A">
                  <w:pPr>
                    <w:pStyle w:val="Corp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 BC</w:t>
                  </w:r>
                  <w:r w:rsidR="005B294A">
                    <w:rPr>
                      <w:b/>
                      <w:bCs/>
                    </w:rPr>
                    <w:t xml:space="preserve"> </w:t>
                  </w:r>
                  <w:r w:rsidR="006D3CC7">
                    <w:rPr>
                      <w:b/>
                      <w:bCs/>
                    </w:rPr>
                    <w:t xml:space="preserve">B2V Essai </w:t>
                  </w:r>
                  <w:r w:rsidR="005B294A">
                    <w:t>recyclage</w:t>
                  </w:r>
                </w:p>
                <w:p w14:paraId="36B18927" w14:textId="77777777" w:rsidR="005B294A" w:rsidRDefault="005B294A" w:rsidP="005B294A">
                  <w:pPr>
                    <w:pStyle w:val="Corps"/>
                  </w:pPr>
                </w:p>
                <w:p w14:paraId="3ACB4A83" w14:textId="0616FDCA" w:rsidR="005B294A" w:rsidRDefault="005B294A">
                  <w:pPr>
                    <w:pStyle w:val="Corps"/>
                  </w:pPr>
                  <w:r>
                    <w:t>Nombre de stagiaires :</w:t>
                  </w:r>
                  <w:r w:rsidR="00D8714C">
                    <w:t> </w:t>
                  </w:r>
                  <w:r w:rsidR="006D3CC7">
                    <w:t>4</w:t>
                  </w:r>
                </w:p>
              </w:tc>
            </w:tr>
          </w:tbl>
          <w:p w14:paraId="6AC0D6EB" w14:textId="08B74FE3" w:rsidR="00084DAF" w:rsidRDefault="00084DAF">
            <w:pPr>
              <w:pStyle w:val="Corps"/>
            </w:pPr>
          </w:p>
        </w:tc>
        <w:tc>
          <w:tcPr>
            <w:tcW w:w="236" w:type="dxa"/>
          </w:tcPr>
          <w:p w14:paraId="0BBACFED" w14:textId="77777777" w:rsidR="009B6366" w:rsidRDefault="009B6366" w:rsidP="005B294A">
            <w:pPr>
              <w:pStyle w:val="Corps"/>
              <w:ind w:left="-98"/>
            </w:pPr>
          </w:p>
          <w:p w14:paraId="1C75857A" w14:textId="638E6B24" w:rsidR="009B6366" w:rsidRDefault="009B6366" w:rsidP="005B294A">
            <w:pPr>
              <w:pStyle w:val="Corps"/>
              <w:ind w:left="-98"/>
            </w:pPr>
          </w:p>
          <w:p w14:paraId="4CDAFAC4" w14:textId="47F5F037" w:rsidR="009B6366" w:rsidRDefault="009B6366" w:rsidP="005B294A">
            <w:pPr>
              <w:pStyle w:val="Corps"/>
              <w:ind w:left="-98"/>
            </w:pPr>
            <w:r>
              <w:t>:</w:t>
            </w:r>
          </w:p>
          <w:p w14:paraId="69B12B67" w14:textId="77777777" w:rsidR="009B6366" w:rsidRDefault="009B6366" w:rsidP="005B294A">
            <w:pPr>
              <w:pStyle w:val="Corps"/>
              <w:ind w:left="-98"/>
            </w:pPr>
          </w:p>
          <w:p w14:paraId="0301E4DE" w14:textId="34189992" w:rsidR="00084DAF" w:rsidRDefault="00084DAF" w:rsidP="005B294A">
            <w:pPr>
              <w:pStyle w:val="Corps"/>
              <w:ind w:left="-98"/>
            </w:pPr>
          </w:p>
        </w:tc>
      </w:tr>
      <w:tr w:rsidR="00084DAF" w14:paraId="03CFEB38" w14:textId="77777777" w:rsidTr="00071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0" w:type="dxa"/>
        </w:trPr>
        <w:tc>
          <w:tcPr>
            <w:tcW w:w="4957" w:type="dxa"/>
          </w:tcPr>
          <w:p w14:paraId="71DCA504" w14:textId="5998F1D6" w:rsidR="00084DAF" w:rsidRDefault="00F33EE4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084DAF" w:rsidRPr="009B6366">
              <w:rPr>
                <w:b/>
                <w:bCs/>
              </w:rPr>
              <w:t>ieu de la formation :</w:t>
            </w:r>
          </w:p>
          <w:p w14:paraId="13E054EA" w14:textId="4C73E077" w:rsidR="00F17897" w:rsidRDefault="00F17897" w:rsidP="00F17897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>Arrivée à 8h pour l’enregistrement auprès de l’accueil avec la e-invitation et la carte d’identité</w:t>
            </w:r>
          </w:p>
          <w:p w14:paraId="7D4862D0" w14:textId="2B7DED4E" w:rsidR="00B447A1" w:rsidRDefault="00B447A1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>Se présenter au nom de l’AFPI 77</w:t>
            </w:r>
            <w:r w:rsidR="005B294A">
              <w:rPr>
                <w:b/>
                <w:bCs/>
              </w:rPr>
              <w:t xml:space="preserve"> </w:t>
            </w:r>
            <w:r w:rsidR="00635E76">
              <w:rPr>
                <w:b/>
                <w:bCs/>
              </w:rPr>
              <w:t xml:space="preserve"> </w:t>
            </w:r>
          </w:p>
          <w:p w14:paraId="4F0E344A" w14:textId="77777777" w:rsidR="003440B7" w:rsidRPr="00077173" w:rsidRDefault="003440B7">
            <w:pPr>
              <w:pStyle w:val="Corps"/>
              <w:rPr>
                <w:b/>
                <w:bCs/>
              </w:rPr>
            </w:pPr>
          </w:p>
          <w:p w14:paraId="71C7C477" w14:textId="036F6CE4" w:rsidR="00FB1292" w:rsidRDefault="00FB1292" w:rsidP="00FB1292">
            <w:pPr>
              <w:pStyle w:val="Corps"/>
              <w:rPr>
                <w:b/>
                <w:bCs/>
              </w:rPr>
            </w:pPr>
            <w:r w:rsidRPr="00077173">
              <w:rPr>
                <w:b/>
                <w:bCs/>
              </w:rPr>
              <w:t>SAFRAN</w:t>
            </w:r>
            <w:r>
              <w:t xml:space="preserve"> </w:t>
            </w:r>
            <w:r w:rsidRPr="00CE50C2">
              <w:rPr>
                <w:b/>
                <w:bCs/>
              </w:rPr>
              <w:t>Aircraft Engines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Villaroche</w:t>
            </w:r>
          </w:p>
          <w:p w14:paraId="17C91067" w14:textId="77777777" w:rsidR="00FB1292" w:rsidRDefault="00FB1292" w:rsidP="00FB1292">
            <w:pPr>
              <w:pStyle w:val="Corps"/>
              <w:rPr>
                <w:b/>
                <w:bCs/>
              </w:rPr>
            </w:pPr>
            <w:r w:rsidRPr="00911BF0">
              <w:rPr>
                <w:b/>
                <w:bCs/>
              </w:rPr>
              <w:t>Rond</w:t>
            </w:r>
            <w:r>
              <w:rPr>
                <w:b/>
                <w:bCs/>
              </w:rPr>
              <w:t>-</w:t>
            </w:r>
            <w:r w:rsidRPr="00911BF0">
              <w:rPr>
                <w:b/>
                <w:bCs/>
              </w:rPr>
              <w:t xml:space="preserve">point </w:t>
            </w:r>
            <w:r>
              <w:rPr>
                <w:b/>
                <w:bCs/>
              </w:rPr>
              <w:t>R</w:t>
            </w:r>
            <w:r w:rsidRPr="00911BF0">
              <w:rPr>
                <w:b/>
                <w:bCs/>
              </w:rPr>
              <w:t xml:space="preserve">ené </w:t>
            </w:r>
            <w:r>
              <w:rPr>
                <w:b/>
                <w:bCs/>
              </w:rPr>
              <w:t>R</w:t>
            </w:r>
            <w:r w:rsidRPr="00911BF0">
              <w:rPr>
                <w:b/>
                <w:bCs/>
              </w:rPr>
              <w:t xml:space="preserve">avaud </w:t>
            </w:r>
          </w:p>
          <w:p w14:paraId="17870CF9" w14:textId="77777777" w:rsidR="00FB1292" w:rsidRDefault="00FB1292" w:rsidP="00FB1292">
            <w:pPr>
              <w:pStyle w:val="Corps"/>
              <w:rPr>
                <w:b/>
                <w:bCs/>
              </w:rPr>
            </w:pPr>
            <w:r w:rsidRPr="00911BF0">
              <w:rPr>
                <w:b/>
                <w:bCs/>
              </w:rPr>
              <w:t>77550 MOISSY CRAMAYEL</w:t>
            </w:r>
          </w:p>
          <w:p w14:paraId="6AFF8310" w14:textId="29347C58" w:rsidR="00FB1292" w:rsidRDefault="00FB1292" w:rsidP="00FB1292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 xml:space="preserve">Prévenir Céline Brochange de son arrivée au 07 88 82 61 42 </w:t>
            </w:r>
          </w:p>
          <w:p w14:paraId="659CFDD2" w14:textId="240EE8A3" w:rsidR="00D8714C" w:rsidRDefault="00FB1292" w:rsidP="00FB1292">
            <w:r w:rsidRPr="00204465">
              <w:rPr>
                <w:rFonts w:ascii="Houschka Rounded Alt Light" w:hAnsi="Houschka Rounded Alt Light"/>
                <w:b/>
                <w:bCs/>
                <w:sz w:val="24"/>
              </w:rPr>
              <w:t>Restaurant</w:t>
            </w:r>
          </w:p>
        </w:tc>
        <w:tc>
          <w:tcPr>
            <w:tcW w:w="4394" w:type="dxa"/>
          </w:tcPr>
          <w:p w14:paraId="658602AF" w14:textId="5380A88F" w:rsidR="00084DAF" w:rsidRDefault="00084DAF" w:rsidP="00737F85">
            <w:pPr>
              <w:pStyle w:val="Corps"/>
            </w:pPr>
          </w:p>
          <w:p w14:paraId="5FF008EF" w14:textId="77777777" w:rsidR="00D265DF" w:rsidRDefault="00FB1292" w:rsidP="00737F85">
            <w:pPr>
              <w:pStyle w:val="Corps"/>
            </w:pPr>
            <w:r w:rsidRPr="005B5124">
              <w:rPr>
                <w:noProof/>
              </w:rPr>
              <w:drawing>
                <wp:inline distT="0" distB="0" distL="0" distR="0" wp14:anchorId="3F6693AD" wp14:editId="5D3C1BED">
                  <wp:extent cx="3258005" cy="1857634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F1DDB" w14:textId="77777777" w:rsidR="00FB1292" w:rsidRDefault="00FB1292" w:rsidP="00FB1292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>Sur le site il y a 2 sociétés :</w:t>
            </w:r>
          </w:p>
          <w:p w14:paraId="52C251FB" w14:textId="7EA93C69" w:rsidR="00FB1292" w:rsidRDefault="00FB1292" w:rsidP="00FB1292">
            <w:pPr>
              <w:pStyle w:val="Corps"/>
            </w:pPr>
            <w:r w:rsidRPr="00077173">
              <w:rPr>
                <w:b/>
                <w:bCs/>
              </w:rPr>
              <w:t xml:space="preserve">SAFRAN </w:t>
            </w:r>
            <w:r>
              <w:rPr>
                <w:b/>
                <w:bCs/>
              </w:rPr>
              <w:t>é</w:t>
            </w:r>
            <w:r w:rsidRPr="00911BF0">
              <w:rPr>
                <w:b/>
                <w:bCs/>
              </w:rPr>
              <w:t>lectrical</w:t>
            </w:r>
            <w:r>
              <w:rPr>
                <w:b/>
                <w:bCs/>
              </w:rPr>
              <w:t xml:space="preserve"> et </w:t>
            </w:r>
            <w:r w:rsidRPr="00077173">
              <w:rPr>
                <w:b/>
                <w:bCs/>
              </w:rPr>
              <w:t xml:space="preserve">SAFRAN </w:t>
            </w:r>
            <w:r>
              <w:rPr>
                <w:b/>
                <w:bCs/>
              </w:rPr>
              <w:t>Villaroche</w:t>
            </w:r>
          </w:p>
        </w:tc>
      </w:tr>
    </w:tbl>
    <w:p w14:paraId="76C4AD90" w14:textId="5D6A945E" w:rsidR="002E25AB" w:rsidRDefault="00657D06">
      <w:pPr>
        <w:pStyle w:val="Corps"/>
      </w:pPr>
      <w:r>
        <w:t>Documents pour le formateur :</w:t>
      </w:r>
    </w:p>
    <w:p w14:paraId="5638C241" w14:textId="601124A0" w:rsidR="00893556" w:rsidRDefault="00591D22" w:rsidP="00D468AE">
      <w:pPr>
        <w:pStyle w:val="Corps"/>
      </w:pPr>
      <w:sdt>
        <w:sdtPr>
          <w:id w:val="5646328"/>
        </w:sdtPr>
        <w:sdtEndPr/>
        <w:sdtContent>
          <w:sdt>
            <w:sdtPr>
              <w:id w:val="-824589858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Feuille d'émargement </w:t>
      </w:r>
      <w:r w:rsidR="00D265DF">
        <w:t>AFPI</w:t>
      </w:r>
      <w:r w:rsidR="00AD2365">
        <w:t xml:space="preserve"> + LMT avec avis après formation</w:t>
      </w:r>
    </w:p>
    <w:p w14:paraId="22A469CA" w14:textId="38E62C61" w:rsidR="00D468AE" w:rsidRDefault="00591D22" w:rsidP="00D468AE">
      <w:pPr>
        <w:pStyle w:val="Corps"/>
      </w:pPr>
      <w:sdt>
        <w:sdtPr>
          <w:id w:val="1995219195"/>
        </w:sdtPr>
        <w:sdtEndPr/>
        <w:sdtContent>
          <w:sdt>
            <w:sdtPr>
              <w:id w:val="-655145287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de début de formation Habilitation électrique</w:t>
      </w:r>
      <w:r w:rsidR="00893556">
        <w:t xml:space="preserve"> </w:t>
      </w:r>
    </w:p>
    <w:p w14:paraId="187B4220" w14:textId="68B723DB" w:rsidR="00D468AE" w:rsidRDefault="00591D22" w:rsidP="00D468AE">
      <w:pPr>
        <w:pStyle w:val="Corps"/>
      </w:pPr>
      <w:sdt>
        <w:sdtPr>
          <w:id w:val="1956672550"/>
        </w:sdtPr>
        <w:sdtEndPr/>
        <w:sdtContent>
          <w:sdt>
            <w:sdtPr>
              <w:id w:val="-1838762582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 xml:space="preserve">Livret d'instructions </w:t>
      </w:r>
      <w:r w:rsidR="00D265DF">
        <w:t xml:space="preserve">AFPI </w:t>
      </w:r>
      <w:r w:rsidR="004D54FD">
        <w:t>en rapport avec la formation</w:t>
      </w:r>
      <w:r w:rsidR="00D468AE">
        <w:t xml:space="preserve"> </w:t>
      </w:r>
    </w:p>
    <w:p w14:paraId="69AE0C61" w14:textId="79F5E6A8" w:rsidR="00893556" w:rsidRDefault="00591D22" w:rsidP="00D468AE">
      <w:pPr>
        <w:pStyle w:val="Corps"/>
      </w:pPr>
      <w:sdt>
        <w:sdtPr>
          <w:id w:val="-1692521841"/>
        </w:sdtPr>
        <w:sdtEndPr/>
        <w:sdtContent>
          <w:r w:rsidR="00C11727"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 w:rsidR="00C11727" w:rsidRPr="008D18BB">
        <w:t xml:space="preserve"> </w:t>
      </w:r>
      <w:r w:rsidR="00893556">
        <w:t>Test d'évaluation théorique</w:t>
      </w:r>
      <w:r w:rsidR="006B65A8">
        <w:t xml:space="preserve"> </w:t>
      </w:r>
    </w:p>
    <w:p w14:paraId="5BD27B00" w14:textId="12C333A0" w:rsidR="00893556" w:rsidRDefault="00591D22" w:rsidP="00D468AE">
      <w:pPr>
        <w:pStyle w:val="Corps"/>
      </w:pPr>
      <w:sdt>
        <w:sdtPr>
          <w:id w:val="592048185"/>
        </w:sdtPr>
        <w:sdtEndPr/>
        <w:sdtContent>
          <w:sdt>
            <w:sdtPr>
              <w:id w:val="623515228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Test d'évaluation pratique</w:t>
      </w:r>
      <w:r w:rsidR="006B65A8">
        <w:t xml:space="preserve"> </w:t>
      </w:r>
    </w:p>
    <w:p w14:paraId="26585596" w14:textId="3C294442" w:rsidR="00D468AE" w:rsidRDefault="00591D22" w:rsidP="00D468AE">
      <w:pPr>
        <w:pStyle w:val="Corps"/>
      </w:pPr>
      <w:sdt>
        <w:sdtPr>
          <w:id w:val="1457368562"/>
        </w:sdtPr>
        <w:sdtEndPr/>
        <w:sdtContent>
          <w:sdt>
            <w:sdtPr>
              <w:id w:val="-467582465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</w:t>
      </w:r>
      <w:r w:rsidR="00AD2365">
        <w:t>+ évaluation générale</w:t>
      </w:r>
      <w:r w:rsidR="00702AC3">
        <w:t xml:space="preserve"> AFPI</w:t>
      </w:r>
    </w:p>
    <w:p w14:paraId="054DEFC8" w14:textId="1D4DC769" w:rsidR="0085535E" w:rsidRDefault="00591D22" w:rsidP="0085535E">
      <w:pPr>
        <w:pStyle w:val="Corps"/>
      </w:pPr>
      <w:sdt>
        <w:sdtPr>
          <w:id w:val="-230166276"/>
        </w:sdtPr>
        <w:sdtEndPr/>
        <w:sdtContent>
          <w:sdt>
            <w:sdtPr>
              <w:id w:val="-281037087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8"/>
      <w:footerReference w:type="default" r:id="rId9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1435" w14:textId="77777777" w:rsidR="00591D22" w:rsidRDefault="00591D22">
      <w:pPr>
        <w:spacing w:after="0" w:line="240" w:lineRule="auto"/>
      </w:pPr>
      <w:r>
        <w:separator/>
      </w:r>
    </w:p>
  </w:endnote>
  <w:endnote w:type="continuationSeparator" w:id="0">
    <w:p w14:paraId="0AF99C1A" w14:textId="77777777" w:rsidR="00591D22" w:rsidRDefault="0059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B34E" w14:textId="77777777" w:rsidR="00591D22" w:rsidRDefault="00591D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1A8062" w14:textId="77777777" w:rsidR="00591D22" w:rsidRDefault="00591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591D22">
    <w:pPr>
      <w:pStyle w:val="En-tte"/>
    </w:pPr>
  </w:p>
  <w:p w14:paraId="3C867E20" w14:textId="77777777" w:rsidR="00E66BFD" w:rsidRDefault="00591D22">
    <w:pPr>
      <w:pStyle w:val="En-tte"/>
    </w:pPr>
  </w:p>
  <w:p w14:paraId="0EA15729" w14:textId="77777777" w:rsidR="00E66BFD" w:rsidRDefault="00591D22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710D2"/>
    <w:rsid w:val="00072838"/>
    <w:rsid w:val="00077173"/>
    <w:rsid w:val="00084DAF"/>
    <w:rsid w:val="000E4EBC"/>
    <w:rsid w:val="00205445"/>
    <w:rsid w:val="0024151C"/>
    <w:rsid w:val="002E25AB"/>
    <w:rsid w:val="00303D92"/>
    <w:rsid w:val="003440B7"/>
    <w:rsid w:val="004D54FD"/>
    <w:rsid w:val="00584744"/>
    <w:rsid w:val="00591D22"/>
    <w:rsid w:val="005B2006"/>
    <w:rsid w:val="005B294A"/>
    <w:rsid w:val="005C6F6E"/>
    <w:rsid w:val="005D49D9"/>
    <w:rsid w:val="00635E76"/>
    <w:rsid w:val="00657D06"/>
    <w:rsid w:val="006B65A8"/>
    <w:rsid w:val="006D3CC7"/>
    <w:rsid w:val="00702AC3"/>
    <w:rsid w:val="00737F85"/>
    <w:rsid w:val="007B76A7"/>
    <w:rsid w:val="007C7E33"/>
    <w:rsid w:val="0085535E"/>
    <w:rsid w:val="0088287D"/>
    <w:rsid w:val="00893556"/>
    <w:rsid w:val="00924AA1"/>
    <w:rsid w:val="009B6366"/>
    <w:rsid w:val="009F451A"/>
    <w:rsid w:val="00A001BF"/>
    <w:rsid w:val="00AD2365"/>
    <w:rsid w:val="00B447A1"/>
    <w:rsid w:val="00B52F5E"/>
    <w:rsid w:val="00BA5072"/>
    <w:rsid w:val="00C11727"/>
    <w:rsid w:val="00D265DF"/>
    <w:rsid w:val="00D468AE"/>
    <w:rsid w:val="00D8264F"/>
    <w:rsid w:val="00D8714C"/>
    <w:rsid w:val="00DA3518"/>
    <w:rsid w:val="00E260DE"/>
    <w:rsid w:val="00F17897"/>
    <w:rsid w:val="00F33EE4"/>
    <w:rsid w:val="00F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46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27</cp:revision>
  <cp:lastPrinted>2020-03-03T15:36:00Z</cp:lastPrinted>
  <dcterms:created xsi:type="dcterms:W3CDTF">2020-10-07T11:14:00Z</dcterms:created>
  <dcterms:modified xsi:type="dcterms:W3CDTF">2022-03-04T09:36:00Z</dcterms:modified>
</cp:coreProperties>
</file>