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590175D9" w:rsidR="004D54FD" w:rsidRDefault="00F738DC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  <w:r w:rsidR="001350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Manu JACHNA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590175D9" w:rsidR="004D54FD" w:rsidRDefault="00F738DC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  <w:r w:rsidR="0013508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/ Manu JACHNA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496FFAF0" w14:textId="67FA9CCE" w:rsidR="00135087" w:rsidRDefault="00135087">
            <w:pPr>
              <w:pStyle w:val="Corps"/>
            </w:pPr>
          </w:p>
          <w:p w14:paraId="145E7FF4" w14:textId="7995CBA2" w:rsidR="00135087" w:rsidRDefault="00135087">
            <w:pPr>
              <w:pStyle w:val="Corps"/>
            </w:pPr>
            <w:r w:rsidRPr="00135087">
              <w:drawing>
                <wp:inline distT="0" distB="0" distL="0" distR="0" wp14:anchorId="02B1F247" wp14:editId="45B3F9EE">
                  <wp:extent cx="1533525" cy="719625"/>
                  <wp:effectExtent l="0" t="0" r="0" b="444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346" cy="72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C7415" w14:textId="7978C615" w:rsidR="009B6366" w:rsidRDefault="00F738DC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7CCA988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33655</wp:posOffset>
                      </wp:positionV>
                      <wp:extent cx="2381250" cy="1741170"/>
                      <wp:effectExtent l="0" t="19050" r="38100" b="3048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7411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B27AF4" w14:textId="47CF17DC" w:rsidR="009B6366" w:rsidRDefault="009B6366" w:rsidP="00F738D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F738DC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6ED33E11" w14:textId="615696D2" w:rsidR="00135087" w:rsidRPr="00327F41" w:rsidRDefault="00135087" w:rsidP="00F738D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6pt;margin-top:2.65pt;width:187.5pt;height:1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" adj="13703" fillcolor="#5b9bd5 [3208]" strokecolor="#1f4d78 [1608]" strokeweight="1pt">
                      <v:textbox>
                        <w:txbxContent>
                          <w:p w14:paraId="68B27AF4" w14:textId="47CF17DC" w:rsidR="009B6366" w:rsidRDefault="009B6366" w:rsidP="00F738D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F738DC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ED33E11" w14:textId="615696D2" w:rsidR="00135087" w:rsidRPr="00327F41" w:rsidRDefault="00135087" w:rsidP="00F738D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1375B4A0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03AD6917" w14:textId="77777777" w:rsidR="00135087" w:rsidRDefault="00135087">
            <w:pPr>
              <w:pStyle w:val="Corps"/>
            </w:pPr>
          </w:p>
          <w:p w14:paraId="7B3BCD3F" w14:textId="77777777" w:rsidR="00135087" w:rsidRDefault="00135087">
            <w:pPr>
              <w:pStyle w:val="Corps"/>
            </w:pPr>
          </w:p>
          <w:p w14:paraId="1F7E8662" w14:textId="77777777" w:rsidR="00135087" w:rsidRDefault="00135087">
            <w:pPr>
              <w:pStyle w:val="Corps"/>
            </w:pPr>
          </w:p>
          <w:p w14:paraId="228C9758" w14:textId="77777777" w:rsidR="00135087" w:rsidRDefault="00135087">
            <w:pPr>
              <w:pStyle w:val="Corps"/>
            </w:pPr>
          </w:p>
          <w:p w14:paraId="63032B54" w14:textId="77777777" w:rsidR="00135087" w:rsidRDefault="00135087">
            <w:pPr>
              <w:pStyle w:val="Corps"/>
            </w:pPr>
          </w:p>
          <w:p w14:paraId="68ABC8BF" w14:textId="77777777" w:rsidR="00135087" w:rsidRDefault="00135087">
            <w:pPr>
              <w:pStyle w:val="Corps"/>
            </w:pPr>
          </w:p>
          <w:p w14:paraId="5E843320" w14:textId="77777777" w:rsidR="00135087" w:rsidRDefault="00135087">
            <w:pPr>
              <w:pStyle w:val="Corps"/>
            </w:pPr>
          </w:p>
          <w:p w14:paraId="5E3D5EC5" w14:textId="21413B14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2A9A5295" w14:textId="79FB7A0C" w:rsidR="00F738DC" w:rsidRDefault="00084DAF">
            <w:pPr>
              <w:pStyle w:val="Corps"/>
            </w:pPr>
            <w:r>
              <w:t xml:space="preserve">Habilitation électrique </w:t>
            </w:r>
          </w:p>
          <w:p w14:paraId="3F337894" w14:textId="77777777" w:rsidR="00F738DC" w:rsidRDefault="00F738DC">
            <w:pPr>
              <w:pStyle w:val="Corps"/>
            </w:pPr>
          </w:p>
          <w:p w14:paraId="4893EF86" w14:textId="2812F2DB" w:rsidR="00F738DC" w:rsidRDefault="00F738DC" w:rsidP="00F738DC">
            <w:pPr>
              <w:pStyle w:val="Corps"/>
            </w:pPr>
            <w:r>
              <w:t>Nombre de stagiaires :</w:t>
            </w:r>
            <w:r w:rsidR="00441B05">
              <w:t xml:space="preserve"> </w:t>
            </w:r>
          </w:p>
          <w:p w14:paraId="3040EB54" w14:textId="77777777" w:rsidR="00F738DC" w:rsidRDefault="00F738DC">
            <w:pPr>
              <w:pStyle w:val="Corps"/>
            </w:pPr>
          </w:p>
          <w:p w14:paraId="7E94AACF" w14:textId="77777777" w:rsidR="00135087" w:rsidRDefault="00135087" w:rsidP="00135087">
            <w:pPr>
              <w:pStyle w:val="Corps"/>
            </w:pPr>
          </w:p>
          <w:p w14:paraId="0301E4DE" w14:textId="2F161E49" w:rsidR="00135087" w:rsidRDefault="00135087" w:rsidP="00135087">
            <w:pPr>
              <w:pStyle w:val="Corps"/>
            </w:pPr>
          </w:p>
        </w:tc>
      </w:tr>
    </w:tbl>
    <w:p w14:paraId="58E746F8" w14:textId="6253D5D1" w:rsidR="00893556" w:rsidRPr="00441B05" w:rsidRDefault="005B2006" w:rsidP="00441B05">
      <w:pPr>
        <w:pStyle w:val="v1v1v1msonormal"/>
        <w:shd w:val="clear" w:color="auto" w:fill="FFFFFF"/>
        <w:spacing w:before="0" w:beforeAutospacing="0" w:after="0" w:afterAutospacing="0"/>
      </w:pPr>
      <w:r>
        <w:t>Contact </w:t>
      </w:r>
      <w:r w:rsidR="00135087">
        <w:t xml:space="preserve">Mairie </w:t>
      </w:r>
      <w:r w:rsidRPr="00441B05">
        <w:t>:</w:t>
      </w:r>
      <w:r w:rsidR="00441B05" w:rsidRPr="00441B05">
        <w:rPr>
          <w:rStyle w:val="TextedebullesCar"/>
          <w:rFonts w:ascii="Arial" w:hAnsi="Arial" w:cs="Arial"/>
          <w:color w:val="003C6F"/>
          <w:sz w:val="22"/>
          <w:szCs w:val="22"/>
        </w:rPr>
        <w:t xml:space="preserve"> </w:t>
      </w:r>
      <w:r w:rsidR="00441B05" w:rsidRPr="00441B05">
        <w:t xml:space="preserve">Laura </w:t>
      </w:r>
      <w:proofErr w:type="spellStart"/>
      <w:r w:rsidR="00441B05" w:rsidRPr="00441B05">
        <w:t>Lecordier</w:t>
      </w:r>
      <w:proofErr w:type="spellEnd"/>
      <w:r w:rsidR="00DB09B5">
        <w:tab/>
      </w:r>
      <w:r w:rsidR="00135087">
        <w:tab/>
      </w:r>
      <w:r w:rsidR="00893556">
        <w:t xml:space="preserve">Fonction : </w:t>
      </w:r>
      <w:r w:rsidR="00135087" w:rsidRPr="00135087">
        <w:t>Assistante Accueil et Formation</w:t>
      </w:r>
    </w:p>
    <w:p w14:paraId="5439BB0F" w14:textId="1EBA40DF" w:rsidR="005B2006" w:rsidRPr="00441B05" w:rsidRDefault="00591E84" w:rsidP="00441B05">
      <w:pPr>
        <w:pStyle w:val="v1v1v1msonormal"/>
        <w:shd w:val="clear" w:color="auto" w:fill="FFFFFF"/>
        <w:spacing w:before="0" w:beforeAutospacing="0" w:after="0" w:afterAutospacing="0"/>
      </w:pPr>
      <w:r w:rsidRPr="00591E84">
        <w:rPr>
          <w:noProof/>
        </w:rPr>
        <w:drawing>
          <wp:inline distT="0" distB="0" distL="0" distR="0" wp14:anchorId="22062F76" wp14:editId="3C7BCBCF">
            <wp:extent cx="207407" cy="205740"/>
            <wp:effectExtent l="0" t="0" r="254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74" cy="2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E84">
        <w:t xml:space="preserve"> </w:t>
      </w:r>
      <w:r w:rsidR="00135087">
        <w:rPr>
          <w:rFonts w:ascii="Arial" w:hAnsi="Arial" w:cs="Arial"/>
          <w:b/>
          <w:bCs/>
          <w:color w:val="808080"/>
          <w:sz w:val="18"/>
          <w:szCs w:val="18"/>
          <w:shd w:val="clear" w:color="auto" w:fill="FFFFFF"/>
        </w:rPr>
        <w:t>01 60 13 75 68  </w:t>
      </w:r>
      <w:r w:rsidR="00441B05" w:rsidRPr="00441B05">
        <w:tab/>
      </w:r>
      <w:r w:rsidR="00441B05" w:rsidRPr="00441B05">
        <w:rPr>
          <w:b/>
          <w:bCs/>
        </w:rPr>
        <w:tab/>
      </w:r>
      <w:r w:rsidR="00DB09B5">
        <w:rPr>
          <w:b/>
          <w:bCs/>
        </w:rPr>
        <w:t xml:space="preserve"> </w:t>
      </w:r>
      <w:r w:rsidR="00DB09B5">
        <w:rPr>
          <w:b/>
          <w:bCs/>
        </w:rPr>
        <w:tab/>
      </w:r>
      <w:r w:rsidR="00135087">
        <w:rPr>
          <w:b/>
          <w:bCs/>
        </w:rPr>
        <w:tab/>
      </w:r>
      <w:r w:rsidR="00DB09B5">
        <w:rPr>
          <w:b/>
          <w:bCs/>
        </w:rPr>
        <w:t>@</w:t>
      </w:r>
      <w:r w:rsidR="00135087">
        <w:rPr>
          <w:b/>
          <w:bCs/>
        </w:rPr>
        <w:t xml:space="preserve"> : </w:t>
      </w:r>
      <w:r w:rsidR="00135087" w:rsidRPr="00135087">
        <w:t>laura.lecordier@mairie-massy.fr</w:t>
      </w:r>
    </w:p>
    <w:p w14:paraId="5E2F920A" w14:textId="77777777" w:rsidR="00893556" w:rsidRPr="00441B05" w:rsidRDefault="00893556">
      <w:pPr>
        <w:pStyle w:val="Corps"/>
        <w:rPr>
          <w:rFonts w:ascii="Times New Roman" w:eastAsia="Times New Roman" w:hAnsi="Times New Roman"/>
          <w:szCs w:val="24"/>
          <w:lang w:eastAsia="fr-FR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F738DC">
        <w:tc>
          <w:tcPr>
            <w:tcW w:w="4957" w:type="dxa"/>
          </w:tcPr>
          <w:p w14:paraId="71DCA504" w14:textId="032642A6" w:rsidR="00084DAF" w:rsidRPr="00AD1A8E" w:rsidRDefault="00084DAF">
            <w:pPr>
              <w:pStyle w:val="Corps"/>
              <w:rPr>
                <w:b/>
                <w:bCs/>
              </w:rPr>
            </w:pPr>
            <w:r w:rsidRPr="00AD1A8E">
              <w:rPr>
                <w:b/>
                <w:bCs/>
              </w:rPr>
              <w:t>Lieu de la formation :</w:t>
            </w:r>
          </w:p>
          <w:p w14:paraId="22CB9CF7" w14:textId="77777777" w:rsidR="00592EBC" w:rsidRPr="00AD1A8E" w:rsidRDefault="00592EBC" w:rsidP="00AD1A8E">
            <w:pPr>
              <w:pStyle w:val="Corps"/>
              <w:rPr>
                <w:b/>
                <w:bCs/>
              </w:rPr>
            </w:pPr>
            <w:r>
              <w:rPr>
                <w:rFonts w:ascii="Calibri" w:hAnsi="Calibri" w:cs="Calibri"/>
                <w:color w:val="1F497D"/>
                <w:sz w:val="22"/>
              </w:rPr>
              <w:t> </w:t>
            </w:r>
            <w:r w:rsidRPr="00AD1A8E">
              <w:rPr>
                <w:b/>
                <w:bCs/>
              </w:rPr>
              <w:t xml:space="preserve">Mairie de Massy </w:t>
            </w:r>
          </w:p>
          <w:p w14:paraId="6A59C03F" w14:textId="77777777" w:rsidR="00592EBC" w:rsidRPr="00AD1A8E" w:rsidRDefault="00592EBC" w:rsidP="00AD1A8E">
            <w:pPr>
              <w:pStyle w:val="Corps"/>
              <w:rPr>
                <w:b/>
                <w:bCs/>
              </w:rPr>
            </w:pPr>
            <w:r w:rsidRPr="00AD1A8E">
              <w:rPr>
                <w:b/>
                <w:bCs/>
              </w:rPr>
              <w:t xml:space="preserve">1, avenue du Général De Gaulle </w:t>
            </w:r>
          </w:p>
          <w:p w14:paraId="469DF304" w14:textId="10310DBA" w:rsidR="00592EBC" w:rsidRPr="00AD1A8E" w:rsidRDefault="00592EBC" w:rsidP="00AD1A8E">
            <w:pPr>
              <w:pStyle w:val="Corps"/>
              <w:rPr>
                <w:b/>
                <w:bCs/>
              </w:rPr>
            </w:pPr>
            <w:r w:rsidRPr="00AD1A8E">
              <w:rPr>
                <w:b/>
                <w:bCs/>
              </w:rPr>
              <w:t>91300 Massy</w:t>
            </w:r>
          </w:p>
          <w:p w14:paraId="6DD77FEB" w14:textId="7F533B41" w:rsidR="00924AA1" w:rsidRDefault="00924AA1">
            <w:pPr>
              <w:pStyle w:val="Corps"/>
              <w:rPr>
                <w:b/>
                <w:bCs/>
              </w:rPr>
            </w:pPr>
          </w:p>
          <w:p w14:paraId="48C2FCAE" w14:textId="6E352530" w:rsidR="00AD1A8E" w:rsidRPr="00AD1A8E" w:rsidRDefault="00084DAF" w:rsidP="00AD1A8E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Salle</w:t>
            </w:r>
            <w:r w:rsidR="00592EBC" w:rsidRPr="00AD1A8E">
              <w:rPr>
                <w:b/>
                <w:bCs/>
              </w:rPr>
              <w:t xml:space="preserve"> 4 à l'Espace Liberté derrière le parking de la Mairie de Mass</w:t>
            </w:r>
            <w:r w:rsidR="00AD1A8E" w:rsidRPr="00AD1A8E">
              <w:rPr>
                <w:b/>
                <w:bCs/>
              </w:rPr>
              <w:t>y.</w:t>
            </w:r>
          </w:p>
          <w:p w14:paraId="03FCE3CF" w14:textId="77777777" w:rsidR="00AD1A8E" w:rsidRPr="00AD1A8E" w:rsidRDefault="00AD1A8E" w:rsidP="00AD1A8E">
            <w:pPr>
              <w:pStyle w:val="Corps"/>
              <w:rPr>
                <w:b/>
                <w:bCs/>
              </w:rPr>
            </w:pPr>
          </w:p>
          <w:p w14:paraId="0D4D8DB4" w14:textId="1F07D68B" w:rsidR="00084DAF" w:rsidRDefault="00084DAF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 w:rsidRPr="00AD1A8E">
              <w:rPr>
                <w:b/>
                <w:bCs/>
              </w:rPr>
              <w:t xml:space="preserve"> </w:t>
            </w:r>
            <w:r w:rsidR="00592EBC" w:rsidRPr="00AD1A8E">
              <w:rPr>
                <w:b/>
                <w:bCs/>
              </w:rPr>
              <w:t xml:space="preserve">Laura </w:t>
            </w:r>
            <w:proofErr w:type="spellStart"/>
            <w:r w:rsidR="00592EBC" w:rsidRPr="00AD1A8E">
              <w:rPr>
                <w:b/>
                <w:bCs/>
              </w:rPr>
              <w:t>Lecordier</w:t>
            </w:r>
            <w:proofErr w:type="spellEnd"/>
            <w:r w:rsidR="00592EBC">
              <w:tab/>
            </w:r>
          </w:p>
          <w:p w14:paraId="659CFDD2" w14:textId="3E884861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263B2C54" w:rsidR="00084DAF" w:rsidRDefault="00544B58" w:rsidP="00737F85">
            <w:pPr>
              <w:pStyle w:val="Corps"/>
            </w:pPr>
            <w:r w:rsidRPr="00544B58">
              <w:rPr>
                <w:noProof/>
              </w:rPr>
              <w:drawing>
                <wp:inline distT="0" distB="0" distL="0" distR="0" wp14:anchorId="47205C9F" wp14:editId="74042E7C">
                  <wp:extent cx="1638300" cy="1894386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916" cy="19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8F4F" w14:textId="07D2FDB5" w:rsidR="00657D06" w:rsidRDefault="00657D06">
      <w:pPr>
        <w:pStyle w:val="Corps"/>
      </w:pPr>
      <w:r>
        <w:t>Documents pour le formateur :</w:t>
      </w:r>
    </w:p>
    <w:p w14:paraId="0A8A4091" w14:textId="00C04ABF" w:rsidR="00261A8E" w:rsidRPr="00544B58" w:rsidRDefault="005C0628" w:rsidP="00261A8E">
      <w:pPr>
        <w:pStyle w:val="Corps"/>
        <w:rPr>
          <w:sz w:val="22"/>
        </w:rPr>
      </w:pPr>
      <w:sdt>
        <w:sdtPr>
          <w:rPr>
            <w:sz w:val="22"/>
          </w:rPr>
          <w:id w:val="-31427397"/>
        </w:sdtPr>
        <w:sdtEndPr/>
        <w:sdtContent>
          <w:sdt>
            <w:sdtPr>
              <w:id w:val="-824589858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 w:rsidRPr="00544B58">
        <w:rPr>
          <w:sz w:val="22"/>
        </w:rPr>
        <w:t xml:space="preserve"> </w:t>
      </w:r>
      <w:r w:rsidR="00D468AE" w:rsidRPr="00544B58">
        <w:rPr>
          <w:sz w:val="22"/>
        </w:rPr>
        <w:t>Convocation</w:t>
      </w:r>
      <w:r w:rsidR="00544B58" w:rsidRPr="00544B58">
        <w:rPr>
          <w:sz w:val="22"/>
        </w:rPr>
        <w:t>s</w:t>
      </w:r>
      <w:r w:rsidR="00D468AE" w:rsidRPr="00544B58">
        <w:rPr>
          <w:sz w:val="22"/>
        </w:rPr>
        <w:t xml:space="preserve"> </w:t>
      </w:r>
      <w:r w:rsidR="00261A8E">
        <w:rPr>
          <w:sz w:val="22"/>
        </w:rPr>
        <w:t>et</w:t>
      </w:r>
      <w:r w:rsidR="00261A8E" w:rsidRPr="00261A8E">
        <w:rPr>
          <w:sz w:val="22"/>
        </w:rPr>
        <w:t xml:space="preserve"> </w:t>
      </w:r>
      <w:r w:rsidR="00261A8E">
        <w:rPr>
          <w:sz w:val="22"/>
        </w:rPr>
        <w:t>l</w:t>
      </w:r>
      <w:r w:rsidR="00261A8E" w:rsidRPr="00544B58">
        <w:rPr>
          <w:sz w:val="22"/>
        </w:rPr>
        <w:t>istes des stagiaires</w:t>
      </w:r>
    </w:p>
    <w:p w14:paraId="5638C241" w14:textId="233443C2" w:rsidR="00893556" w:rsidRPr="00544B58" w:rsidRDefault="005C0628" w:rsidP="00D468AE">
      <w:pPr>
        <w:pStyle w:val="Corps"/>
        <w:rPr>
          <w:sz w:val="22"/>
        </w:rPr>
      </w:pPr>
      <w:sdt>
        <w:sdtPr>
          <w:rPr>
            <w:sz w:val="22"/>
          </w:rPr>
          <w:id w:val="5646328"/>
        </w:sdtPr>
        <w:sdtEndPr/>
        <w:sdtContent>
          <w:sdt>
            <w:sdtPr>
              <w:id w:val="1371886626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 w:rsidRPr="00544B58">
        <w:rPr>
          <w:sz w:val="22"/>
        </w:rPr>
        <w:t xml:space="preserve"> Feuille</w:t>
      </w:r>
      <w:r w:rsidR="00544B58" w:rsidRPr="00544B58">
        <w:rPr>
          <w:sz w:val="22"/>
        </w:rPr>
        <w:t>s</w:t>
      </w:r>
      <w:r w:rsidR="00893556" w:rsidRPr="00544B58">
        <w:rPr>
          <w:sz w:val="22"/>
        </w:rPr>
        <w:t xml:space="preserve"> d'émargement </w:t>
      </w:r>
    </w:p>
    <w:p w14:paraId="22A469CA" w14:textId="2D8FB79A" w:rsidR="00D468AE" w:rsidRPr="00544B58" w:rsidRDefault="005C0628" w:rsidP="00D468AE">
      <w:pPr>
        <w:pStyle w:val="Corps"/>
        <w:rPr>
          <w:sz w:val="22"/>
        </w:rPr>
      </w:pPr>
      <w:sdt>
        <w:sdtPr>
          <w:rPr>
            <w:sz w:val="22"/>
          </w:rPr>
          <w:id w:val="1995219195"/>
        </w:sdtPr>
        <w:sdtEndPr/>
        <w:sdtContent>
          <w:sdt>
            <w:sdtPr>
              <w:id w:val="1509101401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 w:rsidRPr="00544B58">
        <w:rPr>
          <w:sz w:val="22"/>
        </w:rPr>
        <w:t xml:space="preserve"> </w:t>
      </w:r>
      <w:r w:rsidR="00D468AE" w:rsidRPr="00544B58">
        <w:rPr>
          <w:sz w:val="22"/>
        </w:rPr>
        <w:t>Questionnaire de début de formation Habilitation électrique</w:t>
      </w:r>
      <w:r w:rsidR="00893556" w:rsidRPr="00544B58">
        <w:rPr>
          <w:sz w:val="22"/>
        </w:rPr>
        <w:t>(</w:t>
      </w:r>
    </w:p>
    <w:p w14:paraId="187B4220" w14:textId="170B74E2" w:rsidR="00D468AE" w:rsidRPr="00544B58" w:rsidRDefault="005C0628" w:rsidP="00D468AE">
      <w:pPr>
        <w:pStyle w:val="Corps"/>
        <w:rPr>
          <w:sz w:val="22"/>
        </w:rPr>
      </w:pPr>
      <w:sdt>
        <w:sdtPr>
          <w:id w:val="902263600"/>
        </w:sdtPr>
        <w:sdtEndPr/>
        <w:sdtContent>
          <w:r w:rsidR="00DB09B5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DB09B5" w:rsidRPr="00544B58">
        <w:rPr>
          <w:sz w:val="22"/>
        </w:rPr>
        <w:t xml:space="preserve"> </w:t>
      </w:r>
      <w:r w:rsidR="00D468AE" w:rsidRPr="00544B58">
        <w:rPr>
          <w:sz w:val="22"/>
        </w:rPr>
        <w:t xml:space="preserve">Livret d'instructions </w:t>
      </w:r>
      <w:r w:rsidR="004D54FD" w:rsidRPr="00544B58">
        <w:rPr>
          <w:sz w:val="22"/>
        </w:rPr>
        <w:t>en rapport avec la formation</w:t>
      </w:r>
      <w:r w:rsidR="00D468AE" w:rsidRPr="00544B58">
        <w:rPr>
          <w:sz w:val="22"/>
        </w:rPr>
        <w:t xml:space="preserve"> </w:t>
      </w:r>
    </w:p>
    <w:p w14:paraId="4BA49400" w14:textId="67D2D7FE" w:rsidR="00D468AE" w:rsidRPr="00544B58" w:rsidRDefault="005C0628" w:rsidP="00D468AE">
      <w:pPr>
        <w:pStyle w:val="Corps"/>
        <w:rPr>
          <w:sz w:val="22"/>
        </w:rPr>
      </w:pPr>
      <w:sdt>
        <w:sdtPr>
          <w:rPr>
            <w:sz w:val="22"/>
          </w:rPr>
          <w:id w:val="-887112298"/>
        </w:sdtPr>
        <w:sdtEndPr/>
        <w:sdtContent>
          <w:sdt>
            <w:sdtPr>
              <w:id w:val="430088257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 w:rsidRPr="00544B58">
        <w:rPr>
          <w:sz w:val="22"/>
        </w:rPr>
        <w:t xml:space="preserve"> </w:t>
      </w:r>
      <w:r w:rsidR="00D468AE" w:rsidRPr="00544B58">
        <w:rPr>
          <w:sz w:val="22"/>
        </w:rPr>
        <w:t>Etiquette de consignation</w:t>
      </w:r>
      <w:r w:rsidR="004D54FD" w:rsidRPr="00544B58">
        <w:rPr>
          <w:sz w:val="22"/>
        </w:rPr>
        <w:t xml:space="preserve"> </w:t>
      </w:r>
    </w:p>
    <w:p w14:paraId="3AF4D455" w14:textId="77777777" w:rsidR="00135087" w:rsidRDefault="005C0628" w:rsidP="00D468AE">
      <w:pPr>
        <w:pStyle w:val="Corps"/>
        <w:rPr>
          <w:sz w:val="22"/>
        </w:rPr>
      </w:pPr>
      <w:sdt>
        <w:sdtPr>
          <w:rPr>
            <w:sz w:val="22"/>
          </w:rPr>
          <w:id w:val="120202075"/>
        </w:sdtPr>
        <w:sdtEndPr/>
        <w:sdtContent>
          <w:sdt>
            <w:sdtPr>
              <w:id w:val="1522822598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 w:rsidRPr="00544B58">
        <w:rPr>
          <w:sz w:val="22"/>
        </w:rPr>
        <w:t xml:space="preserve"> Test d'évaluation théorique</w:t>
      </w:r>
      <w:r w:rsidR="006B65A8" w:rsidRPr="00544B58">
        <w:rPr>
          <w:sz w:val="22"/>
        </w:rPr>
        <w:t xml:space="preserve"> </w:t>
      </w:r>
    </w:p>
    <w:p w14:paraId="5BD27B00" w14:textId="1CF7289E" w:rsidR="00893556" w:rsidRPr="00544B58" w:rsidRDefault="005C0628" w:rsidP="00D468AE">
      <w:pPr>
        <w:pStyle w:val="Corps"/>
        <w:rPr>
          <w:sz w:val="22"/>
        </w:rPr>
      </w:pPr>
      <w:sdt>
        <w:sdtPr>
          <w:rPr>
            <w:sz w:val="22"/>
          </w:rPr>
          <w:id w:val="592048185"/>
        </w:sdtPr>
        <w:sdtEndPr/>
        <w:sdtContent>
          <w:sdt>
            <w:sdtPr>
              <w:id w:val="2023348748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 w:rsidRPr="00544B58">
        <w:rPr>
          <w:sz w:val="22"/>
        </w:rPr>
        <w:t xml:space="preserve"> </w:t>
      </w:r>
      <w:r w:rsidR="00D468AE" w:rsidRPr="00544B58">
        <w:rPr>
          <w:sz w:val="22"/>
        </w:rPr>
        <w:t>Test d'évaluation pratique</w:t>
      </w:r>
      <w:r w:rsidR="006B65A8" w:rsidRPr="00544B58">
        <w:rPr>
          <w:sz w:val="22"/>
        </w:rPr>
        <w:t xml:space="preserve"> </w:t>
      </w:r>
    </w:p>
    <w:p w14:paraId="26585596" w14:textId="5B9F21D0" w:rsidR="00D468AE" w:rsidRPr="00544B58" w:rsidRDefault="005C0628" w:rsidP="00D468AE">
      <w:pPr>
        <w:pStyle w:val="Corps"/>
        <w:rPr>
          <w:sz w:val="22"/>
        </w:rPr>
      </w:pPr>
      <w:sdt>
        <w:sdtPr>
          <w:rPr>
            <w:sz w:val="22"/>
          </w:rPr>
          <w:id w:val="1457368562"/>
        </w:sdtPr>
        <w:sdtEndPr/>
        <w:sdtContent>
          <w:sdt>
            <w:sdtPr>
              <w:id w:val="329176207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  <w:r w:rsidR="00DB09B5" w:rsidRPr="00544B58">
            <w:rPr>
              <w:rFonts w:ascii="Segoe UI Symbol" w:hAnsi="Segoe UI Symbol" w:cs="Segoe UI Symbol"/>
              <w:sz w:val="22"/>
            </w:rPr>
            <w:t xml:space="preserve"> </w:t>
          </w:r>
        </w:sdtContent>
      </w:sdt>
      <w:r w:rsidR="00D468AE" w:rsidRPr="00544B58">
        <w:rPr>
          <w:sz w:val="22"/>
        </w:rPr>
        <w:t>Questionnaire d'évaluation à chaud</w:t>
      </w:r>
      <w:r w:rsidR="0085535E" w:rsidRPr="00544B58">
        <w:rPr>
          <w:sz w:val="22"/>
        </w:rPr>
        <w:t xml:space="preserve"> </w:t>
      </w:r>
    </w:p>
    <w:p w14:paraId="054DEFC8" w14:textId="11088E59" w:rsidR="0085535E" w:rsidRPr="00544B58" w:rsidRDefault="005C0628" w:rsidP="0085535E">
      <w:pPr>
        <w:pStyle w:val="Corps"/>
        <w:rPr>
          <w:sz w:val="22"/>
        </w:rPr>
      </w:pPr>
      <w:sdt>
        <w:sdtPr>
          <w:rPr>
            <w:sz w:val="22"/>
          </w:rPr>
          <w:id w:val="-230166276"/>
        </w:sdtPr>
        <w:sdtEndPr/>
        <w:sdtContent>
          <w:sdt>
            <w:sdtPr>
              <w:id w:val="-1272619226"/>
            </w:sdtPr>
            <w:sdtEndPr/>
            <w:sdtContent>
              <w:r w:rsidR="00DB09B5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 w:rsidRPr="00544B58">
        <w:rPr>
          <w:sz w:val="22"/>
        </w:rPr>
        <w:t xml:space="preserve"> </w:t>
      </w:r>
      <w:r w:rsidR="00D468AE" w:rsidRPr="00544B58">
        <w:rPr>
          <w:sz w:val="22"/>
        </w:rPr>
        <w:t>Compte-rendu de formation</w:t>
      </w:r>
      <w:r w:rsidR="0085535E" w:rsidRPr="00544B58">
        <w:rPr>
          <w:sz w:val="22"/>
        </w:rPr>
        <w:t xml:space="preserve"> </w:t>
      </w:r>
    </w:p>
    <w:p w14:paraId="02EA0769" w14:textId="1F366859" w:rsidR="00D468AE" w:rsidRPr="00544B58" w:rsidRDefault="00D468AE" w:rsidP="00D468AE">
      <w:pPr>
        <w:pStyle w:val="Corps"/>
        <w:rPr>
          <w:sz w:val="22"/>
        </w:rPr>
      </w:pPr>
    </w:p>
    <w:sectPr w:rsidR="00D468AE" w:rsidRPr="00544B58">
      <w:headerReference w:type="default" r:id="rId9"/>
      <w:footerReference w:type="default" r:id="rId10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A2CA" w14:textId="77777777" w:rsidR="005C0628" w:rsidRDefault="005C0628">
      <w:pPr>
        <w:spacing w:after="0" w:line="240" w:lineRule="auto"/>
      </w:pPr>
      <w:r>
        <w:separator/>
      </w:r>
    </w:p>
  </w:endnote>
  <w:endnote w:type="continuationSeparator" w:id="0">
    <w:p w14:paraId="7713C1DB" w14:textId="77777777" w:rsidR="005C0628" w:rsidRDefault="005C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D5F3" w14:textId="77777777" w:rsidR="005C0628" w:rsidRDefault="005C06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BFEEB1" w14:textId="77777777" w:rsidR="005C0628" w:rsidRDefault="005C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5C0628">
    <w:pPr>
      <w:pStyle w:val="En-tte"/>
    </w:pPr>
  </w:p>
  <w:p w14:paraId="3C867E20" w14:textId="77777777" w:rsidR="00E66BFD" w:rsidRDefault="005C0628">
    <w:pPr>
      <w:pStyle w:val="En-tte"/>
    </w:pPr>
  </w:p>
  <w:p w14:paraId="0EA15729" w14:textId="77777777" w:rsidR="00E66BFD" w:rsidRDefault="005C0628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135087"/>
    <w:rsid w:val="00261A8E"/>
    <w:rsid w:val="00303D92"/>
    <w:rsid w:val="00441B05"/>
    <w:rsid w:val="004D54FD"/>
    <w:rsid w:val="00544B58"/>
    <w:rsid w:val="00584744"/>
    <w:rsid w:val="00591E84"/>
    <w:rsid w:val="00592EBC"/>
    <w:rsid w:val="005B2006"/>
    <w:rsid w:val="005C0628"/>
    <w:rsid w:val="005C6F6E"/>
    <w:rsid w:val="005D49D9"/>
    <w:rsid w:val="00657D06"/>
    <w:rsid w:val="006B65A8"/>
    <w:rsid w:val="00737F85"/>
    <w:rsid w:val="007B76A7"/>
    <w:rsid w:val="007C7E33"/>
    <w:rsid w:val="0085535E"/>
    <w:rsid w:val="00893556"/>
    <w:rsid w:val="00924AA1"/>
    <w:rsid w:val="009B6366"/>
    <w:rsid w:val="009F451A"/>
    <w:rsid w:val="00A001BF"/>
    <w:rsid w:val="00AD1A8E"/>
    <w:rsid w:val="00BA5072"/>
    <w:rsid w:val="00CA123E"/>
    <w:rsid w:val="00D468AE"/>
    <w:rsid w:val="00DA3518"/>
    <w:rsid w:val="00DB09B5"/>
    <w:rsid w:val="00E260DE"/>
    <w:rsid w:val="00F7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1v1v1msonormal">
    <w:name w:val="v1v1v1msonormal"/>
    <w:basedOn w:val="Normal"/>
    <w:rsid w:val="00441B05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41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3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900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1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497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883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1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697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241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7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117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17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34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367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4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06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73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3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949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569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50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20</cp:revision>
  <cp:lastPrinted>2020-11-11T17:53:00Z</cp:lastPrinted>
  <dcterms:created xsi:type="dcterms:W3CDTF">2020-10-07T11:14:00Z</dcterms:created>
  <dcterms:modified xsi:type="dcterms:W3CDTF">2021-09-17T17:02:00Z</dcterms:modified>
</cp:coreProperties>
</file>