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58CF2961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589226DF">
                <wp:simplePos x="0" y="0"/>
                <wp:positionH relativeFrom="column">
                  <wp:posOffset>3337560</wp:posOffset>
                </wp:positionH>
                <wp:positionV relativeFrom="paragraph">
                  <wp:posOffset>-1213485</wp:posOffset>
                </wp:positionV>
                <wp:extent cx="2858130" cy="103632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6C27120D" w:rsidR="004D54FD" w:rsidRDefault="0070026E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Léo TOUATI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0090A1F7" w:rsidR="00D468AE" w:rsidRDefault="008F368A" w:rsidP="008F368A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B2ADD">
                              <w:rPr>
                                <w:b/>
                              </w:rPr>
                              <w:t>Etude du protocole</w:t>
                            </w:r>
                            <w:r w:rsidRPr="006B2ADD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2ADD">
                              <w:rPr>
                                <w:b/>
                              </w:rPr>
                              <w:t>CAN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8pt;margin-top:-95.55pt;width:225.05pt;height:8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6C27120D" w:rsidR="004D54FD" w:rsidRDefault="0070026E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Léo TOUATI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0090A1F7" w:rsidR="00D468AE" w:rsidRDefault="008F368A" w:rsidP="008F368A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B2ADD">
                        <w:rPr>
                          <w:b/>
                        </w:rPr>
                        <w:t>Etude du protocole</w:t>
                      </w:r>
                      <w:r w:rsidRPr="006B2ADD">
                        <w:rPr>
                          <w:rFonts w:ascii="Verdana" w:hAnsi="Verdana" w:cs="Verdana"/>
                          <w:sz w:val="18"/>
                          <w:szCs w:val="18"/>
                        </w:rPr>
                        <w:t xml:space="preserve"> </w:t>
                      </w:r>
                      <w:r w:rsidRPr="006B2ADD">
                        <w:rPr>
                          <w:b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03755978" w:rsidR="00084DAF" w:rsidRDefault="00084DAF">
            <w:pPr>
              <w:pStyle w:val="Corps"/>
            </w:pPr>
          </w:p>
          <w:p w14:paraId="633C7415" w14:textId="2223C639" w:rsidR="009B6366" w:rsidRDefault="009B6366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0C911E3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26670</wp:posOffset>
                      </wp:positionV>
                      <wp:extent cx="2381250" cy="1352550"/>
                      <wp:effectExtent l="0" t="19050" r="38100" b="38100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0" cy="1352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3E28DD" w14:textId="7C923E1C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8F368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68B27AF4" w14:textId="7DB14622" w:rsidR="009B6366" w:rsidRPr="00327F41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27F41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8F368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9h-12h/13h-17h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5pt;margin-top:2.1pt;width:187.5pt;height:10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" adj="15466" fillcolor="#5b9bd5 [3208]" strokecolor="#1f4d78 [1608]" strokeweight="1pt">
                      <v:textbox>
                        <w:txbxContent>
                          <w:p w14:paraId="213E28DD" w14:textId="7C923E1C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8F368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8B27AF4" w14:textId="7DB14622" w:rsidR="009B6366" w:rsidRPr="00327F41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7F41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8F368A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9h-12h/13h-17h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08B74FE3" w:rsidR="00084DAF" w:rsidRDefault="00084DAF">
            <w:pPr>
              <w:pStyle w:val="Corps"/>
            </w:pPr>
          </w:p>
        </w:tc>
        <w:tc>
          <w:tcPr>
            <w:tcW w:w="4509" w:type="dxa"/>
          </w:tcPr>
          <w:p w14:paraId="4CC134B0" w14:textId="77777777" w:rsidR="006F25D7" w:rsidRDefault="006F25D7">
            <w:pPr>
              <w:pStyle w:val="Corps"/>
            </w:pPr>
          </w:p>
          <w:p w14:paraId="4FA16D5D" w14:textId="77777777" w:rsidR="005A7A21" w:rsidRDefault="00084DAF">
            <w:pPr>
              <w:pStyle w:val="Corps"/>
            </w:pPr>
            <w:r>
              <w:t xml:space="preserve">Intitulé de la formation : </w:t>
            </w:r>
          </w:p>
          <w:p w14:paraId="5E3D5EC5" w14:textId="6B2A44E1" w:rsidR="00084DAF" w:rsidRDefault="008F368A">
            <w:pPr>
              <w:pStyle w:val="Corps"/>
            </w:pPr>
            <w:r w:rsidRPr="006B2ADD">
              <w:rPr>
                <w:b/>
              </w:rPr>
              <w:t>Etude du protocole</w:t>
            </w:r>
            <w:r w:rsidRPr="006B2ADD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Pr="006B2ADD">
              <w:rPr>
                <w:b/>
              </w:rPr>
              <w:t>CAN</w:t>
            </w:r>
          </w:p>
          <w:p w14:paraId="0BBACFED" w14:textId="77777777" w:rsidR="009B6366" w:rsidRDefault="009B6366">
            <w:pPr>
              <w:pStyle w:val="Corps"/>
            </w:pPr>
          </w:p>
          <w:p w14:paraId="34FCFED3" w14:textId="77777777" w:rsidR="009B6366" w:rsidRDefault="009B6366">
            <w:pPr>
              <w:pStyle w:val="Corps"/>
            </w:pPr>
          </w:p>
          <w:p w14:paraId="2EC83FFF" w14:textId="77777777" w:rsidR="00084DAF" w:rsidRDefault="00084DAF">
            <w:pPr>
              <w:pStyle w:val="Corps"/>
            </w:pPr>
          </w:p>
          <w:p w14:paraId="3AAB1002" w14:textId="1165B109" w:rsidR="009B6366" w:rsidRDefault="009B6366" w:rsidP="009B6366">
            <w:pPr>
              <w:pStyle w:val="Corps"/>
            </w:pPr>
            <w:r>
              <w:t>Nombre de stagiaires :</w:t>
            </w:r>
            <w:r w:rsidR="008F368A">
              <w:t xml:space="preserve"> 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47F5F037" w:rsidR="009B6366" w:rsidRDefault="009B6366" w:rsidP="009B6366">
            <w:pPr>
              <w:pStyle w:val="Corps"/>
            </w:pPr>
            <w:r>
              <w:t>: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4189992" w:rsidR="00084DAF" w:rsidRDefault="00084DAF" w:rsidP="009B6366">
            <w:pPr>
              <w:pStyle w:val="Corps"/>
            </w:pPr>
          </w:p>
        </w:tc>
      </w:tr>
    </w:tbl>
    <w:p w14:paraId="58E746F8" w14:textId="40B3C480" w:rsidR="00893556" w:rsidRDefault="005B2006">
      <w:pPr>
        <w:pStyle w:val="Corps"/>
      </w:pPr>
      <w:r>
        <w:t>Contact :</w:t>
      </w:r>
      <w:r w:rsidR="00893556">
        <w:tab/>
      </w:r>
      <w:r w:rsidR="00893556">
        <w:tab/>
      </w:r>
      <w:r w:rsidR="00557C15">
        <w:tab/>
      </w:r>
      <w:r w:rsidR="00557C15">
        <w:tab/>
      </w:r>
      <w:r w:rsidR="00557C15">
        <w:tab/>
      </w:r>
      <w:r w:rsidR="00557C15">
        <w:tab/>
      </w:r>
      <w:r w:rsidR="00893556">
        <w:t xml:space="preserve">Fonction : </w:t>
      </w:r>
    </w:p>
    <w:p w14:paraId="5439BB0F" w14:textId="528CBF43" w:rsidR="005B2006" w:rsidRDefault="005B2006">
      <w:pPr>
        <w:pStyle w:val="Corps"/>
      </w:pPr>
      <w:r>
        <w:t>Téléphone :</w:t>
      </w:r>
      <w:r w:rsidR="008F368A">
        <w:tab/>
      </w:r>
      <w:r w:rsidR="00557C15">
        <w:tab/>
      </w:r>
      <w:r w:rsidR="00557C15">
        <w:tab/>
      </w:r>
      <w:r w:rsidR="00557C15">
        <w:tab/>
      </w:r>
      <w:r w:rsidR="00557C15">
        <w:tab/>
      </w:r>
      <w:r w:rsidR="00557C15">
        <w:tab/>
      </w:r>
      <w:r>
        <w:t>Courriel :</w:t>
      </w:r>
      <w:r w:rsidR="00737F85">
        <w:t xml:space="preserve"> </w:t>
      </w:r>
    </w:p>
    <w:p w14:paraId="5E2F920A" w14:textId="77777777" w:rsidR="00893556" w:rsidRDefault="00893556">
      <w:pPr>
        <w:pStyle w:val="Corps"/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957"/>
        <w:gridCol w:w="4394"/>
      </w:tblGrid>
      <w:tr w:rsidR="00084DAF" w14:paraId="03CFEB38" w14:textId="77777777" w:rsidTr="00B52F5E">
        <w:tc>
          <w:tcPr>
            <w:tcW w:w="4957" w:type="dxa"/>
          </w:tcPr>
          <w:p w14:paraId="71DCA504" w14:textId="032642A6" w:rsidR="00084DAF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:</w:t>
            </w:r>
          </w:p>
          <w:p w14:paraId="0738A82C" w14:textId="77777777" w:rsidR="00557C15" w:rsidRDefault="00557C15">
            <w:pPr>
              <w:pStyle w:val="Corps"/>
              <w:rPr>
                <w:b/>
                <w:bCs/>
              </w:rPr>
            </w:pPr>
          </w:p>
          <w:p w14:paraId="25061035" w14:textId="77777777" w:rsidR="00557C15" w:rsidRDefault="00557C15">
            <w:pPr>
              <w:pStyle w:val="Corps"/>
              <w:rPr>
                <w:b/>
                <w:bCs/>
              </w:rPr>
            </w:pPr>
          </w:p>
          <w:p w14:paraId="5B4B3BCF" w14:textId="74A87BD8" w:rsidR="00084DAF" w:rsidRPr="009B6366" w:rsidRDefault="00084DAF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 xml:space="preserve">Salle : </w:t>
            </w:r>
          </w:p>
          <w:p w14:paraId="0D4D8DB4" w14:textId="7EA40F51" w:rsidR="00084DAF" w:rsidRDefault="00084DAF">
            <w:pPr>
              <w:pStyle w:val="Corps"/>
            </w:pPr>
            <w:r w:rsidRPr="009B6366">
              <w:rPr>
                <w:b/>
                <w:bCs/>
              </w:rPr>
              <w:t>Contact :</w:t>
            </w:r>
            <w:r>
              <w:t xml:space="preserve"> </w:t>
            </w:r>
          </w:p>
          <w:p w14:paraId="659CFDD2" w14:textId="3E884861" w:rsidR="00084DAF" w:rsidRDefault="00084DAF">
            <w:pPr>
              <w:pStyle w:val="Corps"/>
            </w:pPr>
          </w:p>
        </w:tc>
        <w:tc>
          <w:tcPr>
            <w:tcW w:w="4394" w:type="dxa"/>
          </w:tcPr>
          <w:p w14:paraId="52C251FB" w14:textId="7326BA28" w:rsidR="00084DAF" w:rsidRDefault="00084DAF" w:rsidP="00737F85">
            <w:pPr>
              <w:pStyle w:val="Corps"/>
            </w:pPr>
          </w:p>
        </w:tc>
      </w:tr>
    </w:tbl>
    <w:p w14:paraId="2A9F8E0A" w14:textId="77777777" w:rsidR="00E22685" w:rsidRDefault="00E22685">
      <w:pPr>
        <w:pStyle w:val="Corps"/>
      </w:pPr>
    </w:p>
    <w:p w14:paraId="0E718F4F" w14:textId="616A2B29" w:rsidR="00657D06" w:rsidRDefault="00657D06">
      <w:pPr>
        <w:pStyle w:val="Corps"/>
      </w:pPr>
      <w:r>
        <w:t>Documents</w:t>
      </w:r>
      <w:r w:rsidR="00E22685">
        <w:t xml:space="preserve"> et matériel</w:t>
      </w:r>
      <w:r>
        <w:t xml:space="preserve"> pour le formateur :</w:t>
      </w:r>
    </w:p>
    <w:p w14:paraId="4106BBB5" w14:textId="591DF203" w:rsidR="00E22685" w:rsidRDefault="00A978E3">
      <w:pPr>
        <w:pStyle w:val="Corps"/>
      </w:pPr>
      <w:sdt>
        <w:sdtPr>
          <w:id w:val="1595895961"/>
        </w:sdtPr>
        <w:sdtEndPr/>
        <w:sdtContent>
          <w:r w:rsidR="008F368A" w:rsidRPr="008D18BB">
            <w:rPr>
              <w:rFonts w:ascii="Segoe UI Symbol" w:hAnsi="Segoe UI Symbol" w:cs="Segoe UI Symbol"/>
            </w:rPr>
            <w:t>☐</w:t>
          </w:r>
        </w:sdtContent>
      </w:sdt>
      <w:r w:rsidR="008F368A">
        <w:t xml:space="preserve"> Emmener le vidéoprojecteur</w:t>
      </w:r>
    </w:p>
    <w:p w14:paraId="5638C241" w14:textId="2C73F6AB" w:rsidR="00893556" w:rsidRDefault="00A978E3" w:rsidP="00D468AE">
      <w:pPr>
        <w:pStyle w:val="Corps"/>
      </w:pPr>
      <w:sdt>
        <w:sdtPr>
          <w:id w:val="5646328"/>
        </w:sdtPr>
        <w:sdtEndPr/>
        <w:sdtContent>
          <w:sdt>
            <w:sdtPr>
              <w:id w:val="-824589858"/>
            </w:sdtPr>
            <w:sdtEndPr/>
            <w:sdtContent>
              <w:r w:rsidR="005A7A2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893556">
        <w:t xml:space="preserve"> Feuille d'émargement </w:t>
      </w:r>
      <w:r w:rsidR="0085535E">
        <w:t>(à remettre signée à l’issue de la formation)</w:t>
      </w:r>
    </w:p>
    <w:p w14:paraId="187B4220" w14:textId="176FFE37" w:rsidR="00D468AE" w:rsidRDefault="00A978E3" w:rsidP="00D468AE">
      <w:pPr>
        <w:pStyle w:val="Corps"/>
      </w:pPr>
      <w:sdt>
        <w:sdtPr>
          <w:id w:val="1956672550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Livret d'instructions </w:t>
      </w:r>
      <w:r w:rsidR="004D54FD">
        <w:t>en rapport avec la formation</w:t>
      </w:r>
      <w:r w:rsidR="00D468AE">
        <w:t xml:space="preserve"> </w:t>
      </w:r>
      <w:r w:rsidR="00893556">
        <w:t>(1 par stagiaire + 1 pour le formateur)</w:t>
      </w:r>
    </w:p>
    <w:p w14:paraId="3E785414" w14:textId="40E51377" w:rsidR="00E22685" w:rsidRDefault="00A978E3" w:rsidP="00D468AE">
      <w:pPr>
        <w:pStyle w:val="Corps"/>
      </w:pPr>
      <w:sdt>
        <w:sdtPr>
          <w:id w:val="403800621"/>
        </w:sdtPr>
        <w:sdtEndPr/>
        <w:sdtContent>
          <w:sdt>
            <w:sdtPr>
              <w:id w:val="50285912"/>
            </w:sdtPr>
            <w:sdtEndPr/>
            <w:sdtContent>
              <w:r w:rsidR="005A7A2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22685">
        <w:t xml:space="preserve"> Clés USB avec le déroulé de la formation</w:t>
      </w:r>
    </w:p>
    <w:p w14:paraId="4FFB102A" w14:textId="6B1A9A55" w:rsidR="00E22685" w:rsidRDefault="00A978E3" w:rsidP="00D468AE">
      <w:pPr>
        <w:pStyle w:val="Corps"/>
      </w:pPr>
      <w:sdt>
        <w:sdtPr>
          <w:id w:val="-615530337"/>
        </w:sdtPr>
        <w:sdtEndPr/>
        <w:sdtContent>
          <w:sdt>
            <w:sdtPr>
              <w:id w:val="1066533935"/>
            </w:sdtPr>
            <w:sdtEndPr/>
            <w:sdtContent>
              <w:r w:rsidR="005A7A2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  <w:r w:rsidR="00E22685">
            <w:rPr>
              <w:rFonts w:ascii="Segoe UI Symbol" w:hAnsi="Segoe UI Symbol" w:cs="Segoe UI Symbol"/>
            </w:rPr>
            <w:t xml:space="preserve"> </w:t>
          </w:r>
        </w:sdtContent>
      </w:sdt>
      <w:r w:rsidR="00E22685">
        <w:t xml:space="preserve">Dépliants </w:t>
      </w:r>
      <w:r w:rsidR="006F25D7">
        <w:t>LMT</w:t>
      </w:r>
    </w:p>
    <w:p w14:paraId="3968902B" w14:textId="12E6FE1D" w:rsidR="00E22685" w:rsidRDefault="00E22685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4 PC</w:t>
      </w:r>
    </w:p>
    <w:p w14:paraId="42AF5575" w14:textId="5C77B0A8" w:rsidR="00B04319" w:rsidRPr="00E22685" w:rsidRDefault="00B04319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4</w:t>
      </w:r>
      <w:r>
        <w:t xml:space="preserve"> mallettes Diag / UDS</w:t>
      </w:r>
    </w:p>
    <w:p w14:paraId="0DCAEFEF" w14:textId="3B60A0D0" w:rsidR="00E22685" w:rsidRDefault="00E22685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4 maquettes CAN</w:t>
      </w:r>
      <w:r w:rsidRPr="00E22685">
        <w:tab/>
      </w:r>
    </w:p>
    <w:p w14:paraId="05061705" w14:textId="70A75C32" w:rsidR="008F368A" w:rsidRDefault="008F368A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 w:rsidRPr="00E22685">
        <w:t xml:space="preserve"> 4</w:t>
      </w:r>
      <w:r>
        <w:t xml:space="preserve"> oscilloscopes</w:t>
      </w:r>
    </w:p>
    <w:p w14:paraId="5F88E38C" w14:textId="2EBB21A6" w:rsidR="009A70A0" w:rsidRPr="00E22685" w:rsidRDefault="009A70A0" w:rsidP="00D468AE">
      <w:pPr>
        <w:pStyle w:val="Corps"/>
      </w:pPr>
      <w:r w:rsidRPr="00E22685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</w:t>
      </w:r>
      <w:r w:rsidRPr="009A70A0">
        <w:t xml:space="preserve">Ne plus prendre </w:t>
      </w:r>
      <w:proofErr w:type="spellStart"/>
      <w:r w:rsidRPr="009A70A0">
        <w:t>Muxy</w:t>
      </w:r>
      <w:proofErr w:type="spellEnd"/>
      <w:r w:rsidRPr="009A70A0">
        <w:t xml:space="preserve"> 2010</w:t>
      </w:r>
    </w:p>
    <w:p w14:paraId="26585596" w14:textId="7B777207" w:rsidR="00D468AE" w:rsidRDefault="00A978E3" w:rsidP="00D468AE">
      <w:pPr>
        <w:pStyle w:val="Corps"/>
      </w:pPr>
      <w:sdt>
        <w:sdtPr>
          <w:id w:val="1457368562"/>
        </w:sdtPr>
        <w:sdtEndPr/>
        <w:sdtContent>
          <w:sdt>
            <w:sdtPr>
              <w:id w:val="1231270566"/>
            </w:sdtPr>
            <w:sdtEndPr/>
            <w:sdtContent>
              <w:r w:rsidR="005A7A2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Questionnaire d'évaluation à chaud</w:t>
      </w:r>
      <w:r w:rsidR="0085535E">
        <w:t xml:space="preserve"> (à remettre complété à l’issue de la formation)</w:t>
      </w:r>
    </w:p>
    <w:p w14:paraId="054DEFC8" w14:textId="0DCD5059" w:rsidR="0085535E" w:rsidRDefault="00A978E3" w:rsidP="0085535E">
      <w:pPr>
        <w:pStyle w:val="Corps"/>
      </w:pPr>
      <w:sdt>
        <w:sdtPr>
          <w:id w:val="-230166276"/>
        </w:sdtPr>
        <w:sdtEndPr/>
        <w:sdtContent>
          <w:sdt>
            <w:sdtPr>
              <w:id w:val="-1440447089"/>
            </w:sdtPr>
            <w:sdtEndPr/>
            <w:sdtContent>
              <w:r w:rsidR="005A7A2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(à remettre complété à l’issue de la formation)</w:t>
      </w:r>
    </w:p>
    <w:p w14:paraId="02EA0769" w14:textId="1F366859" w:rsidR="00D468AE" w:rsidRDefault="00D468AE" w:rsidP="00D468AE">
      <w:pPr>
        <w:pStyle w:val="Corps"/>
      </w:pPr>
    </w:p>
    <w:p w14:paraId="3D4303A4" w14:textId="77777777" w:rsidR="00657D06" w:rsidRDefault="00657D06">
      <w:pPr>
        <w:pStyle w:val="Corps"/>
      </w:pPr>
    </w:p>
    <w:sectPr w:rsidR="00657D06">
      <w:headerReference w:type="default" r:id="rId6"/>
      <w:footerReference w:type="default" r:id="rId7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FDEF" w14:textId="77777777" w:rsidR="00A978E3" w:rsidRDefault="00A978E3">
      <w:pPr>
        <w:spacing w:after="0" w:line="240" w:lineRule="auto"/>
      </w:pPr>
      <w:r>
        <w:separator/>
      </w:r>
    </w:p>
  </w:endnote>
  <w:endnote w:type="continuationSeparator" w:id="0">
    <w:p w14:paraId="5E21DF16" w14:textId="77777777" w:rsidR="00A978E3" w:rsidRDefault="00A97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55AD7" w14:textId="77777777" w:rsidR="00A978E3" w:rsidRDefault="00A978E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7E74B0A" w14:textId="77777777" w:rsidR="00A978E3" w:rsidRDefault="00A97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A978E3">
    <w:pPr>
      <w:pStyle w:val="En-tte"/>
    </w:pPr>
  </w:p>
  <w:p w14:paraId="3C867E20" w14:textId="77777777" w:rsidR="00E66BFD" w:rsidRDefault="00A978E3">
    <w:pPr>
      <w:pStyle w:val="En-tte"/>
    </w:pPr>
  </w:p>
  <w:p w14:paraId="0EA15729" w14:textId="77777777" w:rsidR="00E66BFD" w:rsidRDefault="00A978E3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303D92"/>
    <w:rsid w:val="004D54FD"/>
    <w:rsid w:val="00557C15"/>
    <w:rsid w:val="00584744"/>
    <w:rsid w:val="005A7A21"/>
    <w:rsid w:val="005B2006"/>
    <w:rsid w:val="005C6F6E"/>
    <w:rsid w:val="005D49D9"/>
    <w:rsid w:val="00657D06"/>
    <w:rsid w:val="006B65A8"/>
    <w:rsid w:val="006F25D7"/>
    <w:rsid w:val="0070026E"/>
    <w:rsid w:val="00737F85"/>
    <w:rsid w:val="007B76A7"/>
    <w:rsid w:val="007C7E33"/>
    <w:rsid w:val="0085535E"/>
    <w:rsid w:val="00893556"/>
    <w:rsid w:val="008F368A"/>
    <w:rsid w:val="00924AA1"/>
    <w:rsid w:val="009A70A0"/>
    <w:rsid w:val="009B6366"/>
    <w:rsid w:val="009F451A"/>
    <w:rsid w:val="00A001BF"/>
    <w:rsid w:val="00A978E3"/>
    <w:rsid w:val="00B04319"/>
    <w:rsid w:val="00B52F5E"/>
    <w:rsid w:val="00BA5072"/>
    <w:rsid w:val="00D468AE"/>
    <w:rsid w:val="00DA3518"/>
    <w:rsid w:val="00E22685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22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21</cp:revision>
  <cp:lastPrinted>2020-03-03T15:36:00Z</cp:lastPrinted>
  <dcterms:created xsi:type="dcterms:W3CDTF">2020-10-07T11:14:00Z</dcterms:created>
  <dcterms:modified xsi:type="dcterms:W3CDTF">2021-12-01T15:15:00Z</dcterms:modified>
</cp:coreProperties>
</file>