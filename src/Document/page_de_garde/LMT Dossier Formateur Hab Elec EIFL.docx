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E3B3" w14:textId="0FEF5690" w:rsidR="00084DAF" w:rsidRDefault="00BA5072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290985C2">
                <wp:simplePos x="0" y="0"/>
                <wp:positionH relativeFrom="column">
                  <wp:posOffset>3333750</wp:posOffset>
                </wp:positionH>
                <wp:positionV relativeFrom="paragraph">
                  <wp:posOffset>-1127760</wp:posOffset>
                </wp:positionV>
                <wp:extent cx="2858130" cy="126238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F5A276D" w14:textId="274603BF" w:rsidR="004D54FD" w:rsidRDefault="00A37639" w:rsidP="004D54F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Nom 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Formateur</w:t>
                            </w:r>
                          </w:p>
                          <w:p w14:paraId="53342AB1" w14:textId="4CCE6B05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6D5D337F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  <w:p w14:paraId="2B8D8F0A" w14:textId="3B53C933" w:rsidR="004D54FD" w:rsidRPr="00D468AE" w:rsidRDefault="00A37639">
                            <w:pPr>
                              <w:pStyle w:val="Entete-Corp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EIFL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8.8pt;width:225.05pt;height:9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F5A276D" w14:textId="274603BF" w:rsidR="004D54FD" w:rsidRDefault="00A37639" w:rsidP="004D54F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Nom 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Formateur</w:t>
                      </w:r>
                    </w:p>
                    <w:p w14:paraId="53342AB1" w14:textId="4CCE6B05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6D5D337F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  <w:p w14:paraId="2B8D8F0A" w14:textId="3B53C933" w:rsidR="004D54FD" w:rsidRPr="00D468AE" w:rsidRDefault="00A37639">
                      <w:pPr>
                        <w:pStyle w:val="Entete-Corp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EIFL</w:t>
                      </w:r>
                    </w:p>
                  </w:txbxContent>
                </v:textbox>
              </v:shape>
            </w:pict>
          </mc:Fallback>
        </mc:AlternateContent>
      </w:r>
      <w:r w:rsidR="00A001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2E8E5" wp14:editId="39C1226D">
                <wp:simplePos x="0" y="0"/>
                <wp:positionH relativeFrom="column">
                  <wp:posOffset>5353050</wp:posOffset>
                </wp:positionH>
                <wp:positionV relativeFrom="paragraph">
                  <wp:posOffset>2214880</wp:posOffset>
                </wp:positionV>
                <wp:extent cx="1143000" cy="635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5C7188" w14:textId="63748BE0" w:rsidR="00A001BF" w:rsidRPr="001B2D51" w:rsidRDefault="00A001BF" w:rsidP="00A001BF">
                            <w:pPr>
                              <w:pStyle w:val="Lgende"/>
                              <w:rPr>
                                <w:rFonts w:ascii="Houschka Rounded Alt Light" w:hAnsi="Houschka Rounded Alt Light"/>
                                <w:noProof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2E8E5" id="Zone de texte 14" o:spid="_x0000_s1027" type="#_x0000_t202" style="position:absolute;left:0;text-align:left;margin-left:421.5pt;margin-top:174.4pt;width:90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" stroked="f">
                <v:textbox style="mso-fit-shape-to-text:t" inset="0,0,0,0">
                  <w:txbxContent>
                    <w:p w14:paraId="1A5C7188" w14:textId="63748BE0" w:rsidR="00A001BF" w:rsidRPr="001B2D51" w:rsidRDefault="00A001BF" w:rsidP="00A001BF">
                      <w:pPr>
                        <w:pStyle w:val="Lgende"/>
                        <w:rPr>
                          <w:rFonts w:ascii="Houschka Rounded Alt Light" w:hAnsi="Houschka Rounded Alt Light"/>
                          <w:noProof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084DAF" w14:paraId="7AB5D6E9" w14:textId="77777777" w:rsidTr="00584744">
        <w:tc>
          <w:tcPr>
            <w:tcW w:w="4508" w:type="dxa"/>
          </w:tcPr>
          <w:p w14:paraId="59C11955" w14:textId="4CAAF7AB" w:rsidR="00084DAF" w:rsidRDefault="00A37639">
            <w:pPr>
              <w:pStyle w:val="Corps"/>
            </w:pPr>
            <w:r w:rsidRPr="00A37639">
              <w:rPr>
                <w:noProof/>
              </w:rPr>
              <w:drawing>
                <wp:inline distT="0" distB="0" distL="0" distR="0" wp14:anchorId="38309499" wp14:editId="12413CF9">
                  <wp:extent cx="1352550" cy="1167083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895" cy="1174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C7415" w14:textId="2FFCEE29" w:rsidR="009B6366" w:rsidRDefault="00577FC9">
            <w:pPr>
              <w:pStyle w:val="Corps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783B8B" wp14:editId="1A8468E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13335</wp:posOffset>
                      </wp:positionV>
                      <wp:extent cx="2657475" cy="1476375"/>
                      <wp:effectExtent l="0" t="19050" r="47625" b="47625"/>
                      <wp:wrapNone/>
                      <wp:docPr id="16" name="Flèche : droi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14763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731CEC" w14:textId="55A1E832" w:rsidR="00577FC9" w:rsidRPr="00577FC9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7FC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Dates :</w:t>
                                  </w:r>
                                  <w:r w:rsidR="00577FC9" w:rsidRPr="00577FC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  <w:p w14:paraId="68B27AF4" w14:textId="4631174C" w:rsidR="009B6366" w:rsidRPr="00577FC9" w:rsidRDefault="009B6366" w:rsidP="009B6366">
                                  <w:p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77FC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Horaires :</w:t>
                                  </w:r>
                                  <w:r w:rsidR="00577FC9" w:rsidRPr="00577FC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 w:rsidR="00A3763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8</w:t>
                                  </w:r>
                                  <w:r w:rsidR="00577FC9" w:rsidRPr="00577FC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</w:t>
                                  </w:r>
                                  <w:r w:rsidR="00A3763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30</w:t>
                                  </w:r>
                                  <w:r w:rsidR="00577FC9" w:rsidRPr="00577FC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-12H</w:t>
                                  </w:r>
                                  <w:r w:rsidR="00A3763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/</w:t>
                                  </w:r>
                                  <w:r w:rsidR="00577FC9" w:rsidRPr="00577FC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13H-1</w:t>
                                  </w:r>
                                  <w:r w:rsidR="00A3763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6</w:t>
                                  </w:r>
                                  <w:r w:rsidR="00577FC9" w:rsidRPr="00577FC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</w:t>
                                  </w:r>
                                  <w:r w:rsidR="00A37639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783B8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 : droite 16" o:spid="_x0000_s1028" type="#_x0000_t13" style="position:absolute;margin-left:-.15pt;margin-top:1.05pt;width:209.25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" adj="15600" fillcolor="#5b9bd5 [3208]" strokecolor="#1f4d78 [1608]" strokeweight="1pt">
                      <v:textbox>
                        <w:txbxContent>
                          <w:p w14:paraId="5C731CEC" w14:textId="55A1E832" w:rsidR="00577FC9" w:rsidRPr="00577FC9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7FC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Dates :</w:t>
                            </w:r>
                            <w:r w:rsidR="00577FC9" w:rsidRPr="00577FC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8B27AF4" w14:textId="4631174C" w:rsidR="009B6366" w:rsidRPr="00577FC9" w:rsidRDefault="009B6366" w:rsidP="009B636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7FC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Horaires :</w:t>
                            </w:r>
                            <w:r w:rsidR="00577FC9" w:rsidRPr="00577FC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3763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="00577FC9" w:rsidRPr="00577FC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="00A3763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="00577FC9" w:rsidRPr="00577FC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-12H</w:t>
                            </w:r>
                            <w:r w:rsidR="00A3763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577FC9" w:rsidRPr="00577FC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13H-1</w:t>
                            </w:r>
                            <w:r w:rsidR="00A3763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577FC9" w:rsidRPr="00577FC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 w:rsidR="00A37639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116048" w14:textId="77777777" w:rsidR="00084DAF" w:rsidRDefault="00084DAF">
            <w:pPr>
              <w:pStyle w:val="Corps"/>
            </w:pPr>
          </w:p>
          <w:p w14:paraId="1F3D2B6A" w14:textId="77777777" w:rsidR="00084DAF" w:rsidRDefault="00084DAF">
            <w:pPr>
              <w:pStyle w:val="Corps"/>
            </w:pPr>
          </w:p>
          <w:p w14:paraId="7B806ACA" w14:textId="5163C0B6" w:rsidR="00084DAF" w:rsidRDefault="00084DAF">
            <w:pPr>
              <w:pStyle w:val="Corps"/>
            </w:pPr>
          </w:p>
          <w:p w14:paraId="7AE4F455" w14:textId="3C7E6880" w:rsidR="009B6366" w:rsidRDefault="009B6366">
            <w:pPr>
              <w:pStyle w:val="Corps"/>
            </w:pPr>
          </w:p>
          <w:p w14:paraId="587BC7A5" w14:textId="1FA6FA48" w:rsidR="009B6366" w:rsidRDefault="009B6366">
            <w:pPr>
              <w:pStyle w:val="Corps"/>
            </w:pPr>
          </w:p>
          <w:p w14:paraId="63DC60DD" w14:textId="77777777" w:rsidR="009B6366" w:rsidRDefault="009B6366">
            <w:pPr>
              <w:pStyle w:val="Corps"/>
            </w:pPr>
          </w:p>
          <w:p w14:paraId="6AC0D6EB" w14:textId="6EB6A767" w:rsidR="00BB6E62" w:rsidRDefault="00BB6E62">
            <w:pPr>
              <w:pStyle w:val="Corps"/>
            </w:pPr>
          </w:p>
        </w:tc>
        <w:tc>
          <w:tcPr>
            <w:tcW w:w="4509" w:type="dxa"/>
          </w:tcPr>
          <w:p w14:paraId="5E3D5EC5" w14:textId="187CEDC8" w:rsidR="00084DAF" w:rsidRDefault="00084DAF">
            <w:pPr>
              <w:pStyle w:val="Corps"/>
            </w:pPr>
            <w:r>
              <w:t xml:space="preserve">Intitulé de la formation : </w:t>
            </w:r>
          </w:p>
          <w:p w14:paraId="0BBACFED" w14:textId="77777777" w:rsidR="009B6366" w:rsidRDefault="009B6366">
            <w:pPr>
              <w:pStyle w:val="Corps"/>
            </w:pPr>
          </w:p>
          <w:p w14:paraId="1B3DFCD1" w14:textId="440A8968" w:rsidR="00084DAF" w:rsidRPr="00577FC9" w:rsidRDefault="00084DAF" w:rsidP="00A37639">
            <w:pPr>
              <w:pStyle w:val="Corps"/>
              <w:rPr>
                <w:b/>
                <w:bCs/>
              </w:rPr>
            </w:pPr>
            <w:r w:rsidRPr="00577FC9">
              <w:rPr>
                <w:b/>
                <w:bCs/>
              </w:rPr>
              <w:t xml:space="preserve">Habilitation électrique </w:t>
            </w:r>
          </w:p>
          <w:p w14:paraId="34FCFED3" w14:textId="77777777" w:rsidR="009B6366" w:rsidRDefault="009B6366">
            <w:pPr>
              <w:pStyle w:val="Corps"/>
            </w:pPr>
          </w:p>
          <w:p w14:paraId="4601C377" w14:textId="256DD36A" w:rsidR="00084DAF" w:rsidRDefault="00577FC9" w:rsidP="00084DAF">
            <w:pPr>
              <w:pStyle w:val="Corps"/>
            </w:pPr>
            <w:r>
              <w:t>P</w:t>
            </w:r>
            <w:r w:rsidR="00084DAF">
              <w:t>résentielle</w:t>
            </w:r>
          </w:p>
          <w:p w14:paraId="2EC83FFF" w14:textId="77777777" w:rsidR="00084DAF" w:rsidRDefault="00084DAF">
            <w:pPr>
              <w:pStyle w:val="Corps"/>
            </w:pPr>
          </w:p>
          <w:p w14:paraId="3AAB1002" w14:textId="18D8F85E" w:rsidR="009B6366" w:rsidRDefault="009B6366" w:rsidP="009B6366">
            <w:pPr>
              <w:pStyle w:val="Corps"/>
            </w:pPr>
            <w:r>
              <w:t>Nombre de stagiaires :</w:t>
            </w:r>
            <w:r w:rsidR="00577FC9">
              <w:t xml:space="preserve"> </w:t>
            </w:r>
          </w:p>
          <w:p w14:paraId="1C75857A" w14:textId="638E6B24" w:rsidR="009B6366" w:rsidRDefault="009B6366" w:rsidP="009B6366">
            <w:pPr>
              <w:pStyle w:val="Corps"/>
            </w:pPr>
          </w:p>
          <w:p w14:paraId="4CDAFAC4" w14:textId="56BCDA48" w:rsidR="009B6366" w:rsidRDefault="009B6366" w:rsidP="009B6366">
            <w:pPr>
              <w:pStyle w:val="Corps"/>
            </w:pPr>
            <w:r>
              <w:t>Nom du client final</w:t>
            </w:r>
            <w:r w:rsidR="00577FC9">
              <w:t xml:space="preserve"> </w:t>
            </w:r>
            <w:r>
              <w:t>:</w:t>
            </w:r>
            <w:r w:rsidR="00577FC9">
              <w:t xml:space="preserve"> </w:t>
            </w:r>
          </w:p>
          <w:p w14:paraId="69B12B67" w14:textId="77777777" w:rsidR="009B6366" w:rsidRDefault="009B6366" w:rsidP="009B6366">
            <w:pPr>
              <w:pStyle w:val="Corps"/>
            </w:pPr>
          </w:p>
          <w:p w14:paraId="0301E4DE" w14:textId="30FF8519" w:rsidR="00084DAF" w:rsidRDefault="00A37639" w:rsidP="009B6366">
            <w:pPr>
              <w:pStyle w:val="Corps"/>
            </w:pPr>
            <w:r>
              <w:t>N° de la session :</w:t>
            </w:r>
          </w:p>
        </w:tc>
      </w:tr>
    </w:tbl>
    <w:p w14:paraId="60949BC1" w14:textId="77777777" w:rsidR="005F64DF" w:rsidRDefault="005F64DF" w:rsidP="005F64DF">
      <w:pPr>
        <w:pStyle w:val="v1v1msonormal"/>
        <w:shd w:val="clear" w:color="auto" w:fill="FFFFFF"/>
        <w:spacing w:before="0" w:beforeAutospacing="0" w:after="0" w:afterAutospacing="0"/>
        <w:rPr>
          <w:rFonts w:ascii="Houschka Rounded Alt Light" w:eastAsia="Calibri" w:hAnsi="Houschka Rounded Alt Light"/>
          <w:szCs w:val="22"/>
          <w:lang w:eastAsia="en-US"/>
        </w:rPr>
      </w:pPr>
      <w:r>
        <w:rPr>
          <w:rFonts w:ascii="Houschka Rounded Alt Light" w:eastAsia="Calibri" w:hAnsi="Houschka Rounded Alt Light"/>
          <w:szCs w:val="22"/>
          <w:lang w:eastAsia="en-US"/>
        </w:rPr>
        <w:t xml:space="preserve">Contact EIFL : Bérengère LECAT   </w:t>
      </w:r>
      <w:r>
        <w:rPr>
          <w:rFonts w:ascii="Houschka Rounded Alt Light" w:eastAsia="Calibri" w:hAnsi="Houschka Rounded Alt Light"/>
          <w:szCs w:val="22"/>
          <w:lang w:eastAsia="en-US"/>
        </w:rPr>
        <w:tab/>
      </w:r>
      <w:r>
        <w:rPr>
          <w:rFonts w:ascii="Houschka Rounded Alt Light" w:eastAsia="Calibri" w:hAnsi="Houschka Rounded Alt Light"/>
          <w:szCs w:val="22"/>
          <w:lang w:eastAsia="en-US"/>
        </w:rPr>
        <w:tab/>
        <w:t>Fonction : Assistante administrative</w:t>
      </w:r>
    </w:p>
    <w:p w14:paraId="5E2F920A" w14:textId="4759627C" w:rsidR="00893556" w:rsidRDefault="005B2006">
      <w:pPr>
        <w:pStyle w:val="Corps"/>
      </w:pPr>
      <w:r>
        <w:t>Téléphone :</w:t>
      </w:r>
      <w:r w:rsidR="00737F85">
        <w:t xml:space="preserve"> </w:t>
      </w:r>
      <w:r w:rsidR="00A37639">
        <w:rPr>
          <w:rFonts w:ascii="Segoe UI Light" w:hAnsi="Segoe UI Light" w:cs="Segoe UI Light"/>
          <w:color w:val="595959"/>
          <w:sz w:val="20"/>
          <w:szCs w:val="20"/>
        </w:rPr>
        <w:t>09 77 46 46 40</w:t>
      </w:r>
      <w:r w:rsidR="004D54FD">
        <w:tab/>
      </w:r>
      <w:r w:rsidR="004D54FD">
        <w:tab/>
      </w:r>
      <w:r>
        <w:t>Courriel :</w:t>
      </w:r>
      <w:r w:rsidR="00737F85">
        <w:t xml:space="preserve"> </w:t>
      </w:r>
      <w:hyperlink r:id="rId7" w:history="1">
        <w:r w:rsidR="00A37639" w:rsidRPr="00EC08A9">
          <w:rPr>
            <w:rStyle w:val="Lienhypertexte"/>
          </w:rPr>
          <w:t>contact@eifl.fr</w:t>
        </w:r>
      </w:hyperlink>
    </w:p>
    <w:p w14:paraId="6FF33961" w14:textId="77777777" w:rsidR="00A37639" w:rsidRDefault="00A37639">
      <w:pPr>
        <w:pStyle w:val="Corps"/>
      </w:pPr>
    </w:p>
    <w:tbl>
      <w:tblPr>
        <w:tblStyle w:val="Grilledutableau"/>
        <w:tblW w:w="9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9"/>
        <w:gridCol w:w="4386"/>
      </w:tblGrid>
      <w:tr w:rsidR="00BB6E62" w14:paraId="03CFEB38" w14:textId="77777777" w:rsidTr="005A6C45">
        <w:trPr>
          <w:trHeight w:val="2152"/>
        </w:trPr>
        <w:tc>
          <w:tcPr>
            <w:tcW w:w="4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5222" w14:textId="3C01C7B7" w:rsidR="00084DAF" w:rsidRDefault="00084DAF" w:rsidP="00A37639">
            <w:pPr>
              <w:pStyle w:val="Corps"/>
              <w:rPr>
                <w:b/>
                <w:bCs/>
              </w:rPr>
            </w:pPr>
            <w:r w:rsidRPr="009B6366">
              <w:rPr>
                <w:b/>
                <w:bCs/>
              </w:rPr>
              <w:t>Lieu de la formation </w:t>
            </w:r>
          </w:p>
          <w:p w14:paraId="2B579764" w14:textId="2A340669" w:rsidR="003B46C2" w:rsidRDefault="003B46C2" w:rsidP="00A37639">
            <w:pPr>
              <w:pStyle w:val="Corps"/>
              <w:rPr>
                <w:b/>
                <w:bCs/>
              </w:rPr>
            </w:pPr>
            <w:r>
              <w:rPr>
                <w:b/>
                <w:bCs/>
              </w:rPr>
              <w:t xml:space="preserve">Se présenter au nom de </w:t>
            </w:r>
          </w:p>
          <w:p w14:paraId="29B06AF2" w14:textId="700380CE" w:rsidR="00A37639" w:rsidRDefault="00A37639" w:rsidP="00A37639">
            <w:pPr>
              <w:pStyle w:val="Corps"/>
              <w:rPr>
                <w:b/>
                <w:bCs/>
              </w:rPr>
            </w:pPr>
          </w:p>
          <w:p w14:paraId="51715632" w14:textId="77777777" w:rsidR="00A37639" w:rsidRDefault="00A37639" w:rsidP="00A37639">
            <w:pPr>
              <w:pStyle w:val="Corps"/>
            </w:pPr>
          </w:p>
          <w:p w14:paraId="5B4B3BCF" w14:textId="0404A3A5" w:rsidR="00084DAF" w:rsidRPr="00302E0B" w:rsidRDefault="00084DAF">
            <w:pPr>
              <w:pStyle w:val="Corps"/>
            </w:pPr>
            <w:r w:rsidRPr="00A37639">
              <w:rPr>
                <w:b/>
                <w:bCs/>
              </w:rPr>
              <w:t xml:space="preserve">Salle : </w:t>
            </w:r>
          </w:p>
          <w:p w14:paraId="5F23E09D" w14:textId="41069E80" w:rsidR="00302E0B" w:rsidRPr="00A37639" w:rsidRDefault="00302E0B">
            <w:pPr>
              <w:pStyle w:val="Corps"/>
              <w:rPr>
                <w:b/>
                <w:bCs/>
              </w:rPr>
            </w:pPr>
            <w:r w:rsidRPr="00A37639">
              <w:rPr>
                <w:b/>
                <w:bCs/>
              </w:rPr>
              <w:t>Contact :</w:t>
            </w:r>
            <w:r w:rsidR="00BB6E62" w:rsidRPr="00A37639">
              <w:rPr>
                <w:b/>
                <w:bCs/>
              </w:rPr>
              <w:t xml:space="preserve"> </w:t>
            </w:r>
          </w:p>
          <w:p w14:paraId="659CFDD2" w14:textId="3E884861" w:rsidR="00084DAF" w:rsidRPr="00A37639" w:rsidRDefault="00084DAF" w:rsidP="00577FC9">
            <w:pPr>
              <w:pStyle w:val="Corps"/>
            </w:pPr>
          </w:p>
        </w:tc>
        <w:tc>
          <w:tcPr>
            <w:tcW w:w="4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51FB" w14:textId="6631EBAC" w:rsidR="00084DAF" w:rsidRDefault="00A37639" w:rsidP="00737F85">
            <w:pPr>
              <w:pStyle w:val="Corps"/>
            </w:pPr>
            <w:r>
              <w:t>photo</w:t>
            </w:r>
          </w:p>
        </w:tc>
      </w:tr>
      <w:tr w:rsidR="00302E0B" w14:paraId="64AF69D5" w14:textId="77777777" w:rsidTr="005A6C45">
        <w:trPr>
          <w:trHeight w:val="221"/>
        </w:trPr>
        <w:tc>
          <w:tcPr>
            <w:tcW w:w="4949" w:type="dxa"/>
          </w:tcPr>
          <w:p w14:paraId="2F3026E4" w14:textId="490C29EF" w:rsidR="00BB6E62" w:rsidRPr="009B6366" w:rsidRDefault="00BB6E62">
            <w:pPr>
              <w:pStyle w:val="Corps"/>
              <w:rPr>
                <w:b/>
                <w:bCs/>
              </w:rPr>
            </w:pPr>
          </w:p>
        </w:tc>
        <w:tc>
          <w:tcPr>
            <w:tcW w:w="4386" w:type="dxa"/>
          </w:tcPr>
          <w:p w14:paraId="6550B7FE" w14:textId="77777777" w:rsidR="00302E0B" w:rsidRDefault="00302E0B" w:rsidP="00737F85">
            <w:pPr>
              <w:pStyle w:val="Corps"/>
              <w:rPr>
                <w:noProof/>
              </w:rPr>
            </w:pPr>
          </w:p>
        </w:tc>
      </w:tr>
    </w:tbl>
    <w:p w14:paraId="18AA6AA2" w14:textId="07CE5EA3" w:rsidR="00BB6E62" w:rsidRDefault="00657D06">
      <w:pPr>
        <w:pStyle w:val="Corps"/>
      </w:pPr>
      <w:r>
        <w:t>Documents pour le formateur :</w:t>
      </w:r>
    </w:p>
    <w:p w14:paraId="5638C241" w14:textId="5F503E17" w:rsidR="00893556" w:rsidRDefault="00B238E5" w:rsidP="00D468AE">
      <w:pPr>
        <w:pStyle w:val="Corps"/>
      </w:pPr>
      <w:sdt>
        <w:sdtPr>
          <w:id w:val="5646328"/>
        </w:sdtPr>
        <w:sdtEndPr/>
        <w:sdtContent>
          <w:r w:rsidR="00893556" w:rsidRPr="008D18BB">
            <w:rPr>
              <w:rFonts w:ascii="Segoe UI Symbol" w:hAnsi="Segoe UI Symbol" w:cs="Segoe UI Symbol"/>
            </w:rPr>
            <w:t>☐</w:t>
          </w:r>
        </w:sdtContent>
      </w:sdt>
      <w:r w:rsidR="00893556">
        <w:t xml:space="preserve"> Feuille d'émargement</w:t>
      </w:r>
      <w:r w:rsidR="00A37639">
        <w:t xml:space="preserve"> EIFL</w:t>
      </w:r>
      <w:r w:rsidR="0085535E">
        <w:t xml:space="preserve"> (à remettre signée à l’issue de la formation)</w:t>
      </w:r>
    </w:p>
    <w:p w14:paraId="246AF1F7" w14:textId="483DBFF4" w:rsidR="00A37639" w:rsidRDefault="00B238E5" w:rsidP="00D468AE">
      <w:pPr>
        <w:pStyle w:val="Corps"/>
      </w:pPr>
      <w:sdt>
        <w:sdtPr>
          <w:id w:val="1506943497"/>
        </w:sdtPr>
        <w:sdtEndPr/>
        <w:sdtContent>
          <w:r w:rsidR="00A37639" w:rsidRPr="008D18BB">
            <w:rPr>
              <w:rFonts w:ascii="Segoe UI Symbol" w:hAnsi="Segoe UI Symbol" w:cs="Segoe UI Symbol"/>
            </w:rPr>
            <w:t>☐</w:t>
          </w:r>
        </w:sdtContent>
      </w:sdt>
      <w:r w:rsidR="00A37639">
        <w:t xml:space="preserve"> Questionnaire de début de formation EIFL</w:t>
      </w:r>
    </w:p>
    <w:p w14:paraId="5D0E5041" w14:textId="7172E1E0" w:rsidR="00D468AE" w:rsidRDefault="00B238E5" w:rsidP="00D468AE">
      <w:pPr>
        <w:pStyle w:val="Corps"/>
      </w:pPr>
      <w:sdt>
        <w:sdtPr>
          <w:id w:val="-657923337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A20F63">
        <w:t xml:space="preserve">Programme de la formation </w:t>
      </w:r>
      <w:r w:rsidR="00A37639">
        <w:t>EIFL</w:t>
      </w:r>
    </w:p>
    <w:p w14:paraId="22A469CA" w14:textId="11392A30" w:rsidR="00D468AE" w:rsidRDefault="00B238E5" w:rsidP="00A01B4D">
      <w:pPr>
        <w:pStyle w:val="Corps"/>
      </w:pPr>
      <w:sdt>
        <w:sdtPr>
          <w:id w:val="2023820517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A20F63">
        <w:t xml:space="preserve">Fiche d'évaluation </w:t>
      </w:r>
      <w:r w:rsidR="00A37639">
        <w:t xml:space="preserve">EIFL </w:t>
      </w:r>
      <w:r w:rsidR="00A20F63">
        <w:t>par stagiaire (à remettre complété à l’issue de la formation)</w:t>
      </w:r>
    </w:p>
    <w:p w14:paraId="1EA2FDA4" w14:textId="6D25B62E" w:rsidR="00D468AE" w:rsidRDefault="00B238E5" w:rsidP="00D62A8B">
      <w:pPr>
        <w:pStyle w:val="Corps"/>
      </w:pPr>
      <w:sdt>
        <w:sdtPr>
          <w:id w:val="370116418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Avis après formation</w:t>
      </w:r>
      <w:r w:rsidR="006B65A8">
        <w:t xml:space="preserve"> </w:t>
      </w:r>
      <w:r w:rsidR="00A37639">
        <w:t>EIFL</w:t>
      </w:r>
      <w:r w:rsidR="00D62A8B">
        <w:t xml:space="preserve"> </w:t>
      </w:r>
      <w:r w:rsidR="006B65A8">
        <w:t>(1 par stagiaire)</w:t>
      </w:r>
      <w:r w:rsidR="0085535E">
        <w:t xml:space="preserve"> (à remettre complété à l’issue de la formation)</w:t>
      </w:r>
    </w:p>
    <w:p w14:paraId="26585596" w14:textId="3D452934" w:rsidR="00D468AE" w:rsidRDefault="00B238E5" w:rsidP="00A37639">
      <w:pPr>
        <w:pStyle w:val="Corps"/>
      </w:pPr>
      <w:sdt>
        <w:sdtPr>
          <w:id w:val="1457368562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 xml:space="preserve">Questionnaire d'évaluation à chaud </w:t>
      </w:r>
      <w:r w:rsidR="00A37639">
        <w:t xml:space="preserve">EIFL </w:t>
      </w:r>
      <w:r w:rsidR="0085535E">
        <w:t>(à remettre complété à l’issue de la formation)</w:t>
      </w:r>
    </w:p>
    <w:p w14:paraId="054DEFC8" w14:textId="3F41C903" w:rsidR="0085535E" w:rsidRDefault="00B238E5" w:rsidP="0085535E">
      <w:pPr>
        <w:pStyle w:val="Corps"/>
      </w:pPr>
      <w:sdt>
        <w:sdtPr>
          <w:id w:val="-230166276"/>
        </w:sdtPr>
        <w:sdtEndPr/>
        <w:sdtContent>
          <w:r w:rsidR="004D54FD" w:rsidRPr="008D18BB">
            <w:rPr>
              <w:rFonts w:ascii="Segoe UI Symbol" w:hAnsi="Segoe UI Symbol" w:cs="Segoe UI Symbol"/>
            </w:rPr>
            <w:t>☐</w:t>
          </w:r>
        </w:sdtContent>
      </w:sdt>
      <w:r w:rsidR="004D54FD">
        <w:t xml:space="preserve"> </w:t>
      </w:r>
      <w:r w:rsidR="00D468AE">
        <w:t>Compte-rendu de formation</w:t>
      </w:r>
      <w:r w:rsidR="0085535E">
        <w:t xml:space="preserve"> </w:t>
      </w:r>
      <w:r w:rsidR="00A37639">
        <w:t>EIFL</w:t>
      </w:r>
      <w:r w:rsidR="00A20F63">
        <w:t xml:space="preserve"> </w:t>
      </w:r>
      <w:r w:rsidR="0085535E">
        <w:t>(à remettre complété à l’issue de la formation)</w:t>
      </w:r>
    </w:p>
    <w:p w14:paraId="57C07240" w14:textId="73BF35F1" w:rsidR="00A20F63" w:rsidRDefault="00A20F63" w:rsidP="0085535E">
      <w:pPr>
        <w:pStyle w:val="Corps"/>
      </w:pPr>
    </w:p>
    <w:p w14:paraId="49F12EFD" w14:textId="77777777" w:rsidR="00A20F63" w:rsidRDefault="00A20F63" w:rsidP="0085535E">
      <w:pPr>
        <w:pStyle w:val="Corps"/>
      </w:pPr>
    </w:p>
    <w:sectPr w:rsidR="00A20F63">
      <w:headerReference w:type="default" r:id="rId8"/>
      <w:footerReference w:type="default" r:id="rId9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E80C5" w14:textId="77777777" w:rsidR="00B238E5" w:rsidRDefault="00B238E5">
      <w:pPr>
        <w:spacing w:after="0" w:line="240" w:lineRule="auto"/>
      </w:pPr>
      <w:r>
        <w:separator/>
      </w:r>
    </w:p>
  </w:endnote>
  <w:endnote w:type="continuationSeparator" w:id="0">
    <w:p w14:paraId="6883E8C9" w14:textId="77777777" w:rsidR="00B238E5" w:rsidRDefault="00B23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36B84" w14:textId="77777777" w:rsidR="00B238E5" w:rsidRDefault="00B238E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2C3B135" w14:textId="77777777" w:rsidR="00B238E5" w:rsidRDefault="00B23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B238E5">
    <w:pPr>
      <w:pStyle w:val="En-tte"/>
    </w:pPr>
  </w:p>
  <w:p w14:paraId="3C867E20" w14:textId="77777777" w:rsidR="00E66BFD" w:rsidRDefault="00B238E5">
    <w:pPr>
      <w:pStyle w:val="En-tte"/>
    </w:pPr>
  </w:p>
  <w:p w14:paraId="0EA15729" w14:textId="77777777" w:rsidR="00E66BFD" w:rsidRDefault="00B238E5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6385F"/>
    <w:rsid w:val="00084DAF"/>
    <w:rsid w:val="0013131A"/>
    <w:rsid w:val="00302E0B"/>
    <w:rsid w:val="00303D92"/>
    <w:rsid w:val="003B46C2"/>
    <w:rsid w:val="004D54FD"/>
    <w:rsid w:val="00560D3D"/>
    <w:rsid w:val="00577FC9"/>
    <w:rsid w:val="00584744"/>
    <w:rsid w:val="005A6C45"/>
    <w:rsid w:val="005B2006"/>
    <w:rsid w:val="005C6F6E"/>
    <w:rsid w:val="005D49D9"/>
    <w:rsid w:val="005F64DF"/>
    <w:rsid w:val="00657D06"/>
    <w:rsid w:val="00672950"/>
    <w:rsid w:val="006B65A8"/>
    <w:rsid w:val="00737F85"/>
    <w:rsid w:val="00742D3A"/>
    <w:rsid w:val="007B76A7"/>
    <w:rsid w:val="007C7E33"/>
    <w:rsid w:val="0085535E"/>
    <w:rsid w:val="00855814"/>
    <w:rsid w:val="00893556"/>
    <w:rsid w:val="009B6366"/>
    <w:rsid w:val="009F451A"/>
    <w:rsid w:val="00A001BF"/>
    <w:rsid w:val="00A01B4D"/>
    <w:rsid w:val="00A20F63"/>
    <w:rsid w:val="00A37639"/>
    <w:rsid w:val="00B238E5"/>
    <w:rsid w:val="00B768BA"/>
    <w:rsid w:val="00BA5072"/>
    <w:rsid w:val="00BB6E62"/>
    <w:rsid w:val="00D468AE"/>
    <w:rsid w:val="00D62A8B"/>
    <w:rsid w:val="00DA3518"/>
    <w:rsid w:val="00DC5F93"/>
    <w:rsid w:val="00E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v1v1msonormal">
    <w:name w:val="v1v1msonormal"/>
    <w:basedOn w:val="Normal"/>
    <w:rsid w:val="005F64DF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contact@eifl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0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22</cp:revision>
  <cp:lastPrinted>2020-03-03T15:36:00Z</cp:lastPrinted>
  <dcterms:created xsi:type="dcterms:W3CDTF">2020-10-07T11:14:00Z</dcterms:created>
  <dcterms:modified xsi:type="dcterms:W3CDTF">2021-12-01T15:55:00Z</dcterms:modified>
</cp:coreProperties>
</file>