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07813897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290985C2">
                <wp:simplePos x="0" y="0"/>
                <wp:positionH relativeFrom="column">
                  <wp:posOffset>3333750</wp:posOffset>
                </wp:positionH>
                <wp:positionV relativeFrom="paragraph">
                  <wp:posOffset>-1127760</wp:posOffset>
                </wp:positionV>
                <wp:extent cx="2858130" cy="126238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1953D4E8" w14:textId="21B948BB" w:rsidR="002E25AB" w:rsidRDefault="00F17897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Léo TOUATI</w:t>
                            </w:r>
                          </w:p>
                          <w:p w14:paraId="53342AB1" w14:textId="3605D89D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6D5D337F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8.8pt;width:225.05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1953D4E8" w14:textId="21B948BB" w:rsidR="002E25AB" w:rsidRDefault="00F17897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Léo TOUATI</w:t>
                      </w:r>
                    </w:p>
                    <w:p w14:paraId="53342AB1" w14:textId="3605D89D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6D5D337F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9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394"/>
        <w:gridCol w:w="174"/>
        <w:gridCol w:w="236"/>
      </w:tblGrid>
      <w:tr w:rsidR="00084DAF" w14:paraId="7AB5D6E9" w14:textId="77777777" w:rsidTr="00AD2365">
        <w:trPr>
          <w:trHeight w:val="4891"/>
        </w:trPr>
        <w:tc>
          <w:tcPr>
            <w:tcW w:w="9525" w:type="dxa"/>
            <w:gridSpan w:val="3"/>
          </w:tcPr>
          <w:p w14:paraId="2A45D238" w14:textId="539E7766" w:rsidR="005B294A" w:rsidRDefault="005B294A">
            <w:pPr>
              <w:pStyle w:val="Corps"/>
            </w:pPr>
          </w:p>
          <w:tbl>
            <w:tblPr>
              <w:tblStyle w:val="Grilledutableau"/>
              <w:tblW w:w="9299" w:type="dxa"/>
              <w:tblLayout w:type="fixed"/>
              <w:tblLook w:val="04A0" w:firstRow="1" w:lastRow="0" w:firstColumn="1" w:lastColumn="0" w:noHBand="0" w:noVBand="1"/>
            </w:tblPr>
            <w:tblGrid>
              <w:gridCol w:w="4879"/>
              <w:gridCol w:w="4420"/>
            </w:tblGrid>
            <w:tr w:rsidR="005B294A" w14:paraId="46715064" w14:textId="77777777" w:rsidTr="000710D2">
              <w:trPr>
                <w:trHeight w:val="1927"/>
              </w:trPr>
              <w:tc>
                <w:tcPr>
                  <w:tcW w:w="4879" w:type="dxa"/>
                </w:tcPr>
                <w:p w14:paraId="193C77DA" w14:textId="77777777" w:rsidR="005B294A" w:rsidRDefault="005B294A">
                  <w:pPr>
                    <w:pStyle w:val="Corps"/>
                  </w:pPr>
                </w:p>
                <w:p w14:paraId="76121453" w14:textId="77777777" w:rsidR="005B294A" w:rsidRDefault="005B294A">
                  <w:pPr>
                    <w:pStyle w:val="Corps"/>
                  </w:pPr>
                </w:p>
                <w:p w14:paraId="2F44C2F8" w14:textId="1BC63881" w:rsidR="005B294A" w:rsidRDefault="005B294A">
                  <w:pPr>
                    <w:pStyle w:val="Corps"/>
                  </w:pPr>
                  <w:r w:rsidRPr="005B294A">
                    <w:drawing>
                      <wp:inline distT="0" distB="0" distL="0" distR="0" wp14:anchorId="1E7267C2" wp14:editId="26034E7A">
                        <wp:extent cx="2453853" cy="655377"/>
                        <wp:effectExtent l="0" t="0" r="3810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3853" cy="6553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2FFEEA" w14:textId="2EA29BEE" w:rsidR="005B294A" w:rsidRDefault="005B294A">
                  <w:pPr>
                    <w:pStyle w:val="Corps"/>
                  </w:pPr>
                </w:p>
              </w:tc>
              <w:tc>
                <w:tcPr>
                  <w:tcW w:w="4420" w:type="dxa"/>
                </w:tcPr>
                <w:p w14:paraId="4B9A8C7B" w14:textId="77777777" w:rsidR="005B294A" w:rsidRDefault="005B294A">
                  <w:pPr>
                    <w:pStyle w:val="Corps"/>
                  </w:pPr>
                  <w:r w:rsidRPr="00D265DF">
                    <w:t>Contact AFPI</w:t>
                  </w:r>
                  <w:r>
                    <w:t xml:space="preserve"> / AFORP</w:t>
                  </w:r>
                  <w:r w:rsidRPr="00D265DF">
                    <w:t xml:space="preserve"> :</w:t>
                  </w:r>
                  <w:r>
                    <w:t xml:space="preserve"> </w:t>
                  </w:r>
                  <w:r w:rsidRPr="00D265DF">
                    <w:t>COSTA Hélène</w:t>
                  </w:r>
                </w:p>
                <w:p w14:paraId="04E4231E" w14:textId="77777777" w:rsidR="005B294A" w:rsidRDefault="005B294A">
                  <w:pPr>
                    <w:pStyle w:val="Corps"/>
                  </w:pPr>
                  <w:r w:rsidRPr="00D265DF">
                    <w:t>Assistante Administrative et Commerciale</w:t>
                  </w:r>
                </w:p>
                <w:p w14:paraId="67382490" w14:textId="77777777" w:rsidR="005B294A" w:rsidRDefault="005B294A">
                  <w:pPr>
                    <w:pStyle w:val="Corps"/>
                  </w:pPr>
                  <w:r w:rsidRPr="00D265DF">
                    <w:t>TEL 01.64.87.85.96 / 06 32 94 56 16</w:t>
                  </w:r>
                </w:p>
                <w:p w14:paraId="5A533DA9" w14:textId="6FDF9196" w:rsidR="005B294A" w:rsidRDefault="005B294A">
                  <w:pPr>
                    <w:pStyle w:val="Corps"/>
                  </w:pPr>
                  <w:r w:rsidRPr="00D265DF">
                    <w:t>HCOSTA@afpi77.fr</w:t>
                  </w:r>
                </w:p>
              </w:tc>
            </w:tr>
            <w:tr w:rsidR="005B294A" w14:paraId="23F65AF5" w14:textId="77777777" w:rsidTr="00AD2365">
              <w:trPr>
                <w:trHeight w:val="1950"/>
              </w:trPr>
              <w:tc>
                <w:tcPr>
                  <w:tcW w:w="4879" w:type="dxa"/>
                </w:tcPr>
                <w:p w14:paraId="51A38BE8" w14:textId="77777777" w:rsidR="005B294A" w:rsidRDefault="005B294A" w:rsidP="005B294A">
                  <w:pPr>
                    <w:pStyle w:val="Corps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</w:p>
                <w:p w14:paraId="456C6A5C" w14:textId="748C9E58" w:rsidR="005B294A" w:rsidRDefault="005B294A" w:rsidP="005B294A">
                  <w:pPr>
                    <w:pStyle w:val="Corps"/>
                    <w:rPr>
                      <w:b/>
                      <w:bCs/>
                      <w:sz w:val="28"/>
                      <w:szCs w:val="28"/>
                    </w:rPr>
                  </w:pPr>
                  <w:r w:rsidRPr="00C31048">
                    <w:rPr>
                      <w:b/>
                      <w:bCs/>
                      <w:sz w:val="28"/>
                      <w:szCs w:val="28"/>
                      <w:u w:val="single"/>
                    </w:rPr>
                    <w:t>Dates 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7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et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8</w:t>
                  </w:r>
                  <w:r w:rsidRPr="00583ED1">
                    <w:rPr>
                      <w:b/>
                      <w:bCs/>
                      <w:sz w:val="28"/>
                      <w:szCs w:val="28"/>
                    </w:rPr>
                    <w:t>/03/2022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matin</w:t>
                  </w:r>
                </w:p>
                <w:p w14:paraId="6B39239C" w14:textId="77777777" w:rsidR="005B294A" w:rsidRDefault="005B294A" w:rsidP="005B294A">
                  <w:pPr>
                    <w:pStyle w:val="Corps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0425D78F" w14:textId="6DF9B2FE" w:rsidR="005B294A" w:rsidRDefault="005B294A">
                  <w:pPr>
                    <w:pStyle w:val="Corps"/>
                    <w:rPr>
                      <w:noProof/>
                    </w:rPr>
                  </w:pPr>
                  <w:r w:rsidRPr="00C31048">
                    <w:rPr>
                      <w:b/>
                      <w:bCs/>
                      <w:sz w:val="28"/>
                      <w:szCs w:val="28"/>
                      <w:u w:val="single"/>
                    </w:rPr>
                    <w:t>Horaires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 : d</w:t>
                  </w:r>
                  <w:r w:rsidRPr="00583ED1">
                    <w:rPr>
                      <w:b/>
                      <w:bCs/>
                      <w:sz w:val="28"/>
                      <w:szCs w:val="28"/>
                    </w:rPr>
                    <w:t xml:space="preserve">e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8</w:t>
                  </w:r>
                  <w:r w:rsidR="000710D2">
                    <w:rPr>
                      <w:b/>
                      <w:bCs/>
                      <w:sz w:val="28"/>
                      <w:szCs w:val="28"/>
                    </w:rPr>
                    <w:t>h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30</w:t>
                  </w:r>
                  <w:r w:rsidRPr="00583ED1">
                    <w:rPr>
                      <w:b/>
                      <w:bCs/>
                      <w:sz w:val="28"/>
                      <w:szCs w:val="28"/>
                    </w:rPr>
                    <w:t xml:space="preserve"> à 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83ED1">
                    <w:rPr>
                      <w:b/>
                      <w:bCs/>
                      <w:sz w:val="28"/>
                      <w:szCs w:val="28"/>
                    </w:rPr>
                    <w:t>h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4420" w:type="dxa"/>
                </w:tcPr>
                <w:p w14:paraId="760AF1C9" w14:textId="77777777" w:rsidR="005B294A" w:rsidRDefault="005B294A">
                  <w:pPr>
                    <w:pStyle w:val="Corps"/>
                  </w:pPr>
                </w:p>
                <w:p w14:paraId="2AA9A85F" w14:textId="77777777" w:rsidR="005B294A" w:rsidRDefault="005B294A" w:rsidP="005B294A">
                  <w:pPr>
                    <w:pStyle w:val="Corps"/>
                  </w:pPr>
                  <w:r>
                    <w:t xml:space="preserve">Habilitation électrique </w:t>
                  </w:r>
                </w:p>
                <w:p w14:paraId="49AD0493" w14:textId="173B04BA" w:rsidR="005B294A" w:rsidRPr="002E25AB" w:rsidRDefault="00D8714C" w:rsidP="005B294A">
                  <w:pPr>
                    <w:pStyle w:val="Corp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 BC</w:t>
                  </w:r>
                  <w:r w:rsidR="005B294A">
                    <w:rPr>
                      <w:b/>
                      <w:bCs/>
                    </w:rPr>
                    <w:t xml:space="preserve"> </w:t>
                  </w:r>
                  <w:r w:rsidR="005B294A">
                    <w:t>recyclage</w:t>
                  </w:r>
                </w:p>
                <w:p w14:paraId="36B18927" w14:textId="77777777" w:rsidR="005B294A" w:rsidRDefault="005B294A" w:rsidP="005B294A">
                  <w:pPr>
                    <w:pStyle w:val="Corps"/>
                  </w:pPr>
                </w:p>
                <w:p w14:paraId="3ACB4A83" w14:textId="45599F7F" w:rsidR="005B294A" w:rsidRDefault="005B294A">
                  <w:pPr>
                    <w:pStyle w:val="Corps"/>
                  </w:pPr>
                  <w:r>
                    <w:t>Nombre de stagiaires :</w:t>
                  </w:r>
                  <w:r w:rsidR="00D8714C">
                    <w:t> ?</w:t>
                  </w:r>
                </w:p>
              </w:tc>
            </w:tr>
          </w:tbl>
          <w:p w14:paraId="6AC0D6EB" w14:textId="08B74FE3" w:rsidR="00084DAF" w:rsidRDefault="00084DAF">
            <w:pPr>
              <w:pStyle w:val="Corps"/>
            </w:pPr>
          </w:p>
        </w:tc>
        <w:tc>
          <w:tcPr>
            <w:tcW w:w="236" w:type="dxa"/>
          </w:tcPr>
          <w:p w14:paraId="0BBACFED" w14:textId="77777777" w:rsidR="009B6366" w:rsidRDefault="009B6366" w:rsidP="005B294A">
            <w:pPr>
              <w:pStyle w:val="Corps"/>
              <w:ind w:left="-98"/>
            </w:pPr>
          </w:p>
          <w:p w14:paraId="1C75857A" w14:textId="638E6B24" w:rsidR="009B6366" w:rsidRDefault="009B6366" w:rsidP="005B294A">
            <w:pPr>
              <w:pStyle w:val="Corps"/>
              <w:ind w:left="-98"/>
            </w:pPr>
          </w:p>
          <w:p w14:paraId="4CDAFAC4" w14:textId="47F5F037" w:rsidR="009B6366" w:rsidRDefault="009B6366" w:rsidP="005B294A">
            <w:pPr>
              <w:pStyle w:val="Corps"/>
              <w:ind w:left="-98"/>
            </w:pPr>
            <w:r>
              <w:t>:</w:t>
            </w:r>
          </w:p>
          <w:p w14:paraId="69B12B67" w14:textId="77777777" w:rsidR="009B6366" w:rsidRDefault="009B6366" w:rsidP="005B294A">
            <w:pPr>
              <w:pStyle w:val="Corps"/>
              <w:ind w:left="-98"/>
            </w:pPr>
          </w:p>
          <w:p w14:paraId="0301E4DE" w14:textId="34189992" w:rsidR="00084DAF" w:rsidRDefault="00084DAF" w:rsidP="005B294A">
            <w:pPr>
              <w:pStyle w:val="Corps"/>
              <w:ind w:left="-98"/>
            </w:pPr>
          </w:p>
        </w:tc>
      </w:tr>
      <w:tr w:rsidR="00084DAF" w14:paraId="03CFEB38" w14:textId="77777777" w:rsidTr="00071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0" w:type="dxa"/>
        </w:trPr>
        <w:tc>
          <w:tcPr>
            <w:tcW w:w="4957" w:type="dxa"/>
          </w:tcPr>
          <w:p w14:paraId="71DCA504" w14:textId="5998F1D6" w:rsidR="00084DAF" w:rsidRDefault="00F33EE4">
            <w:pPr>
              <w:pStyle w:val="Corps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084DAF" w:rsidRPr="009B6366">
              <w:rPr>
                <w:b/>
                <w:bCs/>
              </w:rPr>
              <w:t>ieu de la formation :</w:t>
            </w:r>
          </w:p>
          <w:p w14:paraId="13E054EA" w14:textId="4C73E077" w:rsidR="00F17897" w:rsidRDefault="00F17897" w:rsidP="00F17897">
            <w:pPr>
              <w:pStyle w:val="Corps"/>
              <w:rPr>
                <w:b/>
                <w:bCs/>
              </w:rPr>
            </w:pPr>
            <w:r>
              <w:rPr>
                <w:b/>
                <w:bCs/>
              </w:rPr>
              <w:t xml:space="preserve">Arrivée à </w:t>
            </w:r>
            <w:r>
              <w:rPr>
                <w:b/>
                <w:bCs/>
              </w:rPr>
              <w:t>8h pour l’enregistrement</w:t>
            </w:r>
            <w:r>
              <w:rPr>
                <w:b/>
                <w:bCs/>
              </w:rPr>
              <w:t xml:space="preserve"> auprès de l’accueil avec la e-invitation et la carte d’identité</w:t>
            </w:r>
          </w:p>
          <w:p w14:paraId="7D4862D0" w14:textId="2B7DED4E" w:rsidR="00B447A1" w:rsidRDefault="00B447A1">
            <w:pPr>
              <w:pStyle w:val="Corps"/>
              <w:rPr>
                <w:b/>
                <w:bCs/>
              </w:rPr>
            </w:pPr>
            <w:r>
              <w:rPr>
                <w:b/>
                <w:bCs/>
              </w:rPr>
              <w:t>Se présenter au nom de l’AFPI 77</w:t>
            </w:r>
            <w:r w:rsidR="005B294A">
              <w:rPr>
                <w:b/>
                <w:bCs/>
              </w:rPr>
              <w:t xml:space="preserve"> </w:t>
            </w:r>
            <w:r w:rsidR="00635E76">
              <w:rPr>
                <w:b/>
                <w:bCs/>
              </w:rPr>
              <w:t xml:space="preserve"> </w:t>
            </w:r>
          </w:p>
          <w:p w14:paraId="4F0E344A" w14:textId="77777777" w:rsidR="003440B7" w:rsidRPr="00077173" w:rsidRDefault="003440B7">
            <w:pPr>
              <w:pStyle w:val="Corps"/>
              <w:rPr>
                <w:b/>
                <w:bCs/>
              </w:rPr>
            </w:pPr>
          </w:p>
          <w:p w14:paraId="7580EF8F" w14:textId="77777777" w:rsidR="00B447A1" w:rsidRPr="00077173" w:rsidRDefault="00B447A1">
            <w:pPr>
              <w:pStyle w:val="Corps"/>
              <w:rPr>
                <w:b/>
                <w:bCs/>
              </w:rPr>
            </w:pPr>
            <w:r w:rsidRPr="00077173">
              <w:rPr>
                <w:b/>
                <w:bCs/>
              </w:rPr>
              <w:t xml:space="preserve">SAFRAN AIRCRAFT ENGINES </w:t>
            </w:r>
          </w:p>
          <w:p w14:paraId="727A843F" w14:textId="77777777" w:rsidR="00084DAF" w:rsidRPr="00D8714C" w:rsidRDefault="00D8714C" w:rsidP="00D8714C">
            <w:pPr>
              <w:pStyle w:val="Corps"/>
              <w:rPr>
                <w:b/>
                <w:bCs/>
              </w:rPr>
            </w:pPr>
            <w:r w:rsidRPr="00D8714C">
              <w:rPr>
                <w:b/>
                <w:bCs/>
              </w:rPr>
              <w:t xml:space="preserve">Route Henri-Auguste Desbruères </w:t>
            </w:r>
          </w:p>
          <w:p w14:paraId="66DB02C1" w14:textId="77777777" w:rsidR="00D8714C" w:rsidRPr="00D8714C" w:rsidRDefault="00D8714C" w:rsidP="00D8714C">
            <w:pPr>
              <w:pStyle w:val="Corps"/>
              <w:rPr>
                <w:b/>
                <w:bCs/>
              </w:rPr>
            </w:pPr>
            <w:r w:rsidRPr="00D8714C">
              <w:rPr>
                <w:b/>
                <w:bCs/>
              </w:rPr>
              <w:t>91000 Corbeil-Essonnes</w:t>
            </w:r>
          </w:p>
          <w:p w14:paraId="20D059DC" w14:textId="77777777" w:rsidR="00D8714C" w:rsidRDefault="00D8714C" w:rsidP="00D8714C">
            <w:pPr>
              <w:pStyle w:val="Corps"/>
            </w:pPr>
          </w:p>
          <w:p w14:paraId="659CFDD2" w14:textId="53BF8CEF" w:rsidR="00D8714C" w:rsidRDefault="00D8714C" w:rsidP="00D8714C">
            <w:r w:rsidRPr="00702AC3">
              <w:rPr>
                <w:rFonts w:ascii="Houschka Rounded Alt Light" w:hAnsi="Houschka Rounded Alt Light"/>
                <w:b/>
                <w:bCs/>
                <w:sz w:val="24"/>
              </w:rPr>
              <w:t xml:space="preserve">Contact </w:t>
            </w:r>
            <w:r w:rsidRPr="00702AC3">
              <w:rPr>
                <w:rFonts w:ascii="Houschka Rounded Alt Light" w:hAnsi="Houschka Rounded Alt Light"/>
                <w:b/>
                <w:bCs/>
                <w:sz w:val="24"/>
              </w:rPr>
              <w:t>Mme Florence BITOUZET</w:t>
            </w:r>
          </w:p>
        </w:tc>
        <w:tc>
          <w:tcPr>
            <w:tcW w:w="4394" w:type="dxa"/>
          </w:tcPr>
          <w:p w14:paraId="658602AF" w14:textId="5380A88F" w:rsidR="00084DAF" w:rsidRDefault="00084DAF" w:rsidP="00737F85">
            <w:pPr>
              <w:pStyle w:val="Corps"/>
            </w:pPr>
          </w:p>
          <w:p w14:paraId="52C251FB" w14:textId="14252C0C" w:rsidR="00D265DF" w:rsidRDefault="00D8714C" w:rsidP="00737F85">
            <w:pPr>
              <w:pStyle w:val="Corps"/>
            </w:pPr>
            <w:r w:rsidRPr="00D8714C">
              <w:drawing>
                <wp:inline distT="0" distB="0" distL="0" distR="0" wp14:anchorId="71177ADC" wp14:editId="7115DC9B">
                  <wp:extent cx="2552700" cy="1389198"/>
                  <wp:effectExtent l="0" t="0" r="0" b="190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797" cy="139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ACF7C" w14:textId="77777777" w:rsidR="00AD2365" w:rsidRDefault="00AD2365">
      <w:pPr>
        <w:pStyle w:val="Corps"/>
      </w:pPr>
    </w:p>
    <w:p w14:paraId="76C4AD90" w14:textId="5D6A945E" w:rsidR="002E25AB" w:rsidRDefault="00657D06">
      <w:pPr>
        <w:pStyle w:val="Corps"/>
      </w:pPr>
      <w:r>
        <w:t>Documents pour le formateur :</w:t>
      </w:r>
    </w:p>
    <w:p w14:paraId="5638C241" w14:textId="601124A0" w:rsidR="00893556" w:rsidRDefault="00D8264F" w:rsidP="00D468AE">
      <w:pPr>
        <w:pStyle w:val="Corps"/>
      </w:pPr>
      <w:sdt>
        <w:sdtPr>
          <w:id w:val="5646328"/>
        </w:sdtPr>
        <w:sdtEndPr/>
        <w:sdtContent>
          <w:sdt>
            <w:sdtPr>
              <w:id w:val="-824589858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893556">
        <w:t xml:space="preserve"> Feuille d'émargement </w:t>
      </w:r>
      <w:r w:rsidR="00D265DF">
        <w:t>AFPI</w:t>
      </w:r>
      <w:r w:rsidR="00AD2365">
        <w:t xml:space="preserve"> + LMT avec avis après formation</w:t>
      </w:r>
    </w:p>
    <w:p w14:paraId="22A469CA" w14:textId="38E62C61" w:rsidR="00D468AE" w:rsidRDefault="00D8264F" w:rsidP="00D468AE">
      <w:pPr>
        <w:pStyle w:val="Corps"/>
      </w:pPr>
      <w:sdt>
        <w:sdtPr>
          <w:id w:val="1995219195"/>
        </w:sdtPr>
        <w:sdtEndPr/>
        <w:sdtContent>
          <w:sdt>
            <w:sdtPr>
              <w:id w:val="-655145287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Questionnaire de début de formation Habilitation électrique</w:t>
      </w:r>
      <w:r w:rsidR="00893556">
        <w:t xml:space="preserve"> </w:t>
      </w:r>
    </w:p>
    <w:p w14:paraId="187B4220" w14:textId="68B723DB" w:rsidR="00D468AE" w:rsidRDefault="00D8264F" w:rsidP="00D468AE">
      <w:pPr>
        <w:pStyle w:val="Corps"/>
      </w:pPr>
      <w:sdt>
        <w:sdtPr>
          <w:id w:val="1956672550"/>
        </w:sdtPr>
        <w:sdtEndPr/>
        <w:sdtContent>
          <w:sdt>
            <w:sdtPr>
              <w:id w:val="-1838762582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 xml:space="preserve">Livret d'instructions </w:t>
      </w:r>
      <w:r w:rsidR="00D265DF">
        <w:t xml:space="preserve">AFPI </w:t>
      </w:r>
      <w:r w:rsidR="004D54FD">
        <w:t>en rapport avec la formation</w:t>
      </w:r>
      <w:r w:rsidR="00D468AE">
        <w:t xml:space="preserve"> </w:t>
      </w:r>
    </w:p>
    <w:p w14:paraId="69AE0C61" w14:textId="79F5E6A8" w:rsidR="00893556" w:rsidRDefault="00D8264F" w:rsidP="00D468AE">
      <w:pPr>
        <w:pStyle w:val="Corps"/>
      </w:pPr>
      <w:sdt>
        <w:sdtPr>
          <w:id w:val="-1692521841"/>
        </w:sdtPr>
        <w:sdtEndPr/>
        <w:sdtContent>
          <w:r w:rsidR="00C11727" w:rsidRPr="008D18BB">
            <w:rPr>
              <w:rFonts w:ascii="Segoe UI Symbol" w:eastAsia="MS Mincho" w:hAnsi="Segoe UI Symbol" w:cs="Segoe UI Symbol"/>
            </w:rPr>
            <w:t>☒</w:t>
          </w:r>
        </w:sdtContent>
      </w:sdt>
      <w:r w:rsidR="00C11727" w:rsidRPr="008D18BB">
        <w:t xml:space="preserve"> </w:t>
      </w:r>
      <w:r w:rsidR="00893556">
        <w:t>Test d'évaluation théorique</w:t>
      </w:r>
      <w:r w:rsidR="006B65A8">
        <w:t xml:space="preserve"> </w:t>
      </w:r>
    </w:p>
    <w:p w14:paraId="5BD27B00" w14:textId="12C333A0" w:rsidR="00893556" w:rsidRDefault="00D8264F" w:rsidP="00D468AE">
      <w:pPr>
        <w:pStyle w:val="Corps"/>
      </w:pPr>
      <w:sdt>
        <w:sdtPr>
          <w:id w:val="592048185"/>
        </w:sdtPr>
        <w:sdtEndPr/>
        <w:sdtContent>
          <w:sdt>
            <w:sdtPr>
              <w:id w:val="623515228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Test d'évaluation pratique</w:t>
      </w:r>
      <w:r w:rsidR="006B65A8">
        <w:t xml:space="preserve"> </w:t>
      </w:r>
    </w:p>
    <w:p w14:paraId="26585596" w14:textId="3C294442" w:rsidR="00D468AE" w:rsidRDefault="00D8264F" w:rsidP="00D468AE">
      <w:pPr>
        <w:pStyle w:val="Corps"/>
      </w:pPr>
      <w:sdt>
        <w:sdtPr>
          <w:id w:val="1457368562"/>
        </w:sdtPr>
        <w:sdtEndPr/>
        <w:sdtContent>
          <w:sdt>
            <w:sdtPr>
              <w:id w:val="-467582465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Questionnaire d'évaluation à chaud</w:t>
      </w:r>
      <w:r w:rsidR="0085535E">
        <w:t xml:space="preserve"> </w:t>
      </w:r>
      <w:r w:rsidR="00AD2365">
        <w:t>+ évaluation générale</w:t>
      </w:r>
      <w:r w:rsidR="00702AC3">
        <w:t xml:space="preserve"> AFPI</w:t>
      </w:r>
    </w:p>
    <w:p w14:paraId="054DEFC8" w14:textId="1D4DC769" w:rsidR="0085535E" w:rsidRDefault="00D8264F" w:rsidP="0085535E">
      <w:pPr>
        <w:pStyle w:val="Corps"/>
      </w:pPr>
      <w:sdt>
        <w:sdtPr>
          <w:id w:val="-230166276"/>
        </w:sdtPr>
        <w:sdtEndPr/>
        <w:sdtContent>
          <w:sdt>
            <w:sdtPr>
              <w:id w:val="-281037087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</w:t>
      </w: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8"/>
      <w:footerReference w:type="default" r:id="rId9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6B74" w14:textId="77777777" w:rsidR="00D8264F" w:rsidRDefault="00D8264F">
      <w:pPr>
        <w:spacing w:after="0" w:line="240" w:lineRule="auto"/>
      </w:pPr>
      <w:r>
        <w:separator/>
      </w:r>
    </w:p>
  </w:endnote>
  <w:endnote w:type="continuationSeparator" w:id="0">
    <w:p w14:paraId="1F1917C0" w14:textId="77777777" w:rsidR="00D8264F" w:rsidRDefault="00D82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5D70" w14:textId="77777777" w:rsidR="00D8264F" w:rsidRDefault="00D8264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D7599EC" w14:textId="77777777" w:rsidR="00D8264F" w:rsidRDefault="00D82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>Hameau de Vaubrun</w:t>
                          </w:r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D8264F">
    <w:pPr>
      <w:pStyle w:val="En-tte"/>
    </w:pPr>
  </w:p>
  <w:p w14:paraId="3C867E20" w14:textId="77777777" w:rsidR="00E66BFD" w:rsidRDefault="00D8264F">
    <w:pPr>
      <w:pStyle w:val="En-tte"/>
    </w:pPr>
  </w:p>
  <w:p w14:paraId="0EA15729" w14:textId="77777777" w:rsidR="00E66BFD" w:rsidRDefault="00D8264F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710D2"/>
    <w:rsid w:val="00072838"/>
    <w:rsid w:val="00077173"/>
    <w:rsid w:val="00084DAF"/>
    <w:rsid w:val="000E4EBC"/>
    <w:rsid w:val="00205445"/>
    <w:rsid w:val="0024151C"/>
    <w:rsid w:val="002E25AB"/>
    <w:rsid w:val="00303D92"/>
    <w:rsid w:val="003440B7"/>
    <w:rsid w:val="004D54FD"/>
    <w:rsid w:val="00584744"/>
    <w:rsid w:val="005B2006"/>
    <w:rsid w:val="005B294A"/>
    <w:rsid w:val="005C6F6E"/>
    <w:rsid w:val="005D49D9"/>
    <w:rsid w:val="00635E76"/>
    <w:rsid w:val="00657D06"/>
    <w:rsid w:val="006B65A8"/>
    <w:rsid w:val="00702AC3"/>
    <w:rsid w:val="00737F85"/>
    <w:rsid w:val="007B76A7"/>
    <w:rsid w:val="007C7E33"/>
    <w:rsid w:val="0085535E"/>
    <w:rsid w:val="0088287D"/>
    <w:rsid w:val="00893556"/>
    <w:rsid w:val="00924AA1"/>
    <w:rsid w:val="009B6366"/>
    <w:rsid w:val="009F451A"/>
    <w:rsid w:val="00A001BF"/>
    <w:rsid w:val="00AD2365"/>
    <w:rsid w:val="00B447A1"/>
    <w:rsid w:val="00B52F5E"/>
    <w:rsid w:val="00BA5072"/>
    <w:rsid w:val="00C11727"/>
    <w:rsid w:val="00D265DF"/>
    <w:rsid w:val="00D468AE"/>
    <w:rsid w:val="00D8264F"/>
    <w:rsid w:val="00D8714C"/>
    <w:rsid w:val="00DA3518"/>
    <w:rsid w:val="00E260DE"/>
    <w:rsid w:val="00F17897"/>
    <w:rsid w:val="00F3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40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26</cp:revision>
  <cp:lastPrinted>2020-03-03T15:36:00Z</cp:lastPrinted>
  <dcterms:created xsi:type="dcterms:W3CDTF">2020-10-07T11:14:00Z</dcterms:created>
  <dcterms:modified xsi:type="dcterms:W3CDTF">2022-03-04T09:20:00Z</dcterms:modified>
</cp:coreProperties>
</file>