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293D" w14:textId="38022611" w:rsidR="00C31048" w:rsidRDefault="00C31048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45F0AEBA">
                <wp:simplePos x="0" y="0"/>
                <wp:positionH relativeFrom="column">
                  <wp:posOffset>3333750</wp:posOffset>
                </wp:positionH>
                <wp:positionV relativeFrom="paragraph">
                  <wp:posOffset>-1080135</wp:posOffset>
                </wp:positionV>
                <wp:extent cx="2857500" cy="1405255"/>
                <wp:effectExtent l="0" t="0" r="0" b="444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0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28BCA755" w:rsidR="004D54FD" w:rsidRDefault="00253F41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Manu JACHNA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  <w:p w14:paraId="2B8D8F0A" w14:textId="00E387CE" w:rsidR="004D54FD" w:rsidRPr="00D468AE" w:rsidRDefault="00F05077">
                            <w:pPr>
                              <w:pStyle w:val="Entete-Corp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UFPS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5.05pt;width:225pt;height:11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28BCA755" w:rsidR="004D54FD" w:rsidRDefault="00253F41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Manu JACHNA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  <w:p w14:paraId="2B8D8F0A" w14:textId="00E387CE" w:rsidR="004D54FD" w:rsidRPr="00D468AE" w:rsidRDefault="00F05077">
                      <w:pPr>
                        <w:pStyle w:val="Entete-Corp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UFPS</w:t>
                      </w:r>
                    </w:p>
                  </w:txbxContent>
                </v:textbox>
              </v:shape>
            </w:pict>
          </mc:Fallback>
        </mc:AlternateContent>
      </w:r>
    </w:p>
    <w:p w14:paraId="17EAE3B3" w14:textId="4E5999EE" w:rsidR="00084DAF" w:rsidRDefault="00084DAF" w:rsidP="0085535E">
      <w:pPr>
        <w:pStyle w:val="Corps"/>
        <w:ind w:left="6480"/>
      </w:pPr>
    </w:p>
    <w:tbl>
      <w:tblPr>
        <w:tblStyle w:val="Grilledutableau"/>
        <w:tblW w:w="9437" w:type="dxa"/>
        <w:tblLook w:val="04A0" w:firstRow="1" w:lastRow="0" w:firstColumn="1" w:lastColumn="0" w:noHBand="0" w:noVBand="1"/>
      </w:tblPr>
      <w:tblGrid>
        <w:gridCol w:w="4718"/>
        <w:gridCol w:w="4719"/>
      </w:tblGrid>
      <w:tr w:rsidR="00084DAF" w14:paraId="7AB5D6E9" w14:textId="77777777" w:rsidTr="00C31048">
        <w:trPr>
          <w:trHeight w:val="2305"/>
        </w:trPr>
        <w:tc>
          <w:tcPr>
            <w:tcW w:w="4718" w:type="dxa"/>
          </w:tcPr>
          <w:p w14:paraId="59C11955" w14:textId="59CBC202" w:rsidR="00084DAF" w:rsidRDefault="00084DAF">
            <w:pPr>
              <w:pStyle w:val="Corps"/>
              <w:rPr>
                <w:noProof/>
              </w:rPr>
            </w:pPr>
          </w:p>
          <w:p w14:paraId="78DEA9D1" w14:textId="335B7208" w:rsidR="00F05077" w:rsidRDefault="00F05077">
            <w:pPr>
              <w:pStyle w:val="Corps"/>
            </w:pPr>
            <w:r w:rsidRPr="00F05077">
              <w:rPr>
                <w:noProof/>
              </w:rPr>
              <w:drawing>
                <wp:inline distT="0" distB="0" distL="0" distR="0" wp14:anchorId="56325A6C" wp14:editId="64C3BFF1">
                  <wp:extent cx="1760373" cy="762066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BC7A5" w14:textId="40BBAF7E" w:rsidR="009B6366" w:rsidRDefault="009B6366">
            <w:pPr>
              <w:pStyle w:val="Corps"/>
            </w:pPr>
          </w:p>
          <w:p w14:paraId="7B48410C" w14:textId="77777777" w:rsidR="00D21B8D" w:rsidRDefault="00D21B8D">
            <w:pPr>
              <w:pStyle w:val="Corps"/>
            </w:pPr>
          </w:p>
          <w:p w14:paraId="6AC0D6EB" w14:textId="6EB6A767" w:rsidR="00BB6E62" w:rsidRDefault="00BB6E62">
            <w:pPr>
              <w:pStyle w:val="Corps"/>
            </w:pPr>
          </w:p>
        </w:tc>
        <w:tc>
          <w:tcPr>
            <w:tcW w:w="4719" w:type="dxa"/>
          </w:tcPr>
          <w:p w14:paraId="5E3D5EC5" w14:textId="612CA5F0" w:rsidR="00084DAF" w:rsidRDefault="00084DAF">
            <w:pPr>
              <w:pStyle w:val="Corps"/>
            </w:pPr>
            <w:r>
              <w:t xml:space="preserve">: </w:t>
            </w:r>
          </w:p>
          <w:p w14:paraId="0BBACFED" w14:textId="77777777" w:rsidR="009B6366" w:rsidRDefault="009B6366">
            <w:pPr>
              <w:pStyle w:val="Corps"/>
            </w:pPr>
          </w:p>
          <w:p w14:paraId="1099AC92" w14:textId="216975BD" w:rsidR="00583ED1" w:rsidRDefault="00583ED1">
            <w:pPr>
              <w:pStyle w:val="Corps"/>
            </w:pPr>
            <w:r>
              <w:t xml:space="preserve">Contact UFPS : </w:t>
            </w:r>
            <w:r w:rsidRPr="00F05077">
              <w:t>Véronique PERCALLI</w:t>
            </w:r>
          </w:p>
          <w:p w14:paraId="65D6A58E" w14:textId="2DD169AF" w:rsidR="00583ED1" w:rsidRDefault="00583ED1">
            <w:pPr>
              <w:pStyle w:val="Corps"/>
              <w:rPr>
                <w:b/>
                <w:bCs/>
              </w:rPr>
            </w:pPr>
            <w:r>
              <w:t xml:space="preserve">Fonction : </w:t>
            </w:r>
            <w:r w:rsidRPr="00F05077">
              <w:t>Assistante Support</w:t>
            </w:r>
          </w:p>
          <w:p w14:paraId="699A0622" w14:textId="3AF6B994" w:rsidR="00583ED1" w:rsidRDefault="00583ED1">
            <w:pPr>
              <w:pStyle w:val="Corps"/>
            </w:pPr>
            <w:r>
              <w:t>Téléphone </w:t>
            </w:r>
            <w:r w:rsidRPr="00F05077">
              <w:t>01 61 04 98 58</w:t>
            </w:r>
            <w:r>
              <w:tab/>
            </w:r>
          </w:p>
          <w:p w14:paraId="1FE0FE43" w14:textId="77777777" w:rsidR="00583ED1" w:rsidRDefault="00583ED1" w:rsidP="00583ED1">
            <w:pPr>
              <w:pStyle w:val="Corps"/>
            </w:pPr>
            <w:r>
              <w:t xml:space="preserve">Courriel : </w:t>
            </w:r>
            <w:r w:rsidRPr="00F05077">
              <w:t>veronique.percalli@ufps.fr</w:t>
            </w:r>
          </w:p>
          <w:p w14:paraId="0301E4DE" w14:textId="49730C3B" w:rsidR="00084DAF" w:rsidRPr="00C31048" w:rsidRDefault="00583ED1" w:rsidP="009B6366">
            <w:pPr>
              <w:pStyle w:val="Corps"/>
              <w:rPr>
                <w:b/>
                <w:bCs/>
              </w:rPr>
            </w:pPr>
            <w:r>
              <w:t xml:space="preserve">Mission n° : </w:t>
            </w:r>
            <w:r w:rsidR="00C31048" w:rsidRPr="00C31048">
              <w:t>SIDF22-0026</w:t>
            </w:r>
          </w:p>
        </w:tc>
      </w:tr>
      <w:tr w:rsidR="00C31048" w14:paraId="6DA99775" w14:textId="77777777" w:rsidTr="00C31048">
        <w:trPr>
          <w:trHeight w:val="1925"/>
        </w:trPr>
        <w:tc>
          <w:tcPr>
            <w:tcW w:w="4718" w:type="dxa"/>
          </w:tcPr>
          <w:p w14:paraId="2F774DF6" w14:textId="77777777" w:rsidR="00C31048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39E24C2B" w14:textId="2CBB7B56" w:rsidR="00C31048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  <w:r w:rsidRPr="00C31048">
              <w:rPr>
                <w:b/>
                <w:bCs/>
                <w:sz w:val="28"/>
                <w:szCs w:val="28"/>
                <w:u w:val="single"/>
              </w:rPr>
              <w:t>Dates </w:t>
            </w:r>
            <w:r>
              <w:rPr>
                <w:b/>
                <w:bCs/>
                <w:sz w:val="28"/>
                <w:szCs w:val="28"/>
              </w:rPr>
              <w:t>: 3 et 4</w:t>
            </w:r>
            <w:r w:rsidRPr="00583ED1">
              <w:rPr>
                <w:b/>
                <w:bCs/>
                <w:sz w:val="28"/>
                <w:szCs w:val="28"/>
              </w:rPr>
              <w:t>/03/2022</w:t>
            </w:r>
          </w:p>
          <w:p w14:paraId="32F9D12B" w14:textId="34DA364A" w:rsidR="00C31048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32617C4A" w14:textId="77777777" w:rsidR="00C31048" w:rsidRPr="00583ED1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7C82B8DF" w14:textId="3990EE5B" w:rsidR="00C31048" w:rsidRDefault="00C31048" w:rsidP="00C31048">
            <w:pPr>
              <w:pStyle w:val="Corps"/>
              <w:rPr>
                <w:noProof/>
              </w:rPr>
            </w:pPr>
            <w:r w:rsidRPr="00C31048">
              <w:rPr>
                <w:b/>
                <w:bCs/>
                <w:sz w:val="28"/>
                <w:szCs w:val="28"/>
                <w:u w:val="single"/>
              </w:rPr>
              <w:t>Horaires</w:t>
            </w:r>
            <w:r>
              <w:rPr>
                <w:b/>
                <w:bCs/>
                <w:sz w:val="28"/>
                <w:szCs w:val="28"/>
              </w:rPr>
              <w:t> : d</w:t>
            </w:r>
            <w:r w:rsidRPr="00583ED1">
              <w:rPr>
                <w:b/>
                <w:bCs/>
                <w:sz w:val="28"/>
                <w:szCs w:val="28"/>
              </w:rPr>
              <w:t>e 9h à 17h</w:t>
            </w:r>
          </w:p>
          <w:p w14:paraId="2CF70ADC" w14:textId="2165736B" w:rsidR="00C31048" w:rsidRDefault="00C31048">
            <w:pPr>
              <w:pStyle w:val="Corps"/>
              <w:rPr>
                <w:noProof/>
              </w:rPr>
            </w:pPr>
          </w:p>
        </w:tc>
        <w:tc>
          <w:tcPr>
            <w:tcW w:w="4719" w:type="dxa"/>
          </w:tcPr>
          <w:p w14:paraId="277CA251" w14:textId="77777777" w:rsidR="00C31048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57D12301" w14:textId="0EF6A74B" w:rsidR="00C31048" w:rsidRPr="00583ED1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  <w:r w:rsidRPr="00583ED1">
              <w:rPr>
                <w:b/>
                <w:bCs/>
                <w:sz w:val="28"/>
                <w:szCs w:val="28"/>
              </w:rPr>
              <w:t xml:space="preserve">Habilitation électrique </w:t>
            </w:r>
          </w:p>
          <w:p w14:paraId="0D38B5B5" w14:textId="77777777" w:rsidR="00C31048" w:rsidRPr="00583ED1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  <w:r w:rsidRPr="00583ED1">
              <w:rPr>
                <w:b/>
                <w:bCs/>
                <w:sz w:val="28"/>
                <w:szCs w:val="28"/>
              </w:rPr>
              <w:t>BS BE Manœuvre recyclage</w:t>
            </w:r>
          </w:p>
          <w:p w14:paraId="539F9A26" w14:textId="77777777" w:rsidR="00C31048" w:rsidRDefault="00C31048" w:rsidP="00C31048">
            <w:pPr>
              <w:pStyle w:val="Corps"/>
            </w:pPr>
          </w:p>
          <w:p w14:paraId="1C687051" w14:textId="0C297007" w:rsidR="00C31048" w:rsidRDefault="00C31048" w:rsidP="00C31048">
            <w:pPr>
              <w:pStyle w:val="Corps"/>
            </w:pPr>
            <w:r w:rsidRPr="00583ED1">
              <w:rPr>
                <w:b/>
                <w:bCs/>
                <w:sz w:val="28"/>
                <w:szCs w:val="28"/>
              </w:rPr>
              <w:t xml:space="preserve">Nombre de stagiaires :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14:paraId="5E2F920A" w14:textId="77777777" w:rsidR="00893556" w:rsidRDefault="00893556">
      <w:pPr>
        <w:pStyle w:val="Corps"/>
      </w:pPr>
    </w:p>
    <w:tbl>
      <w:tblPr>
        <w:tblStyle w:val="Grilledutableau"/>
        <w:tblW w:w="9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43"/>
      </w:tblGrid>
      <w:tr w:rsidR="00BB6E62" w:rsidRPr="00F05077" w14:paraId="03CFEB38" w14:textId="77777777" w:rsidTr="00C31048">
        <w:trPr>
          <w:trHeight w:val="186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0B05" w14:textId="77777777" w:rsidR="00C31048" w:rsidRDefault="00C31048">
            <w:pPr>
              <w:pStyle w:val="Corps"/>
              <w:rPr>
                <w:b/>
                <w:bCs/>
                <w:sz w:val="28"/>
                <w:szCs w:val="28"/>
                <w:u w:val="single"/>
              </w:rPr>
            </w:pPr>
          </w:p>
          <w:p w14:paraId="71DCA504" w14:textId="6FD85D2A" w:rsidR="00084DAF" w:rsidRPr="00C31048" w:rsidRDefault="00084DAF">
            <w:pPr>
              <w:pStyle w:val="Corps"/>
              <w:rPr>
                <w:b/>
                <w:bCs/>
                <w:sz w:val="28"/>
                <w:szCs w:val="28"/>
                <w:u w:val="single"/>
              </w:rPr>
            </w:pPr>
            <w:r w:rsidRPr="00C31048">
              <w:rPr>
                <w:b/>
                <w:bCs/>
                <w:sz w:val="28"/>
                <w:szCs w:val="28"/>
                <w:u w:val="single"/>
              </w:rPr>
              <w:t>Lieu de la formation :</w:t>
            </w:r>
          </w:p>
          <w:p w14:paraId="1B8D287F" w14:textId="77777777" w:rsidR="00336DB3" w:rsidRPr="008A0A54" w:rsidRDefault="00336DB3" w:rsidP="00336DB3">
            <w:pPr>
              <w:pStyle w:val="Corps"/>
              <w:rPr>
                <w:b/>
                <w:bCs/>
                <w:sz w:val="28"/>
                <w:szCs w:val="28"/>
                <w:lang w:val="it-IT"/>
              </w:rPr>
            </w:pPr>
            <w:r w:rsidRPr="008A0A54">
              <w:rPr>
                <w:b/>
                <w:bCs/>
                <w:sz w:val="28"/>
                <w:szCs w:val="28"/>
                <w:lang w:val="it-IT"/>
              </w:rPr>
              <w:t>ESSILOR</w:t>
            </w:r>
          </w:p>
          <w:p w14:paraId="115750BA" w14:textId="77777777" w:rsidR="00336DB3" w:rsidRDefault="00336DB3" w:rsidP="00336DB3">
            <w:pPr>
              <w:pStyle w:val="Corps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81 boulevard Jean-Baptiste Oudry </w:t>
            </w:r>
          </w:p>
          <w:p w14:paraId="5DC0B913" w14:textId="77777777" w:rsidR="00336DB3" w:rsidRDefault="00336DB3" w:rsidP="00336DB3">
            <w:pPr>
              <w:pStyle w:val="Corps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94000 CRETEIL</w:t>
            </w:r>
          </w:p>
          <w:p w14:paraId="4588EF02" w14:textId="77777777" w:rsidR="00336DB3" w:rsidRPr="008A0A54" w:rsidRDefault="00336DB3" w:rsidP="00336DB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ouschka Rounded Alt Light" w:eastAsia="Calibri" w:hAnsi="Houschka Rounded Alt Light"/>
                <w:b/>
                <w:bCs/>
                <w:szCs w:val="22"/>
                <w:lang w:val="it-IT" w:eastAsia="en-US"/>
              </w:rPr>
            </w:pPr>
            <w:r w:rsidRPr="008A0A54">
              <w:rPr>
                <w:rFonts w:ascii="Houschka Rounded Alt Light" w:eastAsia="Calibri" w:hAnsi="Houschka Rounded Alt Light"/>
                <w:b/>
                <w:bCs/>
                <w:szCs w:val="22"/>
                <w:lang w:val="it-IT" w:eastAsia="en-US"/>
              </w:rPr>
              <w:t>Se présenter avec pièce d'identité à l'accueil.</w:t>
            </w:r>
          </w:p>
          <w:p w14:paraId="31460927" w14:textId="77777777" w:rsidR="00336DB3" w:rsidRDefault="00336DB3" w:rsidP="00336DB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ouschka Rounded Alt Light" w:eastAsia="Calibri" w:hAnsi="Houschka Rounded Alt Light"/>
                <w:b/>
                <w:bCs/>
                <w:szCs w:val="22"/>
                <w:lang w:val="it-IT" w:eastAsia="en-US"/>
              </w:rPr>
            </w:pPr>
            <w:r w:rsidRPr="008A0A54">
              <w:rPr>
                <w:rFonts w:ascii="Houschka Rounded Alt Light" w:eastAsia="Calibri" w:hAnsi="Houschka Rounded Alt Light"/>
                <w:b/>
                <w:bCs/>
                <w:szCs w:val="22"/>
                <w:lang w:val="it-IT" w:eastAsia="en-US"/>
              </w:rPr>
              <w:t xml:space="preserve">Contact : </w:t>
            </w:r>
            <w:r>
              <w:rPr>
                <w:rFonts w:ascii="Houschka Rounded Alt Light" w:eastAsia="Calibri" w:hAnsi="Houschka Rounded Alt Light"/>
                <w:b/>
                <w:bCs/>
                <w:szCs w:val="22"/>
                <w:lang w:val="it-IT" w:eastAsia="en-US"/>
              </w:rPr>
              <w:t>DENARIE Frédérique</w:t>
            </w:r>
          </w:p>
          <w:p w14:paraId="66D9E672" w14:textId="77777777" w:rsidR="00336DB3" w:rsidRPr="008A0A54" w:rsidRDefault="00336DB3" w:rsidP="00336DB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ouschka Rounded Alt Light" w:eastAsia="Calibri" w:hAnsi="Houschka Rounded Alt Light"/>
                <w:b/>
                <w:bCs/>
                <w:szCs w:val="22"/>
                <w:lang w:val="it-IT" w:eastAsia="en-US"/>
              </w:rPr>
            </w:pPr>
            <w:r>
              <w:rPr>
                <w:rFonts w:ascii="Houschka Rounded Alt Light" w:eastAsia="Calibri" w:hAnsi="Houschka Rounded Alt Light"/>
                <w:b/>
                <w:bCs/>
                <w:szCs w:val="22"/>
                <w:lang w:val="it-IT" w:eastAsia="en-US"/>
              </w:rPr>
              <w:t>01 72 94 71 90</w:t>
            </w:r>
          </w:p>
          <w:p w14:paraId="506A95FB" w14:textId="028B7282" w:rsidR="00336DB3" w:rsidRPr="00BB21DA" w:rsidRDefault="00336DB3" w:rsidP="00336DB3">
            <w:pPr>
              <w:pStyle w:val="Corps"/>
              <w:rPr>
                <w:b/>
                <w:bCs/>
                <w:color w:val="FF0000"/>
                <w:lang w:val="it-IT"/>
              </w:rPr>
            </w:pPr>
            <w:r w:rsidRPr="008A0A54">
              <w:rPr>
                <w:b/>
                <w:bCs/>
                <w:lang w:val="it-IT"/>
              </w:rPr>
              <w:t>Salle de formation</w:t>
            </w:r>
            <w:r>
              <w:rPr>
                <w:b/>
                <w:bCs/>
                <w:lang w:val="it-IT"/>
              </w:rPr>
              <w:t xml:space="preserve"> </w:t>
            </w:r>
            <w:r w:rsidR="00BB21DA" w:rsidRPr="00BB21DA">
              <w:rPr>
                <w:b/>
                <w:bCs/>
                <w:color w:val="FF0000"/>
                <w:lang w:val="it-IT"/>
              </w:rPr>
              <w:t>IMPERATIF</w:t>
            </w:r>
          </w:p>
          <w:p w14:paraId="659CFDD2" w14:textId="14802393" w:rsidR="00084DAF" w:rsidRPr="00577FC9" w:rsidRDefault="00336DB3" w:rsidP="00336DB3">
            <w:pPr>
              <w:pStyle w:val="Corps"/>
              <w:rPr>
                <w:lang w:val="it-IT"/>
              </w:rPr>
            </w:pPr>
            <w:r>
              <w:rPr>
                <w:b/>
                <w:bCs/>
                <w:lang w:val="it-IT"/>
              </w:rPr>
              <w:t>R</w:t>
            </w:r>
            <w:r w:rsidRPr="008A0A54">
              <w:rPr>
                <w:b/>
                <w:bCs/>
                <w:lang w:val="it-IT"/>
              </w:rPr>
              <w:t>estaura</w:t>
            </w:r>
            <w:r>
              <w:rPr>
                <w:b/>
                <w:bCs/>
                <w:lang w:val="it-IT"/>
              </w:rPr>
              <w:t>n</w:t>
            </w:r>
            <w:r w:rsidRPr="008A0A54">
              <w:rPr>
                <w:b/>
                <w:bCs/>
                <w:lang w:val="it-IT"/>
              </w:rPr>
              <w:t>t</w:t>
            </w:r>
            <w:r>
              <w:rPr>
                <w:b/>
                <w:bCs/>
                <w:lang w:val="it-IT"/>
              </w:rPr>
              <w:t xml:space="preserve"> d’entreprise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51FB" w14:textId="5C09F611" w:rsidR="00084DAF" w:rsidRPr="00F05077" w:rsidRDefault="00336DB3" w:rsidP="00737F85">
            <w:pPr>
              <w:pStyle w:val="Corps"/>
            </w:pPr>
            <w:r w:rsidRPr="00B1504F">
              <w:rPr>
                <w:noProof/>
              </w:rPr>
              <w:drawing>
                <wp:inline distT="0" distB="0" distL="0" distR="0" wp14:anchorId="0531CA03" wp14:editId="621F94C7">
                  <wp:extent cx="2164080" cy="1658191"/>
                  <wp:effectExtent l="0" t="0" r="762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663" cy="167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D8354" w14:textId="77777777" w:rsidR="00E11451" w:rsidRDefault="00E11451">
      <w:pPr>
        <w:pStyle w:val="Corps"/>
      </w:pPr>
    </w:p>
    <w:p w14:paraId="28646993" w14:textId="3D6294E9" w:rsidR="00E11451" w:rsidRDefault="004F1522">
      <w:pPr>
        <w:pStyle w:val="Corps"/>
      </w:pPr>
      <w:r>
        <w:t>Do</w:t>
      </w:r>
      <w:r w:rsidR="00657D06">
        <w:t>cuments pour le formateur :</w:t>
      </w:r>
    </w:p>
    <w:bookmarkStart w:id="0" w:name="_Hlk86412513"/>
    <w:p w14:paraId="55E9879E" w14:textId="20B0E234" w:rsidR="00E11451" w:rsidRDefault="005202F0" w:rsidP="00E11451">
      <w:pPr>
        <w:pStyle w:val="Corps"/>
      </w:pPr>
      <w:sdt>
        <w:sdtPr>
          <w:id w:val="-1179647146"/>
        </w:sdtPr>
        <w:sdtEndPr/>
        <w:sdtContent>
          <w:r w:rsidR="00E11451" w:rsidRPr="008D18BB">
            <w:rPr>
              <w:rFonts w:ascii="Segoe UI Symbol" w:eastAsia="MS Mincho" w:hAnsi="Segoe UI Symbol" w:cs="Segoe UI Symbol"/>
            </w:rPr>
            <w:t>☒</w:t>
          </w:r>
        </w:sdtContent>
      </w:sdt>
      <w:r w:rsidR="00E11451" w:rsidRPr="008D18BB">
        <w:t xml:space="preserve"> </w:t>
      </w:r>
      <w:r w:rsidR="00E11451">
        <w:t>Feuilles d'émargement UFPS + LMT</w:t>
      </w:r>
    </w:p>
    <w:p w14:paraId="7B048918" w14:textId="77777777" w:rsidR="00E11451" w:rsidRDefault="005202F0" w:rsidP="00E11451">
      <w:pPr>
        <w:pStyle w:val="Corps"/>
      </w:pPr>
      <w:sdt>
        <w:sdtPr>
          <w:id w:val="-381400911"/>
        </w:sdtPr>
        <w:sdtEndPr/>
        <w:sdtContent>
          <w:sdt>
            <w:sdtPr>
              <w:id w:val="-227235637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Questionnaire de début de formation</w:t>
      </w:r>
    </w:p>
    <w:p w14:paraId="780C4F9B" w14:textId="77777777" w:rsidR="00E11451" w:rsidRDefault="005202F0" w:rsidP="00E11451">
      <w:pPr>
        <w:pStyle w:val="Corps"/>
      </w:pPr>
      <w:sdt>
        <w:sdtPr>
          <w:id w:val="1956672550"/>
        </w:sdtPr>
        <w:sdtEndPr/>
        <w:sdtContent>
          <w:sdt>
            <w:sdtPr>
              <w:id w:val="176782122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Livret d'instructions en rapport avec la formation </w:t>
      </w:r>
    </w:p>
    <w:p w14:paraId="0B56F11C" w14:textId="77777777" w:rsidR="00E11451" w:rsidRDefault="005202F0" w:rsidP="00E11451">
      <w:pPr>
        <w:pStyle w:val="Corps"/>
      </w:pPr>
      <w:sdt>
        <w:sdtPr>
          <w:id w:val="-887112298"/>
        </w:sdtPr>
        <w:sdtEndPr/>
        <w:sdtContent>
          <w:sdt>
            <w:sdtPr>
              <w:id w:val="-1705476167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Etiquette de consignation </w:t>
      </w:r>
    </w:p>
    <w:p w14:paraId="216C8622" w14:textId="77777777" w:rsidR="00E11451" w:rsidRDefault="005202F0" w:rsidP="00E11451">
      <w:pPr>
        <w:pStyle w:val="Corps"/>
      </w:pPr>
      <w:sdt>
        <w:sdtPr>
          <w:id w:val="120202075"/>
        </w:sdtPr>
        <w:sdtEndPr/>
        <w:sdtContent>
          <w:sdt>
            <w:sdtPr>
              <w:id w:val="-1892333721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Test d'évaluation théorique </w:t>
      </w:r>
    </w:p>
    <w:p w14:paraId="5B627A5A" w14:textId="77777777" w:rsidR="00E11451" w:rsidRDefault="005202F0" w:rsidP="00E11451">
      <w:pPr>
        <w:pStyle w:val="Corps"/>
      </w:pPr>
      <w:sdt>
        <w:sdtPr>
          <w:id w:val="592048185"/>
        </w:sdtPr>
        <w:sdtEndPr/>
        <w:sdtContent>
          <w:sdt>
            <w:sdtPr>
              <w:id w:val="-1631238008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Test d'évaluation pratique </w:t>
      </w:r>
    </w:p>
    <w:p w14:paraId="6BFCAAC8" w14:textId="77777777" w:rsidR="00E11451" w:rsidRDefault="005202F0" w:rsidP="00E11451">
      <w:pPr>
        <w:pStyle w:val="Corps"/>
      </w:pPr>
      <w:sdt>
        <w:sdtPr>
          <w:id w:val="-517627466"/>
        </w:sdtPr>
        <w:sdtEndPr/>
        <w:sdtContent>
          <w:r w:rsidR="00E11451" w:rsidRPr="004A36BB">
            <w:rPr>
              <w:rFonts w:ascii="Segoe UI Symbol" w:hAnsi="Segoe UI Symbol" w:cs="Segoe UI Symbol"/>
            </w:rPr>
            <w:t>☒</w:t>
          </w:r>
        </w:sdtContent>
      </w:sdt>
      <w:r w:rsidR="00E11451">
        <w:t xml:space="preserve"> E</w:t>
      </w:r>
      <w:r w:rsidR="00E11451" w:rsidRPr="004A36BB">
        <w:t>valuation à chaud</w:t>
      </w:r>
      <w:r w:rsidR="00E11451">
        <w:t xml:space="preserve"> = QR code + fiche</w:t>
      </w:r>
      <w:r w:rsidR="00E11451" w:rsidRPr="004A36BB">
        <w:t xml:space="preserve"> </w:t>
      </w:r>
      <w:r w:rsidR="00E11451">
        <w:t>d’é</w:t>
      </w:r>
      <w:r w:rsidR="00E11451" w:rsidRPr="004A36BB">
        <w:t>valuation</w:t>
      </w:r>
      <w:r w:rsidR="00E11451">
        <w:t xml:space="preserve"> UFPS + LMT</w:t>
      </w:r>
    </w:p>
    <w:p w14:paraId="57309D8F" w14:textId="77777777" w:rsidR="00E11451" w:rsidRDefault="005202F0" w:rsidP="00E11451">
      <w:pPr>
        <w:pStyle w:val="Corps"/>
      </w:pPr>
      <w:sdt>
        <w:sdtPr>
          <w:id w:val="-230166276"/>
        </w:sdtPr>
        <w:sdtEndPr/>
        <w:sdtContent>
          <w:sdt>
            <w:sdtPr>
              <w:id w:val="-772625250"/>
            </w:sdtPr>
            <w:sdtEndPr/>
            <w:sdtContent>
              <w:r w:rsidR="00E11451" w:rsidRPr="004A36BB">
                <w:rPr>
                  <w:rFonts w:ascii="Segoe UI Symbol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</w:t>
      </w:r>
      <w:r w:rsidR="00E11451" w:rsidRPr="004A36BB">
        <w:t xml:space="preserve">Compte-rendu de formation UFPS </w:t>
      </w:r>
      <w:bookmarkEnd w:id="0"/>
    </w:p>
    <w:p w14:paraId="4EFCDE50" w14:textId="77777777" w:rsidR="00E11451" w:rsidRDefault="00E11451">
      <w:pPr>
        <w:pStyle w:val="Corps"/>
      </w:pPr>
    </w:p>
    <w:sectPr w:rsidR="00E11451">
      <w:headerReference w:type="default" r:id="rId8"/>
      <w:footerReference w:type="default" r:id="rId9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ED82E" w14:textId="77777777" w:rsidR="005202F0" w:rsidRDefault="005202F0">
      <w:pPr>
        <w:spacing w:after="0" w:line="240" w:lineRule="auto"/>
      </w:pPr>
      <w:r>
        <w:separator/>
      </w:r>
    </w:p>
  </w:endnote>
  <w:endnote w:type="continuationSeparator" w:id="0">
    <w:p w14:paraId="6307C8C3" w14:textId="77777777" w:rsidR="005202F0" w:rsidRDefault="0052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8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C3349" w14:textId="77777777" w:rsidR="005202F0" w:rsidRDefault="005202F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6D6EEF" w14:textId="77777777" w:rsidR="005202F0" w:rsidRDefault="0052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>Hameau de Vaubrun</w:t>
                    </w:r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5202F0">
    <w:pPr>
      <w:pStyle w:val="En-tte"/>
    </w:pPr>
  </w:p>
  <w:p w14:paraId="3C867E20" w14:textId="77777777" w:rsidR="00E66BFD" w:rsidRDefault="005202F0">
    <w:pPr>
      <w:pStyle w:val="En-tte"/>
    </w:pPr>
  </w:p>
  <w:p w14:paraId="0EA15729" w14:textId="77777777" w:rsidR="00E66BFD" w:rsidRDefault="005202F0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24C8C"/>
    <w:rsid w:val="0006385F"/>
    <w:rsid w:val="00084DAF"/>
    <w:rsid w:val="002331E4"/>
    <w:rsid w:val="00253F41"/>
    <w:rsid w:val="00254BA8"/>
    <w:rsid w:val="002D57DA"/>
    <w:rsid w:val="00302E0B"/>
    <w:rsid w:val="00303D92"/>
    <w:rsid w:val="00336DB3"/>
    <w:rsid w:val="004D54FD"/>
    <w:rsid w:val="004F1522"/>
    <w:rsid w:val="005202F0"/>
    <w:rsid w:val="00560D3D"/>
    <w:rsid w:val="00577FC9"/>
    <w:rsid w:val="00583ED1"/>
    <w:rsid w:val="00584744"/>
    <w:rsid w:val="005B2006"/>
    <w:rsid w:val="005C6F6E"/>
    <w:rsid w:val="005D49D9"/>
    <w:rsid w:val="00657D06"/>
    <w:rsid w:val="00672950"/>
    <w:rsid w:val="006B65A8"/>
    <w:rsid w:val="00737F85"/>
    <w:rsid w:val="007B76A7"/>
    <w:rsid w:val="007C7E33"/>
    <w:rsid w:val="0085535E"/>
    <w:rsid w:val="00877CB0"/>
    <w:rsid w:val="00893556"/>
    <w:rsid w:val="008E6B6C"/>
    <w:rsid w:val="008F7FF7"/>
    <w:rsid w:val="00900FB2"/>
    <w:rsid w:val="00967CCB"/>
    <w:rsid w:val="009B6366"/>
    <w:rsid w:val="009F451A"/>
    <w:rsid w:val="00A001BF"/>
    <w:rsid w:val="00A01B4D"/>
    <w:rsid w:val="00A20F63"/>
    <w:rsid w:val="00BA2363"/>
    <w:rsid w:val="00BA2CD7"/>
    <w:rsid w:val="00BA5072"/>
    <w:rsid w:val="00BB21DA"/>
    <w:rsid w:val="00BB6E62"/>
    <w:rsid w:val="00C159D9"/>
    <w:rsid w:val="00C31048"/>
    <w:rsid w:val="00D21B8D"/>
    <w:rsid w:val="00D468AE"/>
    <w:rsid w:val="00D62A8B"/>
    <w:rsid w:val="00DA3518"/>
    <w:rsid w:val="00E11451"/>
    <w:rsid w:val="00E260DE"/>
    <w:rsid w:val="00ED47BC"/>
    <w:rsid w:val="00EE6F87"/>
    <w:rsid w:val="00F05077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36DB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56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30</cp:revision>
  <cp:lastPrinted>2022-02-26T07:42:00Z</cp:lastPrinted>
  <dcterms:created xsi:type="dcterms:W3CDTF">2020-10-07T11:14:00Z</dcterms:created>
  <dcterms:modified xsi:type="dcterms:W3CDTF">2022-03-23T18:16:00Z</dcterms:modified>
</cp:coreProperties>
</file>