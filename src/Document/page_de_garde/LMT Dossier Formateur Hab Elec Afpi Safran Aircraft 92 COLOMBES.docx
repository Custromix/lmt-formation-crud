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1953D4E8" w14:textId="77777777" w:rsidR="002E25AB" w:rsidRDefault="002E25AB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25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JACHNA Emmanuel</w:t>
                            </w:r>
                          </w:p>
                          <w:p w14:paraId="53342AB1" w14:textId="3605D89D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1953D4E8" w14:textId="77777777" w:rsidR="002E25AB" w:rsidRDefault="002E25AB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25AB">
                        <w:rPr>
                          <w:b/>
                          <w:bCs/>
                          <w:sz w:val="28"/>
                          <w:szCs w:val="28"/>
                        </w:rPr>
                        <w:t>JACHNA Emmanuel</w:t>
                      </w:r>
                    </w:p>
                    <w:p w14:paraId="53342AB1" w14:textId="3605D89D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7576836F" w:rsidR="00084DAF" w:rsidRDefault="00084DAF">
            <w:pPr>
              <w:pStyle w:val="Corps"/>
            </w:pPr>
          </w:p>
          <w:p w14:paraId="633C7415" w14:textId="5E9D30AF" w:rsidR="009B6366" w:rsidRDefault="003440B7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522CE307">
                      <wp:simplePos x="0" y="0"/>
                      <wp:positionH relativeFrom="column">
                        <wp:posOffset>-409575</wp:posOffset>
                      </wp:positionH>
                      <wp:positionV relativeFrom="paragraph">
                        <wp:posOffset>511810</wp:posOffset>
                      </wp:positionV>
                      <wp:extent cx="289560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35111C4D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B447A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7/12/2021 de 8h30 à 17h</w:t>
                                  </w:r>
                                </w:p>
                                <w:p w14:paraId="77EA1D66" w14:textId="07B56FAE" w:rsidR="00B447A1" w:rsidRPr="00327F41" w:rsidRDefault="00B447A1" w:rsidP="00B447A1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/12/2021 de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 à 1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</w:p>
                                <w:p w14:paraId="68B27AF4" w14:textId="71EEF997" w:rsidR="009B6366" w:rsidRPr="00327F41" w:rsidRDefault="009B6366" w:rsidP="00B447A1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32.25pt;margin-top:40.3pt;width:228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" adj="16555" fillcolor="#5b9bd5 [3208]" strokecolor="#1f4d78 [1608]" strokeweight="1pt">
                      <v:textbox>
                        <w:txbxContent>
                          <w:p w14:paraId="213E28DD" w14:textId="35111C4D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47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7/12/2021 de 8h30 à 17h</w:t>
                            </w:r>
                          </w:p>
                          <w:p w14:paraId="77EA1D66" w14:textId="07B56FAE" w:rsidR="00B447A1" w:rsidRPr="00327F41" w:rsidRDefault="00B447A1" w:rsidP="00B447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/12/2021 de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 à 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68B27AF4" w14:textId="71EEF997" w:rsidR="009B6366" w:rsidRPr="00327F41" w:rsidRDefault="009B6366" w:rsidP="00B447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440B7">
              <w:drawing>
                <wp:inline distT="0" distB="0" distL="0" distR="0" wp14:anchorId="635575C5" wp14:editId="6093EB7E">
                  <wp:extent cx="1242168" cy="647756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1B3DFCD1" w14:textId="440FD568" w:rsidR="00084DAF" w:rsidRDefault="00084DAF" w:rsidP="003440B7">
            <w:pPr>
              <w:pStyle w:val="Corps"/>
            </w:pPr>
            <w:r>
              <w:t xml:space="preserve">Habilitation électrique </w:t>
            </w:r>
          </w:p>
          <w:p w14:paraId="59D71EA9" w14:textId="73454909" w:rsidR="00B447A1" w:rsidRPr="002E25AB" w:rsidRDefault="00B447A1" w:rsidP="00B447A1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 xml:space="preserve">BS BE </w:t>
            </w:r>
            <w:r w:rsidR="00D265DF">
              <w:rPr>
                <w:b/>
                <w:bCs/>
              </w:rPr>
              <w:t xml:space="preserve">Manœuvre </w:t>
            </w:r>
            <w:r w:rsidR="00D265DF">
              <w:t>recyclage</w:t>
            </w:r>
          </w:p>
          <w:p w14:paraId="34FCFED3" w14:textId="77777777" w:rsidR="009B6366" w:rsidRDefault="009B6366">
            <w:pPr>
              <w:pStyle w:val="Corps"/>
            </w:pPr>
          </w:p>
          <w:p w14:paraId="2EC83FFF" w14:textId="77777777" w:rsidR="00084DAF" w:rsidRDefault="00084DAF">
            <w:pPr>
              <w:pStyle w:val="Corps"/>
            </w:pPr>
          </w:p>
          <w:p w14:paraId="3AAB1002" w14:textId="0DF0C51E" w:rsidR="009B6366" w:rsidRDefault="009B6366" w:rsidP="009B6366">
            <w:pPr>
              <w:pStyle w:val="Corps"/>
            </w:pPr>
            <w:r>
              <w:t>Nombre de stagiaires :</w:t>
            </w:r>
            <w:r w:rsidR="002E25AB">
              <w:t xml:space="preserve"> </w:t>
            </w:r>
            <w:r w:rsidR="00B447A1">
              <w:t>10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47F5F037" w:rsidR="009B6366" w:rsidRDefault="009B6366" w:rsidP="009B6366">
            <w:pPr>
              <w:pStyle w:val="Corps"/>
            </w:pPr>
            <w:r>
              <w:t>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E2F920A" w14:textId="21BB0D26" w:rsidR="00893556" w:rsidRDefault="00893556">
      <w:pPr>
        <w:pStyle w:val="Corps"/>
      </w:pPr>
    </w:p>
    <w:p w14:paraId="3857226B" w14:textId="3CF995AF" w:rsidR="003440B7" w:rsidRPr="00D265DF" w:rsidRDefault="003440B7" w:rsidP="003440B7">
      <w:pPr>
        <w:pStyle w:val="Corps"/>
      </w:pPr>
      <w:r w:rsidRPr="00D265DF">
        <w:t xml:space="preserve">Contact </w:t>
      </w:r>
      <w:r w:rsidRPr="00D265DF">
        <w:t xml:space="preserve">AFPI </w:t>
      </w:r>
      <w:r w:rsidRPr="00D265DF">
        <w:t>:</w:t>
      </w:r>
      <w:r>
        <w:t xml:space="preserve"> </w:t>
      </w:r>
      <w:r w:rsidRPr="00D265DF">
        <w:t>COSTA Hélène</w:t>
      </w:r>
      <w:r w:rsidRPr="00D265DF">
        <w:tab/>
      </w:r>
      <w:r w:rsidRPr="00D265DF">
        <w:tab/>
      </w:r>
      <w:r w:rsidR="00D265DF">
        <w:t xml:space="preserve">         </w:t>
      </w:r>
      <w:r w:rsidRPr="00D265DF">
        <w:t>Assistante Administrative et Commerciale</w:t>
      </w:r>
    </w:p>
    <w:p w14:paraId="01D026D6" w14:textId="21E7F7F8" w:rsidR="003440B7" w:rsidRDefault="003440B7" w:rsidP="003440B7">
      <w:pPr>
        <w:pStyle w:val="Corps"/>
      </w:pPr>
      <w:r w:rsidRPr="00D265DF">
        <w:t xml:space="preserve">TEL </w:t>
      </w:r>
      <w:r w:rsidRPr="00D265DF">
        <w:t>01.64.87.85.96</w:t>
      </w:r>
      <w:r w:rsidRPr="00D265DF">
        <w:t xml:space="preserve"> / </w:t>
      </w:r>
      <w:r w:rsidRPr="00D265DF">
        <w:t>06 32 94 56 16</w:t>
      </w:r>
      <w:r w:rsidRPr="003440B7">
        <w:t xml:space="preserve"> </w:t>
      </w:r>
      <w:r>
        <w:tab/>
      </w:r>
      <w:r w:rsidR="00D265DF">
        <w:t xml:space="preserve">         </w:t>
      </w:r>
      <w:r w:rsidRPr="00D265DF">
        <w:t>HCOSTA@afpi77.fr</w:t>
      </w:r>
    </w:p>
    <w:p w14:paraId="4152D4D0" w14:textId="77777777" w:rsidR="003440B7" w:rsidRDefault="003440B7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5"/>
        <w:gridCol w:w="4686"/>
      </w:tblGrid>
      <w:tr w:rsidR="00084DAF" w14:paraId="03CFEB38" w14:textId="77777777" w:rsidTr="00B52F5E">
        <w:tc>
          <w:tcPr>
            <w:tcW w:w="4957" w:type="dxa"/>
          </w:tcPr>
          <w:p w14:paraId="71DCA504" w14:textId="7060ED17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51748005" w14:textId="77777777" w:rsidR="00D265DF" w:rsidRDefault="00D265DF">
            <w:pPr>
              <w:pStyle w:val="Corps"/>
              <w:rPr>
                <w:b/>
                <w:bCs/>
              </w:rPr>
            </w:pPr>
          </w:p>
          <w:p w14:paraId="7D4862D0" w14:textId="7D60129C" w:rsidR="00B447A1" w:rsidRDefault="00B447A1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Se présenter au nom de l’AFPI 77</w:t>
            </w:r>
          </w:p>
          <w:p w14:paraId="69B6DFDC" w14:textId="77777777" w:rsidR="00D265DF" w:rsidRDefault="00D265DF">
            <w:pPr>
              <w:pStyle w:val="Corps"/>
              <w:rPr>
                <w:b/>
                <w:bCs/>
              </w:rPr>
            </w:pPr>
          </w:p>
          <w:p w14:paraId="019B4F83" w14:textId="1AFBF5B7" w:rsidR="003440B7" w:rsidRPr="00077173" w:rsidRDefault="003440B7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>Espace Formation » ; le bâtiment est toujours ouvert.</w:t>
            </w:r>
          </w:p>
          <w:p w14:paraId="4F0E344A" w14:textId="77777777" w:rsidR="003440B7" w:rsidRPr="00077173" w:rsidRDefault="003440B7">
            <w:pPr>
              <w:pStyle w:val="Corps"/>
              <w:rPr>
                <w:b/>
                <w:bCs/>
              </w:rPr>
            </w:pPr>
          </w:p>
          <w:p w14:paraId="7580EF8F" w14:textId="77777777" w:rsidR="00B447A1" w:rsidRPr="00077173" w:rsidRDefault="00B447A1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 xml:space="preserve">SAFRAN AIRCRAFT ENGINES </w:t>
            </w:r>
          </w:p>
          <w:p w14:paraId="2A20A9F0" w14:textId="77777777" w:rsidR="00B447A1" w:rsidRPr="00077173" w:rsidRDefault="00B447A1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 xml:space="preserve">171 boulevard de Valmy </w:t>
            </w:r>
          </w:p>
          <w:p w14:paraId="4A92772B" w14:textId="6EF8C74F" w:rsidR="002E25AB" w:rsidRPr="00077173" w:rsidRDefault="00B447A1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>92702 COLOMBES</w:t>
            </w:r>
          </w:p>
          <w:p w14:paraId="59030607" w14:textId="77777777" w:rsidR="003440B7" w:rsidRPr="00077173" w:rsidRDefault="003440B7">
            <w:pPr>
              <w:pStyle w:val="Corps"/>
              <w:rPr>
                <w:b/>
                <w:bCs/>
              </w:rPr>
            </w:pPr>
          </w:p>
          <w:p w14:paraId="2089FD4B" w14:textId="640B1CC6" w:rsidR="003440B7" w:rsidRPr="00077173" w:rsidRDefault="003440B7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>Salle Ouragan</w:t>
            </w:r>
          </w:p>
          <w:p w14:paraId="659CFDD2" w14:textId="3E884861" w:rsidR="00084DAF" w:rsidRDefault="00084DAF" w:rsidP="00D265DF">
            <w:pPr>
              <w:pStyle w:val="Corps"/>
            </w:pPr>
          </w:p>
        </w:tc>
        <w:tc>
          <w:tcPr>
            <w:tcW w:w="4394" w:type="dxa"/>
          </w:tcPr>
          <w:p w14:paraId="658602AF" w14:textId="77777777" w:rsidR="00084DAF" w:rsidRDefault="00D265DF" w:rsidP="00737F85">
            <w:pPr>
              <w:pStyle w:val="Corps"/>
            </w:pPr>
            <w:r w:rsidRPr="00D265DF">
              <w:drawing>
                <wp:inline distT="0" distB="0" distL="0" distR="0" wp14:anchorId="02F076BD" wp14:editId="7C5F3FCD">
                  <wp:extent cx="2834640" cy="1194598"/>
                  <wp:effectExtent l="0" t="0" r="381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257" cy="120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1D62E" w14:textId="4D20A937" w:rsidR="00D265DF" w:rsidRPr="00D265DF" w:rsidRDefault="00D265DF" w:rsidP="00D265DF">
            <w:pPr>
              <w:pStyle w:val="Corps"/>
            </w:pPr>
            <w:r w:rsidRPr="00D265DF">
              <w:t xml:space="preserve">Dans </w:t>
            </w:r>
            <w:r w:rsidR="00077173">
              <w:t>le</w:t>
            </w:r>
            <w:r w:rsidRPr="00D265DF">
              <w:t xml:space="preserve"> hall, il y a des bannettes. Dans ces bannettes (une par nom de salle) se trouvent les feuilles d'émargements et d'évaluations de SAFRAN ainsi que la clé des salles.</w:t>
            </w:r>
          </w:p>
          <w:p w14:paraId="52C251FB" w14:textId="484A7C4F" w:rsidR="00D265DF" w:rsidRDefault="00D265DF" w:rsidP="00737F85">
            <w:pPr>
              <w:pStyle w:val="Corps"/>
            </w:pPr>
            <w:r w:rsidRPr="00D265DF">
              <w:t>A la fin de la formation, il faut redéposer ces éléments dans la bannette.</w:t>
            </w:r>
          </w:p>
        </w:tc>
      </w:tr>
    </w:tbl>
    <w:p w14:paraId="0E718F4F" w14:textId="358C3F1E" w:rsidR="00657D06" w:rsidRDefault="00657D06">
      <w:pPr>
        <w:pStyle w:val="Corps"/>
      </w:pPr>
      <w:r>
        <w:t>Documents pour le formateur :</w:t>
      </w:r>
    </w:p>
    <w:p w14:paraId="76C4AD90" w14:textId="77777777" w:rsidR="002E25AB" w:rsidRDefault="002E25AB">
      <w:pPr>
        <w:pStyle w:val="Corps"/>
      </w:pPr>
    </w:p>
    <w:p w14:paraId="5638C241" w14:textId="0CB0E0E0" w:rsidR="00893556" w:rsidRDefault="00205445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</w:t>
      </w:r>
      <w:r w:rsidR="00D265DF">
        <w:t>AFPI</w:t>
      </w:r>
    </w:p>
    <w:p w14:paraId="22A469CA" w14:textId="38E62C61" w:rsidR="00D468AE" w:rsidRDefault="00205445" w:rsidP="00D468AE">
      <w:pPr>
        <w:pStyle w:val="Corps"/>
      </w:pPr>
      <w:sdt>
        <w:sdtPr>
          <w:id w:val="1995219195"/>
        </w:sdtPr>
        <w:sdtEndPr/>
        <w:sdtContent>
          <w:sdt>
            <w:sdtPr>
              <w:id w:val="-6551452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</w:t>
      </w:r>
    </w:p>
    <w:p w14:paraId="187B4220" w14:textId="68B723DB" w:rsidR="00D468AE" w:rsidRDefault="00205445" w:rsidP="00D468AE">
      <w:pPr>
        <w:pStyle w:val="Corps"/>
      </w:pPr>
      <w:sdt>
        <w:sdtPr>
          <w:id w:val="1956672550"/>
        </w:sdtPr>
        <w:sdtEndPr/>
        <w:sdtContent>
          <w:sdt>
            <w:sdtPr>
              <w:id w:val="-1838762582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 xml:space="preserve">Livret d'instructions </w:t>
      </w:r>
      <w:r w:rsidR="00D265DF">
        <w:t>AFPI</w:t>
      </w:r>
      <w:r w:rsidR="00D265DF">
        <w:t xml:space="preserve"> </w:t>
      </w:r>
      <w:r w:rsidR="004D54FD">
        <w:t>en rapport avec la formation</w:t>
      </w:r>
      <w:r w:rsidR="00D468AE">
        <w:t xml:space="preserve"> </w:t>
      </w:r>
    </w:p>
    <w:p w14:paraId="69AE0C61" w14:textId="79F5E6A8" w:rsidR="00893556" w:rsidRDefault="00205445" w:rsidP="00D468AE">
      <w:pPr>
        <w:pStyle w:val="Corps"/>
      </w:pPr>
      <w:sdt>
        <w:sdtPr>
          <w:id w:val="-1692521841"/>
        </w:sdtPr>
        <w:sdtEndPr/>
        <w:sdtContent>
          <w:r w:rsidR="00C11727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C11727" w:rsidRPr="008D18BB">
        <w:t xml:space="preserve"> </w:t>
      </w:r>
      <w:r w:rsidR="00893556">
        <w:t>Test d'évaluation théorique</w:t>
      </w:r>
      <w:r w:rsidR="006B65A8">
        <w:t xml:space="preserve"> </w:t>
      </w:r>
    </w:p>
    <w:p w14:paraId="5BD27B00" w14:textId="12C333A0" w:rsidR="00893556" w:rsidRDefault="00205445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62351522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</w:t>
      </w:r>
    </w:p>
    <w:p w14:paraId="26585596" w14:textId="1A0B146C" w:rsidR="00D468AE" w:rsidRDefault="00205445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467582465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</w:p>
    <w:p w14:paraId="054DEFC8" w14:textId="1D4DC769" w:rsidR="0085535E" w:rsidRDefault="00205445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2810370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F852" w14:textId="77777777" w:rsidR="00205445" w:rsidRDefault="00205445">
      <w:pPr>
        <w:spacing w:after="0" w:line="240" w:lineRule="auto"/>
      </w:pPr>
      <w:r>
        <w:separator/>
      </w:r>
    </w:p>
  </w:endnote>
  <w:endnote w:type="continuationSeparator" w:id="0">
    <w:p w14:paraId="251B22EB" w14:textId="77777777" w:rsidR="00205445" w:rsidRDefault="002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4862" w14:textId="77777777" w:rsidR="00205445" w:rsidRDefault="002054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3D4DEC" w14:textId="77777777" w:rsidR="00205445" w:rsidRDefault="0020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205445">
    <w:pPr>
      <w:pStyle w:val="En-tte"/>
    </w:pPr>
  </w:p>
  <w:p w14:paraId="3C867E20" w14:textId="77777777" w:rsidR="00E66BFD" w:rsidRDefault="00205445">
    <w:pPr>
      <w:pStyle w:val="En-tte"/>
    </w:pPr>
  </w:p>
  <w:p w14:paraId="0EA15729" w14:textId="77777777" w:rsidR="00E66BFD" w:rsidRDefault="00205445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72838"/>
    <w:rsid w:val="00077173"/>
    <w:rsid w:val="00084DAF"/>
    <w:rsid w:val="00205445"/>
    <w:rsid w:val="0024151C"/>
    <w:rsid w:val="002E25AB"/>
    <w:rsid w:val="00303D92"/>
    <w:rsid w:val="003440B7"/>
    <w:rsid w:val="004D54FD"/>
    <w:rsid w:val="00584744"/>
    <w:rsid w:val="005B2006"/>
    <w:rsid w:val="005C6F6E"/>
    <w:rsid w:val="005D49D9"/>
    <w:rsid w:val="00657D06"/>
    <w:rsid w:val="006B65A8"/>
    <w:rsid w:val="00737F85"/>
    <w:rsid w:val="007B76A7"/>
    <w:rsid w:val="007C7E33"/>
    <w:rsid w:val="0085535E"/>
    <w:rsid w:val="0088287D"/>
    <w:rsid w:val="00893556"/>
    <w:rsid w:val="00924AA1"/>
    <w:rsid w:val="009B6366"/>
    <w:rsid w:val="009F451A"/>
    <w:rsid w:val="00A001BF"/>
    <w:rsid w:val="00B447A1"/>
    <w:rsid w:val="00B52F5E"/>
    <w:rsid w:val="00BA5072"/>
    <w:rsid w:val="00C11727"/>
    <w:rsid w:val="00D265DF"/>
    <w:rsid w:val="00D468AE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22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20</cp:revision>
  <cp:lastPrinted>2020-03-03T15:36:00Z</cp:lastPrinted>
  <dcterms:created xsi:type="dcterms:W3CDTF">2020-10-07T11:14:00Z</dcterms:created>
  <dcterms:modified xsi:type="dcterms:W3CDTF">2021-12-06T17:10:00Z</dcterms:modified>
</cp:coreProperties>
</file>