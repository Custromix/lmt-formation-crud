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AE3B3" w14:textId="58CF2961" w:rsidR="00084DAF" w:rsidRDefault="00BA5072" w:rsidP="0085535E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D186" wp14:editId="7C0C4122">
                <wp:simplePos x="0" y="0"/>
                <wp:positionH relativeFrom="column">
                  <wp:posOffset>3333750</wp:posOffset>
                </wp:positionH>
                <wp:positionV relativeFrom="paragraph">
                  <wp:posOffset>-1137285</wp:posOffset>
                </wp:positionV>
                <wp:extent cx="2858130" cy="1275080"/>
                <wp:effectExtent l="0" t="0" r="0" b="1270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275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6F25ED7" w14:textId="7EBD0C1E" w:rsidR="009F451A" w:rsidRDefault="005B2006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Dossier Formateur</w:t>
                            </w:r>
                          </w:p>
                          <w:p w14:paraId="0F5A276D" w14:textId="6F7E06B2" w:rsidR="004D54FD" w:rsidRDefault="008E389C" w:rsidP="004D54FD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Léo TOUATI</w:t>
                            </w:r>
                          </w:p>
                          <w:p w14:paraId="53342AB1" w14:textId="4CCE6B05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Pour la f</w:t>
                            </w: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ormation </w:t>
                            </w:r>
                          </w:p>
                          <w:p w14:paraId="01E2EFFC" w14:textId="347934EF" w:rsidR="008E389C" w:rsidRDefault="008E389C" w:rsidP="008E389C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Pr="008E389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lec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tricité</w:t>
                            </w:r>
                            <w:r w:rsidRPr="008E389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E389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avançée</w:t>
                            </w:r>
                            <w:proofErr w:type="spellEnd"/>
                            <w:r w:rsidRPr="008E389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FEFF751" w14:textId="72ADB291" w:rsidR="00D468AE" w:rsidRDefault="008E389C" w:rsidP="008E389C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Sve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E389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maintenance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D18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5pt;margin-top:-89.55pt;width:225.05pt;height:10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" filled="f" stroked="f">
                <v:textbox>
                  <w:txbxContent>
                    <w:p w14:paraId="76F25ED7" w14:textId="7EBD0C1E" w:rsidR="009F451A" w:rsidRDefault="005B2006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Dossier Formateur</w:t>
                      </w:r>
                    </w:p>
                    <w:p w14:paraId="0F5A276D" w14:textId="6F7E06B2" w:rsidR="004D54FD" w:rsidRDefault="008E389C" w:rsidP="004D54FD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Léo TOUATI</w:t>
                      </w:r>
                    </w:p>
                    <w:p w14:paraId="53342AB1" w14:textId="4CCE6B05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Pour la f</w:t>
                      </w: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ormation </w:t>
                      </w:r>
                    </w:p>
                    <w:p w14:paraId="01E2EFFC" w14:textId="347934EF" w:rsidR="008E389C" w:rsidRDefault="008E389C" w:rsidP="008E389C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Pr="008E389C">
                        <w:rPr>
                          <w:b/>
                          <w:bCs/>
                          <w:sz w:val="28"/>
                          <w:szCs w:val="28"/>
                        </w:rPr>
                        <w:t>lec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tricité</w:t>
                      </w:r>
                      <w:r w:rsidRPr="008E389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E389C">
                        <w:rPr>
                          <w:b/>
                          <w:bCs/>
                          <w:sz w:val="28"/>
                          <w:szCs w:val="28"/>
                        </w:rPr>
                        <w:t>avançée</w:t>
                      </w:r>
                      <w:proofErr w:type="spellEnd"/>
                      <w:r w:rsidRPr="008E389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FEFF751" w14:textId="72ADB291" w:rsidR="00D468AE" w:rsidRDefault="008E389C" w:rsidP="008E389C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Sve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8E389C">
                        <w:rPr>
                          <w:b/>
                          <w:bCs/>
                          <w:sz w:val="28"/>
                          <w:szCs w:val="28"/>
                        </w:rPr>
                        <w:t>maintenance</w:t>
                      </w:r>
                    </w:p>
                  </w:txbxContent>
                </v:textbox>
              </v:shape>
            </w:pict>
          </mc:Fallback>
        </mc:AlternateContent>
      </w:r>
      <w:r w:rsidR="00A001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2E8E5" wp14:editId="39C1226D">
                <wp:simplePos x="0" y="0"/>
                <wp:positionH relativeFrom="column">
                  <wp:posOffset>5353050</wp:posOffset>
                </wp:positionH>
                <wp:positionV relativeFrom="paragraph">
                  <wp:posOffset>2214880</wp:posOffset>
                </wp:positionV>
                <wp:extent cx="1143000" cy="63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C7188" w14:textId="63748BE0" w:rsidR="00A001BF" w:rsidRPr="001B2D51" w:rsidRDefault="00A001BF" w:rsidP="00A001BF">
                            <w:pPr>
                              <w:pStyle w:val="Lgende"/>
                              <w:rPr>
                                <w:rFonts w:ascii="Houschka Rounded Alt Light" w:hAnsi="Houschka Rounded Alt Light"/>
                                <w:noProof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2E8E5" id="Zone de texte 14" o:spid="_x0000_s1027" type="#_x0000_t202" style="position:absolute;left:0;text-align:left;margin-left:421.5pt;margin-top:174.4pt;width:9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" stroked="f">
                <v:textbox style="mso-fit-shape-to-text:t" inset="0,0,0,0">
                  <w:txbxContent>
                    <w:p w14:paraId="1A5C7188" w14:textId="63748BE0" w:rsidR="00A001BF" w:rsidRPr="001B2D51" w:rsidRDefault="00A001BF" w:rsidP="00A001BF">
                      <w:pPr>
                        <w:pStyle w:val="Lgende"/>
                        <w:rPr>
                          <w:rFonts w:ascii="Houschka Rounded Alt Light" w:hAnsi="Houschka Rounded Alt Light"/>
                          <w:noProof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084DAF" w14:paraId="7AB5D6E9" w14:textId="77777777" w:rsidTr="00584744">
        <w:tc>
          <w:tcPr>
            <w:tcW w:w="4508" w:type="dxa"/>
          </w:tcPr>
          <w:p w14:paraId="59C11955" w14:textId="03755978" w:rsidR="00084DAF" w:rsidRDefault="00084DAF">
            <w:pPr>
              <w:pStyle w:val="Corps"/>
            </w:pPr>
          </w:p>
          <w:p w14:paraId="633C7415" w14:textId="2223C639" w:rsidR="009B6366" w:rsidRDefault="009B6366">
            <w:pPr>
              <w:pStyle w:val="Corp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783B8B" wp14:editId="0C911E3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26670</wp:posOffset>
                      </wp:positionV>
                      <wp:extent cx="2381250" cy="1352550"/>
                      <wp:effectExtent l="0" t="19050" r="38100" b="38100"/>
                      <wp:wrapNone/>
                      <wp:docPr id="16" name="Flèche : droi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0" cy="1352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3E28DD" w14:textId="11A357D3" w:rsidR="009B6366" w:rsidRPr="00A62115" w:rsidRDefault="009B6366" w:rsidP="009B6366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62115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Dates :</w:t>
                                  </w:r>
                                  <w:r w:rsidR="008E389C" w:rsidRPr="00A62115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14:paraId="68B27AF4" w14:textId="17E33A74" w:rsidR="009B6366" w:rsidRPr="00A62115" w:rsidRDefault="009B6366" w:rsidP="009B6366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62115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Horaires :</w:t>
                                  </w:r>
                                  <w:r w:rsidR="008E389C" w:rsidRPr="00A62115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9h-12h /13h-17h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783B8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 : droite 16" o:spid="_x0000_s1028" type="#_x0000_t13" style="position:absolute;margin-left:-.5pt;margin-top:2.1pt;width:187.5pt;height:10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" adj="15466" fillcolor="#5b9bd5 [3208]" strokecolor="#1f4d78 [1608]" strokeweight="1pt">
                      <v:textbox>
                        <w:txbxContent>
                          <w:p w14:paraId="213E28DD" w14:textId="11A357D3" w:rsidR="009B6366" w:rsidRPr="00A62115" w:rsidRDefault="009B6366" w:rsidP="009B636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2115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Dates :</w:t>
                            </w:r>
                            <w:r w:rsidR="008E389C" w:rsidRPr="00A62115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8B27AF4" w14:textId="17E33A74" w:rsidR="009B6366" w:rsidRPr="00A62115" w:rsidRDefault="009B6366" w:rsidP="009B636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2115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Horaires :</w:t>
                            </w:r>
                            <w:r w:rsidR="008E389C" w:rsidRPr="00A62115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9h-12h /13h-17h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116048" w14:textId="77777777" w:rsidR="00084DAF" w:rsidRDefault="00084DAF">
            <w:pPr>
              <w:pStyle w:val="Corps"/>
            </w:pPr>
          </w:p>
          <w:p w14:paraId="1F3D2B6A" w14:textId="77777777" w:rsidR="00084DAF" w:rsidRDefault="00084DAF">
            <w:pPr>
              <w:pStyle w:val="Corps"/>
            </w:pPr>
          </w:p>
          <w:p w14:paraId="7B806ACA" w14:textId="5163C0B6" w:rsidR="00084DAF" w:rsidRDefault="00084DAF">
            <w:pPr>
              <w:pStyle w:val="Corps"/>
            </w:pPr>
          </w:p>
          <w:p w14:paraId="7AE4F455" w14:textId="3C7E6880" w:rsidR="009B6366" w:rsidRDefault="009B6366">
            <w:pPr>
              <w:pStyle w:val="Corps"/>
            </w:pPr>
          </w:p>
          <w:p w14:paraId="587BC7A5" w14:textId="1FA6FA48" w:rsidR="009B6366" w:rsidRDefault="009B6366">
            <w:pPr>
              <w:pStyle w:val="Corps"/>
            </w:pPr>
          </w:p>
          <w:p w14:paraId="63DC60DD" w14:textId="77777777" w:rsidR="009B6366" w:rsidRDefault="009B6366">
            <w:pPr>
              <w:pStyle w:val="Corps"/>
            </w:pPr>
          </w:p>
          <w:p w14:paraId="6AC0D6EB" w14:textId="08B74FE3" w:rsidR="00084DAF" w:rsidRDefault="00084DAF">
            <w:pPr>
              <w:pStyle w:val="Corps"/>
            </w:pPr>
          </w:p>
        </w:tc>
        <w:tc>
          <w:tcPr>
            <w:tcW w:w="4509" w:type="dxa"/>
          </w:tcPr>
          <w:p w14:paraId="5E3D5EC5" w14:textId="6E808D69" w:rsidR="00084DAF" w:rsidRDefault="00084DAF">
            <w:pPr>
              <w:pStyle w:val="Corps"/>
            </w:pPr>
            <w:r>
              <w:t>Intitulé de la formation </w:t>
            </w:r>
            <w:r w:rsidR="001978F6">
              <w:t>FRM-023-C</w:t>
            </w:r>
          </w:p>
          <w:p w14:paraId="0BBACFED" w14:textId="77777777" w:rsidR="009B6366" w:rsidRDefault="009B6366">
            <w:pPr>
              <w:pStyle w:val="Corps"/>
            </w:pPr>
          </w:p>
          <w:p w14:paraId="7F79BCE4" w14:textId="77777777" w:rsidR="00A62115" w:rsidRDefault="00A62115" w:rsidP="00A62115">
            <w:pPr>
              <w:pStyle w:val="Entete-Corp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</w:t>
            </w:r>
            <w:r w:rsidRPr="008E389C">
              <w:rPr>
                <w:b/>
                <w:bCs/>
                <w:sz w:val="28"/>
                <w:szCs w:val="28"/>
              </w:rPr>
              <w:t>lec</w:t>
            </w:r>
            <w:r>
              <w:rPr>
                <w:b/>
                <w:bCs/>
                <w:sz w:val="28"/>
                <w:szCs w:val="28"/>
              </w:rPr>
              <w:t>tricité</w:t>
            </w:r>
            <w:r w:rsidRPr="008E389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E389C">
              <w:rPr>
                <w:b/>
                <w:bCs/>
                <w:sz w:val="28"/>
                <w:szCs w:val="28"/>
              </w:rPr>
              <w:t>avançée</w:t>
            </w:r>
            <w:proofErr w:type="spellEnd"/>
            <w:r w:rsidRPr="008E389C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C50759A" w14:textId="4E6E3B00" w:rsidR="00A62115" w:rsidRDefault="00A62115" w:rsidP="00A62115">
            <w:pPr>
              <w:pStyle w:val="Entete-Corp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  <w:r w:rsidR="00D941B9">
              <w:rPr>
                <w:b/>
                <w:bCs/>
                <w:sz w:val="28"/>
                <w:szCs w:val="28"/>
              </w:rPr>
              <w:t>ervic</w:t>
            </w:r>
            <w:r>
              <w:rPr>
                <w:b/>
                <w:bCs/>
                <w:sz w:val="28"/>
                <w:szCs w:val="28"/>
              </w:rPr>
              <w:t xml:space="preserve">e </w:t>
            </w:r>
            <w:r w:rsidRPr="008E389C">
              <w:rPr>
                <w:b/>
                <w:bCs/>
                <w:sz w:val="28"/>
                <w:szCs w:val="28"/>
              </w:rPr>
              <w:t>maintenance</w:t>
            </w:r>
          </w:p>
          <w:p w14:paraId="2EC83FFF" w14:textId="77777777" w:rsidR="00084DAF" w:rsidRDefault="00084DAF">
            <w:pPr>
              <w:pStyle w:val="Corps"/>
            </w:pPr>
          </w:p>
          <w:p w14:paraId="4CDAFAC4" w14:textId="54BDD50E" w:rsidR="009B6366" w:rsidRDefault="009B6366" w:rsidP="001978F6">
            <w:pPr>
              <w:pStyle w:val="Corps"/>
            </w:pPr>
            <w:r>
              <w:t>Nombre de stagiaires :</w:t>
            </w:r>
            <w:r w:rsidR="008E389C">
              <w:t xml:space="preserve"> </w:t>
            </w:r>
          </w:p>
          <w:p w14:paraId="69B12B67" w14:textId="77777777" w:rsidR="009B6366" w:rsidRDefault="009B6366" w:rsidP="009B6366">
            <w:pPr>
              <w:pStyle w:val="Corps"/>
            </w:pPr>
          </w:p>
          <w:p w14:paraId="0301E4DE" w14:textId="34189992" w:rsidR="00084DAF" w:rsidRDefault="00084DAF" w:rsidP="009B6366">
            <w:pPr>
              <w:pStyle w:val="Corps"/>
            </w:pPr>
          </w:p>
        </w:tc>
      </w:tr>
    </w:tbl>
    <w:p w14:paraId="58E746F8" w14:textId="5F47901E" w:rsidR="00893556" w:rsidRDefault="005B2006">
      <w:pPr>
        <w:pStyle w:val="Corps"/>
      </w:pPr>
      <w:r>
        <w:t>Contact :</w:t>
      </w:r>
      <w:r w:rsidR="00893556">
        <w:tab/>
      </w:r>
      <w:r w:rsidR="00893556">
        <w:tab/>
      </w:r>
      <w:r w:rsidR="00924AA1">
        <w:tab/>
      </w:r>
      <w:r w:rsidR="001978F6">
        <w:tab/>
      </w:r>
      <w:r w:rsidR="001978F6">
        <w:tab/>
      </w:r>
      <w:r w:rsidR="00893556">
        <w:t xml:space="preserve">Fonction : </w:t>
      </w:r>
    </w:p>
    <w:p w14:paraId="5439BB0F" w14:textId="5DEB52D9" w:rsidR="005B2006" w:rsidRDefault="005B2006">
      <w:pPr>
        <w:pStyle w:val="Corps"/>
      </w:pPr>
      <w:r>
        <w:t>Tél :</w:t>
      </w:r>
      <w:r w:rsidR="004D54FD">
        <w:tab/>
      </w:r>
      <w:r w:rsidR="004D54FD">
        <w:tab/>
      </w:r>
      <w:r w:rsidR="00924AA1">
        <w:tab/>
      </w:r>
      <w:r w:rsidR="001978F6">
        <w:tab/>
      </w:r>
      <w:r w:rsidR="001978F6">
        <w:tab/>
      </w:r>
      <w:r w:rsidR="001978F6">
        <w:tab/>
      </w:r>
      <w:r>
        <w:t>Courriel :</w:t>
      </w:r>
      <w:r w:rsidR="00737F85">
        <w:t xml:space="preserve"> </w:t>
      </w:r>
    </w:p>
    <w:p w14:paraId="5E2F920A" w14:textId="77777777" w:rsidR="00893556" w:rsidRDefault="00893556">
      <w:pPr>
        <w:pStyle w:val="Corps"/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957"/>
        <w:gridCol w:w="4394"/>
      </w:tblGrid>
      <w:tr w:rsidR="00084DAF" w14:paraId="03CFEB38" w14:textId="77777777" w:rsidTr="00B52F5E">
        <w:tc>
          <w:tcPr>
            <w:tcW w:w="4957" w:type="dxa"/>
          </w:tcPr>
          <w:p w14:paraId="71DCA504" w14:textId="036C46DA" w:rsidR="00084DAF" w:rsidRDefault="00084DAF">
            <w:pPr>
              <w:pStyle w:val="Corps"/>
              <w:rPr>
                <w:b/>
                <w:bCs/>
              </w:rPr>
            </w:pPr>
            <w:r w:rsidRPr="009B6366">
              <w:rPr>
                <w:b/>
                <w:bCs/>
              </w:rPr>
              <w:t>Lieu de la formation :</w:t>
            </w:r>
          </w:p>
          <w:p w14:paraId="5892C005" w14:textId="77777777" w:rsidR="00924AA1" w:rsidRPr="009B6366" w:rsidRDefault="00924AA1">
            <w:pPr>
              <w:pStyle w:val="Corps"/>
              <w:rPr>
                <w:b/>
                <w:bCs/>
              </w:rPr>
            </w:pPr>
          </w:p>
          <w:p w14:paraId="659CFDD2" w14:textId="5770C25D" w:rsidR="00084DAF" w:rsidRDefault="00084DAF">
            <w:pPr>
              <w:pStyle w:val="Corps"/>
            </w:pPr>
          </w:p>
        </w:tc>
        <w:tc>
          <w:tcPr>
            <w:tcW w:w="4394" w:type="dxa"/>
          </w:tcPr>
          <w:p w14:paraId="66EE54A3" w14:textId="77777777" w:rsidR="00084DAF" w:rsidRDefault="00084DAF" w:rsidP="00737F85">
            <w:pPr>
              <w:pStyle w:val="Corps"/>
              <w:rPr>
                <w:noProof/>
              </w:rPr>
            </w:pPr>
          </w:p>
          <w:p w14:paraId="34B15BB0" w14:textId="77777777" w:rsidR="001978F6" w:rsidRDefault="001978F6" w:rsidP="00737F85">
            <w:pPr>
              <w:pStyle w:val="Corps"/>
              <w:rPr>
                <w:noProof/>
              </w:rPr>
            </w:pPr>
          </w:p>
          <w:p w14:paraId="7D1C654F" w14:textId="77777777" w:rsidR="001978F6" w:rsidRDefault="001978F6" w:rsidP="00737F85">
            <w:pPr>
              <w:pStyle w:val="Corps"/>
              <w:rPr>
                <w:noProof/>
              </w:rPr>
            </w:pPr>
          </w:p>
          <w:p w14:paraId="3014B7D2" w14:textId="77777777" w:rsidR="001978F6" w:rsidRDefault="001978F6" w:rsidP="00737F85">
            <w:pPr>
              <w:pStyle w:val="Corps"/>
              <w:rPr>
                <w:noProof/>
              </w:rPr>
            </w:pPr>
          </w:p>
          <w:p w14:paraId="2199A977" w14:textId="77777777" w:rsidR="001978F6" w:rsidRDefault="001978F6" w:rsidP="00737F85">
            <w:pPr>
              <w:pStyle w:val="Corps"/>
              <w:rPr>
                <w:noProof/>
              </w:rPr>
            </w:pPr>
          </w:p>
          <w:p w14:paraId="6B6F012B" w14:textId="77777777" w:rsidR="001978F6" w:rsidRDefault="001978F6" w:rsidP="00737F85">
            <w:pPr>
              <w:pStyle w:val="Corps"/>
              <w:rPr>
                <w:noProof/>
              </w:rPr>
            </w:pPr>
          </w:p>
          <w:p w14:paraId="5F4C38D1" w14:textId="77777777" w:rsidR="001978F6" w:rsidRDefault="001978F6" w:rsidP="00737F85">
            <w:pPr>
              <w:pStyle w:val="Corps"/>
              <w:rPr>
                <w:noProof/>
              </w:rPr>
            </w:pPr>
          </w:p>
          <w:p w14:paraId="52C251FB" w14:textId="1C8CC41C" w:rsidR="001978F6" w:rsidRDefault="001978F6" w:rsidP="00737F85">
            <w:pPr>
              <w:pStyle w:val="Corps"/>
            </w:pPr>
          </w:p>
        </w:tc>
      </w:tr>
    </w:tbl>
    <w:p w14:paraId="22A4547A" w14:textId="77777777" w:rsidR="00715076" w:rsidRDefault="00715076">
      <w:pPr>
        <w:pStyle w:val="Corps"/>
      </w:pPr>
    </w:p>
    <w:p w14:paraId="0E718F4F" w14:textId="13258D24" w:rsidR="00657D06" w:rsidRDefault="00657D06">
      <w:pPr>
        <w:pStyle w:val="Corps"/>
      </w:pPr>
      <w:r>
        <w:t>Documents pour le formateur :</w:t>
      </w:r>
    </w:p>
    <w:p w14:paraId="155FC199" w14:textId="77777777" w:rsidR="00D941B9" w:rsidRDefault="00D941B9">
      <w:pPr>
        <w:pStyle w:val="Corps"/>
      </w:pPr>
    </w:p>
    <w:p w14:paraId="5638C241" w14:textId="162A1AB1" w:rsidR="00893556" w:rsidRDefault="00715076" w:rsidP="00D468AE">
      <w:pPr>
        <w:pStyle w:val="Corps"/>
      </w:pPr>
      <w:sdt>
        <w:sdtPr>
          <w:id w:val="5646328"/>
        </w:sdtPr>
        <w:sdtEndPr/>
        <w:sdtContent>
          <w:r w:rsidR="00893556" w:rsidRPr="008D18BB">
            <w:rPr>
              <w:rFonts w:ascii="Segoe UI Symbol" w:hAnsi="Segoe UI Symbol" w:cs="Segoe UI Symbol"/>
            </w:rPr>
            <w:t>☐</w:t>
          </w:r>
        </w:sdtContent>
      </w:sdt>
      <w:r w:rsidR="00893556">
        <w:t xml:space="preserve"> Feuille d'émargement </w:t>
      </w:r>
      <w:r w:rsidR="0085535E">
        <w:t>(à remettre signée à l’issue de la formation)</w:t>
      </w:r>
    </w:p>
    <w:p w14:paraId="4857D37C" w14:textId="77777777" w:rsidR="00D119B4" w:rsidRDefault="00715076" w:rsidP="00D468AE">
      <w:pPr>
        <w:pStyle w:val="Corps"/>
      </w:pPr>
      <w:sdt>
        <w:sdtPr>
          <w:id w:val="2023820517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 xml:space="preserve">Lettre d'accueil </w:t>
      </w:r>
    </w:p>
    <w:p w14:paraId="187B4220" w14:textId="0A2C912E" w:rsidR="00D468AE" w:rsidRDefault="00715076" w:rsidP="00D468AE">
      <w:pPr>
        <w:pStyle w:val="Corps"/>
      </w:pPr>
      <w:sdt>
        <w:sdtPr>
          <w:id w:val="1956672550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 xml:space="preserve">Livret d'instructions </w:t>
      </w:r>
      <w:r w:rsidR="004D54FD">
        <w:t>en rapport avec la formation</w:t>
      </w:r>
      <w:r w:rsidR="00D468AE">
        <w:t xml:space="preserve"> </w:t>
      </w:r>
      <w:r w:rsidR="00893556">
        <w:t>(1 par stagiaire + 1 pour le formateur)</w:t>
      </w:r>
    </w:p>
    <w:p w14:paraId="6ACA50B9" w14:textId="1A742821" w:rsidR="001978F6" w:rsidRDefault="001978F6" w:rsidP="00D468AE">
      <w:pPr>
        <w:pStyle w:val="Corps"/>
      </w:pPr>
      <w:sdt>
        <w:sdtPr>
          <w:id w:val="1126895959"/>
        </w:sdtPr>
        <w:sdtContent>
          <w:r w:rsidRPr="008D18BB">
            <w:rPr>
              <w:rFonts w:ascii="Segoe UI Symbol" w:hAnsi="Segoe UI Symbol" w:cs="Segoe UI Symbol"/>
            </w:rPr>
            <w:t>☐</w:t>
          </w:r>
        </w:sdtContent>
      </w:sdt>
      <w:r>
        <w:t xml:space="preserve"> Clés USB</w:t>
      </w:r>
    </w:p>
    <w:p w14:paraId="26585596" w14:textId="3CA91D85" w:rsidR="00D468AE" w:rsidRDefault="00715076" w:rsidP="00D468AE">
      <w:pPr>
        <w:pStyle w:val="Corps"/>
      </w:pPr>
      <w:sdt>
        <w:sdtPr>
          <w:id w:val="1457368562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Questionnaire d'évaluation à chaud</w:t>
      </w:r>
      <w:r w:rsidR="0085535E">
        <w:t xml:space="preserve"> (à remettre complété à l’issue de la formation)</w:t>
      </w:r>
    </w:p>
    <w:p w14:paraId="054DEFC8" w14:textId="2F5D3AF8" w:rsidR="0085535E" w:rsidRDefault="00715076" w:rsidP="0085535E">
      <w:pPr>
        <w:pStyle w:val="Corps"/>
      </w:pPr>
      <w:sdt>
        <w:sdtPr>
          <w:id w:val="-230166276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Compte-rendu de formation</w:t>
      </w:r>
      <w:r w:rsidR="0085535E">
        <w:t xml:space="preserve"> (à remettre complété à l’issue de la formation)</w:t>
      </w:r>
    </w:p>
    <w:p w14:paraId="26AC1124" w14:textId="321A4BC6" w:rsidR="001978F6" w:rsidRDefault="001978F6" w:rsidP="0085535E">
      <w:pPr>
        <w:pStyle w:val="Corps"/>
      </w:pPr>
    </w:p>
    <w:p w14:paraId="7D95544A" w14:textId="1105FA5B" w:rsidR="001978F6" w:rsidRDefault="001978F6" w:rsidP="001978F6">
      <w:pPr>
        <w:pStyle w:val="Corps"/>
      </w:pPr>
      <w:r>
        <w:t xml:space="preserve">Matériel technique </w:t>
      </w:r>
      <w:r>
        <w:t>pour le formateur :</w:t>
      </w:r>
    </w:p>
    <w:p w14:paraId="673C6B67" w14:textId="13F135F9" w:rsidR="001978F6" w:rsidRDefault="001978F6" w:rsidP="001978F6">
      <w:pPr>
        <w:pStyle w:val="Corps"/>
      </w:pPr>
    </w:p>
    <w:p w14:paraId="27B045FC" w14:textId="2DF926D4" w:rsidR="001978F6" w:rsidRDefault="001978F6" w:rsidP="001978F6">
      <w:pPr>
        <w:pStyle w:val="Corps"/>
      </w:pPr>
      <w:sdt>
        <w:sdtPr>
          <w:id w:val="1626506899"/>
        </w:sdtPr>
        <w:sdtContent>
          <w:r w:rsidRPr="008D18BB">
            <w:rPr>
              <w:rFonts w:ascii="Segoe UI Symbol" w:hAnsi="Segoe UI Symbol" w:cs="Segoe UI Symbol"/>
            </w:rPr>
            <w:t>☐</w:t>
          </w:r>
        </w:sdtContent>
      </w:sdt>
      <w:r>
        <w:t xml:space="preserve"> </w:t>
      </w:r>
      <w:r>
        <w:t xml:space="preserve">Mallette </w:t>
      </w:r>
      <w:proofErr w:type="spellStart"/>
      <w:r>
        <w:t>électrotech</w:t>
      </w:r>
      <w:proofErr w:type="spellEnd"/>
    </w:p>
    <w:p w14:paraId="4A534FDB" w14:textId="6318A37D" w:rsidR="001978F6" w:rsidRDefault="001978F6" w:rsidP="001978F6">
      <w:pPr>
        <w:pStyle w:val="Corps"/>
      </w:pPr>
      <w:sdt>
        <w:sdtPr>
          <w:id w:val="-302393864"/>
        </w:sdtPr>
        <w:sdtContent>
          <w:r w:rsidRPr="008D18BB">
            <w:rPr>
              <w:rFonts w:ascii="Segoe UI Symbol" w:hAnsi="Segoe UI Symbol" w:cs="Segoe UI Symbol"/>
            </w:rPr>
            <w:t>☐</w:t>
          </w:r>
        </w:sdtContent>
      </w:sdt>
      <w:r>
        <w:t xml:space="preserve"> </w:t>
      </w:r>
      <w:r>
        <w:t>Oscilloscope</w:t>
      </w:r>
    </w:p>
    <w:p w14:paraId="4344E041" w14:textId="212385E5" w:rsidR="001978F6" w:rsidRDefault="001978F6" w:rsidP="001978F6">
      <w:pPr>
        <w:pStyle w:val="Corps"/>
      </w:pPr>
      <w:sdt>
        <w:sdtPr>
          <w:id w:val="-2001260119"/>
        </w:sdtPr>
        <w:sdtContent>
          <w:r w:rsidRPr="008D18BB">
            <w:rPr>
              <w:rFonts w:ascii="Segoe UI Symbol" w:hAnsi="Segoe UI Symbol" w:cs="Segoe UI Symbol"/>
            </w:rPr>
            <w:t>☐</w:t>
          </w:r>
        </w:sdtContent>
      </w:sdt>
      <w:r>
        <w:t xml:space="preserve"> M</w:t>
      </w:r>
      <w:r>
        <w:t>oteur</w:t>
      </w:r>
    </w:p>
    <w:p w14:paraId="6AD46540" w14:textId="7F0C692D" w:rsidR="001978F6" w:rsidRDefault="001978F6" w:rsidP="001978F6">
      <w:pPr>
        <w:pStyle w:val="Corps"/>
      </w:pPr>
      <w:sdt>
        <w:sdtPr>
          <w:id w:val="-495343317"/>
        </w:sdtPr>
        <w:sdtContent>
          <w:r w:rsidRPr="008D18BB">
            <w:rPr>
              <w:rFonts w:ascii="Segoe UI Symbol" w:hAnsi="Segoe UI Symbol" w:cs="Segoe UI Symbol"/>
            </w:rPr>
            <w:t>☐</w:t>
          </w:r>
        </w:sdtContent>
      </w:sdt>
      <w:r>
        <w:t xml:space="preserve"> </w:t>
      </w:r>
      <w:r>
        <w:t>Alimentation</w:t>
      </w:r>
    </w:p>
    <w:p w14:paraId="1A2BE56D" w14:textId="0C83F46A" w:rsidR="001978F6" w:rsidRDefault="001978F6" w:rsidP="001978F6">
      <w:pPr>
        <w:pStyle w:val="Corps"/>
      </w:pPr>
      <w:sdt>
        <w:sdtPr>
          <w:id w:val="1109011129"/>
        </w:sdtPr>
        <w:sdtContent>
          <w:r w:rsidRPr="008D18BB">
            <w:rPr>
              <w:rFonts w:ascii="Segoe UI Symbol" w:hAnsi="Segoe UI Symbol" w:cs="Segoe UI Symbol"/>
            </w:rPr>
            <w:t>☐</w:t>
          </w:r>
        </w:sdtContent>
      </w:sdt>
      <w:r>
        <w:t xml:space="preserve"> </w:t>
      </w:r>
      <w:r>
        <w:t>Résistance</w:t>
      </w:r>
    </w:p>
    <w:p w14:paraId="2447EB0A" w14:textId="77777777" w:rsidR="001978F6" w:rsidRDefault="001978F6" w:rsidP="001978F6">
      <w:pPr>
        <w:pStyle w:val="Corps"/>
      </w:pPr>
    </w:p>
    <w:p w14:paraId="35D9BF86" w14:textId="0658D4D0" w:rsidR="001978F6" w:rsidRDefault="001978F6" w:rsidP="0085535E">
      <w:pPr>
        <w:pStyle w:val="Corps"/>
      </w:pPr>
    </w:p>
    <w:p w14:paraId="18E8E344" w14:textId="77777777" w:rsidR="001978F6" w:rsidRDefault="001978F6" w:rsidP="0085535E">
      <w:pPr>
        <w:pStyle w:val="Corps"/>
      </w:pPr>
    </w:p>
    <w:p w14:paraId="02EA0769" w14:textId="1F366859" w:rsidR="00D468AE" w:rsidRDefault="00D468AE" w:rsidP="00D468AE">
      <w:pPr>
        <w:pStyle w:val="Corps"/>
      </w:pPr>
    </w:p>
    <w:p w14:paraId="3D4303A4" w14:textId="77777777" w:rsidR="00657D06" w:rsidRDefault="00657D06">
      <w:pPr>
        <w:pStyle w:val="Corps"/>
      </w:pPr>
    </w:p>
    <w:sectPr w:rsidR="00657D06">
      <w:headerReference w:type="default" r:id="rId6"/>
      <w:footerReference w:type="default" r:id="rId7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CADD8" w14:textId="77777777" w:rsidR="005C331A" w:rsidRDefault="005C331A">
      <w:pPr>
        <w:spacing w:after="0" w:line="240" w:lineRule="auto"/>
      </w:pPr>
      <w:r>
        <w:separator/>
      </w:r>
    </w:p>
  </w:endnote>
  <w:endnote w:type="continuationSeparator" w:id="0">
    <w:p w14:paraId="4669BF88" w14:textId="77777777" w:rsidR="005C331A" w:rsidRDefault="005C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565F9" w14:textId="77777777" w:rsidR="00E66BFD" w:rsidRDefault="00BA507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59D846" wp14:editId="28CAB485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C404A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4968B1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9D84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30" type="#_x0000_t202" style="position:absolute;margin-left:200.35pt;margin-top:793.7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" filled="f" stroked="f">
              <v:textbox>
                <w:txbxContent>
                  <w:p w14:paraId="7C404A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4968B1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7C29E9" wp14:editId="4D609015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3F3864F4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C8139" w14:textId="77777777" w:rsidR="005C331A" w:rsidRDefault="005C331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52CB73D" w14:textId="77777777" w:rsidR="005C331A" w:rsidRDefault="005C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A33E8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2CD03" wp14:editId="323FA902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D0F9DC0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F437F0D" wp14:editId="6B6E00F1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7E5EDAC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271AFA" wp14:editId="5542EBB8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5D92C61" w14:textId="77777777" w:rsidR="00E66BFD" w:rsidRDefault="00BA5072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47884753" w14:textId="77777777" w:rsidR="00E66BFD" w:rsidRDefault="00BA507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2251CEF" w14:textId="77777777" w:rsidR="00E66BFD" w:rsidRDefault="00BA507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4D3D83C" w14:textId="77777777" w:rsidR="00E66BFD" w:rsidRDefault="00BA507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1AFA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9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15D92C61" w14:textId="77777777" w:rsidR="00E66BFD" w:rsidRDefault="00BA5072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47884753" w14:textId="77777777" w:rsidR="00E66BFD" w:rsidRDefault="00BA507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2251CEF" w14:textId="77777777" w:rsidR="00E66BFD" w:rsidRDefault="00BA5072">
                    <w:pPr>
                      <w:pStyle w:val="Entete-Corps"/>
                    </w:pPr>
                    <w:r>
                      <w:t>28210 CHAUDON</w:t>
                    </w:r>
                  </w:p>
                  <w:p w14:paraId="74D3D83C" w14:textId="77777777" w:rsidR="00E66BFD" w:rsidRDefault="00BA507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5ADBC7A2" w14:textId="77777777" w:rsidR="00E66BFD" w:rsidRDefault="00715076">
    <w:pPr>
      <w:pStyle w:val="En-tte"/>
    </w:pPr>
  </w:p>
  <w:p w14:paraId="3C867E20" w14:textId="77777777" w:rsidR="00E66BFD" w:rsidRDefault="00715076">
    <w:pPr>
      <w:pStyle w:val="En-tte"/>
    </w:pPr>
  </w:p>
  <w:p w14:paraId="0EA15729" w14:textId="77777777" w:rsidR="00E66BFD" w:rsidRDefault="00715076">
    <w:pPr>
      <w:pStyle w:val="En-tte"/>
    </w:pPr>
  </w:p>
  <w:p w14:paraId="5E9988F3" w14:textId="77777777" w:rsidR="00E66BFD" w:rsidRDefault="00BA507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A"/>
    <w:rsid w:val="0006385F"/>
    <w:rsid w:val="00084DAF"/>
    <w:rsid w:val="00176B73"/>
    <w:rsid w:val="001978F6"/>
    <w:rsid w:val="00250EA9"/>
    <w:rsid w:val="002518D5"/>
    <w:rsid w:val="00303D92"/>
    <w:rsid w:val="004D54FD"/>
    <w:rsid w:val="00584744"/>
    <w:rsid w:val="005B2006"/>
    <w:rsid w:val="005C331A"/>
    <w:rsid w:val="005C6F6E"/>
    <w:rsid w:val="005D49D9"/>
    <w:rsid w:val="00657D06"/>
    <w:rsid w:val="00677F39"/>
    <w:rsid w:val="006B65A8"/>
    <w:rsid w:val="006F399B"/>
    <w:rsid w:val="00701E30"/>
    <w:rsid w:val="00715076"/>
    <w:rsid w:val="00737F85"/>
    <w:rsid w:val="007B76A7"/>
    <w:rsid w:val="007C7E33"/>
    <w:rsid w:val="0085535E"/>
    <w:rsid w:val="00874F02"/>
    <w:rsid w:val="00893556"/>
    <w:rsid w:val="008E389C"/>
    <w:rsid w:val="00924AA1"/>
    <w:rsid w:val="009B6366"/>
    <w:rsid w:val="009F451A"/>
    <w:rsid w:val="00A001BF"/>
    <w:rsid w:val="00A53F20"/>
    <w:rsid w:val="00A62115"/>
    <w:rsid w:val="00B52F5E"/>
    <w:rsid w:val="00BA5072"/>
    <w:rsid w:val="00D119B4"/>
    <w:rsid w:val="00D468AE"/>
    <w:rsid w:val="00D941B9"/>
    <w:rsid w:val="00DA3518"/>
    <w:rsid w:val="00E2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D937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table" w:styleId="Grilledutableau">
    <w:name w:val="Table Grid"/>
    <w:basedOn w:val="TableauNormal"/>
    <w:uiPriority w:val="39"/>
    <w:rsid w:val="006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84DA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001B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uati\OneDrive%20-%20GCPAT\Documents\LMT-Courrier-General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LMT-Courrier-General[OUTPUT]</Template>
  <TotalTime>6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10</cp:revision>
  <cp:lastPrinted>2020-03-03T15:36:00Z</cp:lastPrinted>
  <dcterms:created xsi:type="dcterms:W3CDTF">2021-03-19T08:46:00Z</dcterms:created>
  <dcterms:modified xsi:type="dcterms:W3CDTF">2021-03-26T17:38:00Z</dcterms:modified>
</cp:coreProperties>
</file>