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AE3B3" w14:textId="58CF2961" w:rsidR="00084DAF" w:rsidRDefault="00BA5072" w:rsidP="0085535E">
      <w:pPr>
        <w:pStyle w:val="Corps"/>
        <w:ind w:left="648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2D186" wp14:editId="589226DF">
                <wp:simplePos x="0" y="0"/>
                <wp:positionH relativeFrom="column">
                  <wp:posOffset>3337560</wp:posOffset>
                </wp:positionH>
                <wp:positionV relativeFrom="paragraph">
                  <wp:posOffset>-1213485</wp:posOffset>
                </wp:positionV>
                <wp:extent cx="2858130" cy="1036320"/>
                <wp:effectExtent l="0" t="0" r="0" b="0"/>
                <wp:wrapNone/>
                <wp:docPr id="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0" cy="103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6F25ED7" w14:textId="7EBD0C1E" w:rsidR="009F451A" w:rsidRDefault="005B2006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Dossier Formateur</w:t>
                            </w:r>
                          </w:p>
                          <w:p w14:paraId="0F5A276D" w14:textId="6C27120D" w:rsidR="004D54FD" w:rsidRDefault="0070026E" w:rsidP="004D54FD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Léo TOUATI</w:t>
                            </w:r>
                          </w:p>
                          <w:p w14:paraId="53342AB1" w14:textId="4CCE6B05" w:rsidR="00D468AE" w:rsidRDefault="00D468AE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Pour la f</w:t>
                            </w: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ormation </w:t>
                            </w:r>
                          </w:p>
                          <w:p w14:paraId="2FEFF751" w14:textId="5737EC45" w:rsidR="00D468AE" w:rsidRDefault="00E22685" w:rsidP="00E22685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268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Diagnostics automobiles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2D186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262.8pt;margin-top:-95.55pt;width:225.05pt;height:81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" filled="f" stroked="f">
                <v:textbox>
                  <w:txbxContent>
                    <w:p w14:paraId="76F25ED7" w14:textId="7EBD0C1E" w:rsidR="009F451A" w:rsidRDefault="005B2006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>Dossier Formateur</w:t>
                      </w:r>
                    </w:p>
                    <w:p w14:paraId="0F5A276D" w14:textId="6C27120D" w:rsidR="004D54FD" w:rsidRDefault="0070026E" w:rsidP="004D54FD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Léo TOUATI</w:t>
                      </w:r>
                    </w:p>
                    <w:p w14:paraId="53342AB1" w14:textId="4CCE6B05" w:rsidR="00D468AE" w:rsidRDefault="00D468AE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Pour la f</w:t>
                      </w: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 xml:space="preserve">ormation </w:t>
                      </w:r>
                    </w:p>
                    <w:p w14:paraId="2FEFF751" w14:textId="5737EC45" w:rsidR="00D468AE" w:rsidRDefault="00E22685" w:rsidP="00E22685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2685">
                        <w:rPr>
                          <w:b/>
                          <w:bCs/>
                          <w:sz w:val="28"/>
                          <w:szCs w:val="28"/>
                        </w:rPr>
                        <w:t>Diagnostics automobiles</w:t>
                      </w:r>
                    </w:p>
                  </w:txbxContent>
                </v:textbox>
              </v:shape>
            </w:pict>
          </mc:Fallback>
        </mc:AlternateContent>
      </w:r>
      <w:r w:rsidR="00A001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2E8E5" wp14:editId="39C1226D">
                <wp:simplePos x="0" y="0"/>
                <wp:positionH relativeFrom="column">
                  <wp:posOffset>5353050</wp:posOffset>
                </wp:positionH>
                <wp:positionV relativeFrom="paragraph">
                  <wp:posOffset>2214880</wp:posOffset>
                </wp:positionV>
                <wp:extent cx="1143000" cy="635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5C7188" w14:textId="63748BE0" w:rsidR="00A001BF" w:rsidRPr="001B2D51" w:rsidRDefault="00A001BF" w:rsidP="00A001BF">
                            <w:pPr>
                              <w:pStyle w:val="Lgende"/>
                              <w:rPr>
                                <w:rFonts w:ascii="Houschka Rounded Alt Light" w:hAnsi="Houschka Rounded Alt Light"/>
                                <w:noProof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2E8E5" id="Zone de texte 14" o:spid="_x0000_s1027" type="#_x0000_t202" style="position:absolute;left:0;text-align:left;margin-left:421.5pt;margin-top:174.4pt;width:90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" stroked="f">
                <v:textbox style="mso-fit-shape-to-text:t" inset="0,0,0,0">
                  <w:txbxContent>
                    <w:p w14:paraId="1A5C7188" w14:textId="63748BE0" w:rsidR="00A001BF" w:rsidRPr="001B2D51" w:rsidRDefault="00A001BF" w:rsidP="00A001BF">
                      <w:pPr>
                        <w:pStyle w:val="Lgende"/>
                        <w:rPr>
                          <w:rFonts w:ascii="Houschka Rounded Alt Light" w:hAnsi="Houschka Rounded Alt Light"/>
                          <w:noProof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084DAF" w14:paraId="7AB5D6E9" w14:textId="77777777" w:rsidTr="00584744">
        <w:tc>
          <w:tcPr>
            <w:tcW w:w="4508" w:type="dxa"/>
          </w:tcPr>
          <w:p w14:paraId="59C11955" w14:textId="03755978" w:rsidR="00084DAF" w:rsidRDefault="00084DAF">
            <w:pPr>
              <w:pStyle w:val="Corps"/>
            </w:pPr>
          </w:p>
          <w:p w14:paraId="633C7415" w14:textId="2223C639" w:rsidR="009B6366" w:rsidRDefault="009B6366">
            <w:pPr>
              <w:pStyle w:val="Corps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783B8B" wp14:editId="0C911E3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26670</wp:posOffset>
                      </wp:positionV>
                      <wp:extent cx="2381250" cy="1352550"/>
                      <wp:effectExtent l="0" t="19050" r="38100" b="38100"/>
                      <wp:wrapNone/>
                      <wp:docPr id="16" name="Flèche : droit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0" cy="13525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3E28DD" w14:textId="77777777" w:rsidR="009B6366" w:rsidRPr="00327F41" w:rsidRDefault="009B6366" w:rsidP="009B6366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27F4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Dates :</w:t>
                                  </w:r>
                                </w:p>
                                <w:p w14:paraId="68B27AF4" w14:textId="77777777" w:rsidR="009B6366" w:rsidRPr="00327F41" w:rsidRDefault="009B6366" w:rsidP="009B6366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27F4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Horaires 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783B8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èche : droite 16" o:spid="_x0000_s1028" type="#_x0000_t13" style="position:absolute;margin-left:-.5pt;margin-top:2.1pt;width:187.5pt;height:10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" adj="15466" fillcolor="#5b9bd5 [3208]" strokecolor="#1f4d78 [1608]" strokeweight="1pt">
                      <v:textbox>
                        <w:txbxContent>
                          <w:p w14:paraId="213E28DD" w14:textId="77777777" w:rsidR="009B6366" w:rsidRPr="00327F41" w:rsidRDefault="009B6366" w:rsidP="009B636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7F4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Dates :</w:t>
                            </w:r>
                          </w:p>
                          <w:p w14:paraId="68B27AF4" w14:textId="77777777" w:rsidR="009B6366" w:rsidRPr="00327F41" w:rsidRDefault="009B6366" w:rsidP="009B636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7F4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Horaires 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116048" w14:textId="77777777" w:rsidR="00084DAF" w:rsidRDefault="00084DAF">
            <w:pPr>
              <w:pStyle w:val="Corps"/>
            </w:pPr>
          </w:p>
          <w:p w14:paraId="1F3D2B6A" w14:textId="77777777" w:rsidR="00084DAF" w:rsidRDefault="00084DAF">
            <w:pPr>
              <w:pStyle w:val="Corps"/>
            </w:pPr>
          </w:p>
          <w:p w14:paraId="7B806ACA" w14:textId="5163C0B6" w:rsidR="00084DAF" w:rsidRDefault="00084DAF">
            <w:pPr>
              <w:pStyle w:val="Corps"/>
            </w:pPr>
          </w:p>
          <w:p w14:paraId="7AE4F455" w14:textId="3C7E6880" w:rsidR="009B6366" w:rsidRDefault="009B6366">
            <w:pPr>
              <w:pStyle w:val="Corps"/>
            </w:pPr>
          </w:p>
          <w:p w14:paraId="587BC7A5" w14:textId="1FA6FA48" w:rsidR="009B6366" w:rsidRDefault="009B6366">
            <w:pPr>
              <w:pStyle w:val="Corps"/>
            </w:pPr>
          </w:p>
          <w:p w14:paraId="63DC60DD" w14:textId="77777777" w:rsidR="009B6366" w:rsidRDefault="009B6366">
            <w:pPr>
              <w:pStyle w:val="Corps"/>
            </w:pPr>
          </w:p>
          <w:p w14:paraId="6AC0D6EB" w14:textId="08B74FE3" w:rsidR="00084DAF" w:rsidRDefault="00084DAF">
            <w:pPr>
              <w:pStyle w:val="Corps"/>
            </w:pPr>
          </w:p>
        </w:tc>
        <w:tc>
          <w:tcPr>
            <w:tcW w:w="4509" w:type="dxa"/>
          </w:tcPr>
          <w:p w14:paraId="4CC134B0" w14:textId="77777777" w:rsidR="006F25D7" w:rsidRDefault="006F25D7">
            <w:pPr>
              <w:pStyle w:val="Corps"/>
            </w:pPr>
          </w:p>
          <w:p w14:paraId="5E3D5EC5" w14:textId="3CBA28EF" w:rsidR="00084DAF" w:rsidRDefault="00084DAF">
            <w:pPr>
              <w:pStyle w:val="Corps"/>
            </w:pPr>
            <w:r>
              <w:t xml:space="preserve">Intitulé de la formation : </w:t>
            </w:r>
          </w:p>
          <w:p w14:paraId="0BBACFED" w14:textId="77777777" w:rsidR="009B6366" w:rsidRDefault="009B6366">
            <w:pPr>
              <w:pStyle w:val="Corps"/>
            </w:pPr>
          </w:p>
          <w:p w14:paraId="34FCFED3" w14:textId="77777777" w:rsidR="009B6366" w:rsidRDefault="009B6366">
            <w:pPr>
              <w:pStyle w:val="Corps"/>
            </w:pPr>
          </w:p>
          <w:p w14:paraId="2EC83FFF" w14:textId="77777777" w:rsidR="00084DAF" w:rsidRDefault="00084DAF">
            <w:pPr>
              <w:pStyle w:val="Corps"/>
            </w:pPr>
          </w:p>
          <w:p w14:paraId="3AAB1002" w14:textId="2EEEDBDD" w:rsidR="009B6366" w:rsidRDefault="009B6366" w:rsidP="009B6366">
            <w:pPr>
              <w:pStyle w:val="Corps"/>
            </w:pPr>
            <w:r>
              <w:t>Nombre de stagiaires :</w:t>
            </w:r>
          </w:p>
          <w:p w14:paraId="1C75857A" w14:textId="638E6B24" w:rsidR="009B6366" w:rsidRDefault="009B6366" w:rsidP="009B6366">
            <w:pPr>
              <w:pStyle w:val="Corps"/>
            </w:pPr>
          </w:p>
          <w:p w14:paraId="4CDAFAC4" w14:textId="47F5F037" w:rsidR="009B6366" w:rsidRDefault="009B6366" w:rsidP="009B6366">
            <w:pPr>
              <w:pStyle w:val="Corps"/>
            </w:pPr>
            <w:r>
              <w:t>:</w:t>
            </w:r>
          </w:p>
          <w:p w14:paraId="69B12B67" w14:textId="77777777" w:rsidR="009B6366" w:rsidRDefault="009B6366" w:rsidP="009B6366">
            <w:pPr>
              <w:pStyle w:val="Corps"/>
            </w:pPr>
          </w:p>
          <w:p w14:paraId="0301E4DE" w14:textId="34189992" w:rsidR="00084DAF" w:rsidRDefault="00084DAF" w:rsidP="009B6366">
            <w:pPr>
              <w:pStyle w:val="Corps"/>
            </w:pPr>
          </w:p>
        </w:tc>
      </w:tr>
    </w:tbl>
    <w:p w14:paraId="58E746F8" w14:textId="1832ABBC" w:rsidR="00893556" w:rsidRDefault="005B2006">
      <w:pPr>
        <w:pStyle w:val="Corps"/>
      </w:pPr>
      <w:r>
        <w:t>Contact :</w:t>
      </w:r>
      <w:r w:rsidR="00893556">
        <w:tab/>
      </w:r>
      <w:r w:rsidR="00893556">
        <w:tab/>
      </w:r>
      <w:r w:rsidR="00924AA1">
        <w:tab/>
      </w:r>
      <w:r w:rsidR="00924AA1">
        <w:tab/>
      </w:r>
      <w:r w:rsidR="00924AA1">
        <w:tab/>
      </w:r>
      <w:r w:rsidR="00893556">
        <w:t xml:space="preserve">Fonction : </w:t>
      </w:r>
    </w:p>
    <w:p w14:paraId="5439BB0F" w14:textId="273E32E1" w:rsidR="005B2006" w:rsidRDefault="005B2006">
      <w:pPr>
        <w:pStyle w:val="Corps"/>
      </w:pPr>
      <w:r>
        <w:t>Téléphone :</w:t>
      </w:r>
      <w:r w:rsidR="004D54FD">
        <w:tab/>
      </w:r>
      <w:r w:rsidR="004D54FD">
        <w:tab/>
      </w:r>
      <w:r w:rsidR="00924AA1">
        <w:tab/>
      </w:r>
      <w:r w:rsidR="00924AA1">
        <w:tab/>
      </w:r>
      <w:r w:rsidR="00924AA1">
        <w:tab/>
      </w:r>
      <w:r>
        <w:t>Courriel :</w:t>
      </w:r>
      <w:r w:rsidR="00737F85">
        <w:t xml:space="preserve"> </w:t>
      </w:r>
    </w:p>
    <w:p w14:paraId="5E2F920A" w14:textId="77777777" w:rsidR="00893556" w:rsidRDefault="00893556">
      <w:pPr>
        <w:pStyle w:val="Corps"/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4957"/>
        <w:gridCol w:w="4394"/>
      </w:tblGrid>
      <w:tr w:rsidR="00084DAF" w14:paraId="03CFEB38" w14:textId="77777777" w:rsidTr="00B52F5E">
        <w:tc>
          <w:tcPr>
            <w:tcW w:w="4957" w:type="dxa"/>
          </w:tcPr>
          <w:p w14:paraId="71DCA504" w14:textId="032642A6" w:rsidR="00084DAF" w:rsidRDefault="00084DAF">
            <w:pPr>
              <w:pStyle w:val="Corps"/>
              <w:rPr>
                <w:b/>
                <w:bCs/>
              </w:rPr>
            </w:pPr>
            <w:r w:rsidRPr="009B6366">
              <w:rPr>
                <w:b/>
                <w:bCs/>
              </w:rPr>
              <w:t>Lieu de la formation :</w:t>
            </w:r>
          </w:p>
          <w:p w14:paraId="6DD77FEB" w14:textId="7F533B41" w:rsidR="00924AA1" w:rsidRDefault="00924AA1">
            <w:pPr>
              <w:pStyle w:val="Corps"/>
              <w:rPr>
                <w:b/>
                <w:bCs/>
              </w:rPr>
            </w:pPr>
          </w:p>
          <w:p w14:paraId="37151823" w14:textId="3F4BC35E" w:rsidR="00924AA1" w:rsidRDefault="00924AA1">
            <w:pPr>
              <w:pStyle w:val="Corps"/>
              <w:rPr>
                <w:b/>
                <w:bCs/>
              </w:rPr>
            </w:pPr>
          </w:p>
          <w:p w14:paraId="5892C005" w14:textId="77777777" w:rsidR="00924AA1" w:rsidRPr="009B6366" w:rsidRDefault="00924AA1">
            <w:pPr>
              <w:pStyle w:val="Corps"/>
              <w:rPr>
                <w:b/>
                <w:bCs/>
              </w:rPr>
            </w:pPr>
          </w:p>
          <w:p w14:paraId="5B4B3BCF" w14:textId="2E154C8D" w:rsidR="00084DAF" w:rsidRPr="009B6366" w:rsidRDefault="00084DAF">
            <w:pPr>
              <w:pStyle w:val="Corps"/>
              <w:rPr>
                <w:b/>
                <w:bCs/>
              </w:rPr>
            </w:pPr>
            <w:r w:rsidRPr="009B6366">
              <w:rPr>
                <w:b/>
                <w:bCs/>
              </w:rPr>
              <w:t xml:space="preserve">Salle : </w:t>
            </w:r>
          </w:p>
          <w:p w14:paraId="0D4D8DB4" w14:textId="06659C35" w:rsidR="00084DAF" w:rsidRDefault="00084DAF">
            <w:pPr>
              <w:pStyle w:val="Corps"/>
            </w:pPr>
            <w:r w:rsidRPr="009B6366">
              <w:rPr>
                <w:b/>
                <w:bCs/>
              </w:rPr>
              <w:t>Contact :</w:t>
            </w:r>
            <w:r>
              <w:t xml:space="preserve"> </w:t>
            </w:r>
          </w:p>
          <w:p w14:paraId="659CFDD2" w14:textId="3E884861" w:rsidR="00084DAF" w:rsidRDefault="00084DAF">
            <w:pPr>
              <w:pStyle w:val="Corps"/>
            </w:pPr>
          </w:p>
        </w:tc>
        <w:tc>
          <w:tcPr>
            <w:tcW w:w="4394" w:type="dxa"/>
          </w:tcPr>
          <w:p w14:paraId="52C251FB" w14:textId="6AF2F9CA" w:rsidR="00084DAF" w:rsidRDefault="00084DAF" w:rsidP="00737F85">
            <w:pPr>
              <w:pStyle w:val="Corps"/>
            </w:pPr>
          </w:p>
        </w:tc>
      </w:tr>
    </w:tbl>
    <w:p w14:paraId="2A9F8E0A" w14:textId="77777777" w:rsidR="00E22685" w:rsidRDefault="00E22685">
      <w:pPr>
        <w:pStyle w:val="Corps"/>
      </w:pPr>
    </w:p>
    <w:p w14:paraId="0E718F4F" w14:textId="616A2B29" w:rsidR="00657D06" w:rsidRDefault="00657D06">
      <w:pPr>
        <w:pStyle w:val="Corps"/>
      </w:pPr>
      <w:r>
        <w:t>Documents</w:t>
      </w:r>
      <w:r w:rsidR="00E22685">
        <w:t xml:space="preserve"> et matériel</w:t>
      </w:r>
      <w:r>
        <w:t xml:space="preserve"> pour le formateur :</w:t>
      </w:r>
    </w:p>
    <w:p w14:paraId="4106BBB5" w14:textId="77777777" w:rsidR="00E22685" w:rsidRDefault="00E22685">
      <w:pPr>
        <w:pStyle w:val="Corps"/>
      </w:pPr>
    </w:p>
    <w:p w14:paraId="5638C241" w14:textId="162A1AB1" w:rsidR="00893556" w:rsidRDefault="006F25D7" w:rsidP="00D468AE">
      <w:pPr>
        <w:pStyle w:val="Corps"/>
      </w:pPr>
      <w:sdt>
        <w:sdtPr>
          <w:id w:val="5646328"/>
        </w:sdtPr>
        <w:sdtEndPr/>
        <w:sdtContent>
          <w:r w:rsidR="00893556" w:rsidRPr="008D18BB">
            <w:rPr>
              <w:rFonts w:ascii="Segoe UI Symbol" w:hAnsi="Segoe UI Symbol" w:cs="Segoe UI Symbol"/>
            </w:rPr>
            <w:t>☐</w:t>
          </w:r>
        </w:sdtContent>
      </w:sdt>
      <w:r w:rsidR="00893556">
        <w:t xml:space="preserve"> Feuille d'émargement </w:t>
      </w:r>
      <w:r w:rsidR="0085535E">
        <w:t>(à remettre signée à l’issue de la formation)</w:t>
      </w:r>
    </w:p>
    <w:p w14:paraId="187B4220" w14:textId="176FFE37" w:rsidR="00D468AE" w:rsidRDefault="006F25D7" w:rsidP="00D468AE">
      <w:pPr>
        <w:pStyle w:val="Corps"/>
      </w:pPr>
      <w:sdt>
        <w:sdtPr>
          <w:id w:val="1956672550"/>
        </w:sdtPr>
        <w:sdtEndPr/>
        <w:sdtContent>
          <w:r w:rsidR="004D54FD" w:rsidRPr="008D18BB">
            <w:rPr>
              <w:rFonts w:ascii="Segoe UI Symbol" w:hAnsi="Segoe UI Symbol" w:cs="Segoe UI Symbol"/>
            </w:rPr>
            <w:t>☐</w:t>
          </w:r>
        </w:sdtContent>
      </w:sdt>
      <w:r w:rsidR="004D54FD">
        <w:t xml:space="preserve"> </w:t>
      </w:r>
      <w:r w:rsidR="00D468AE">
        <w:t xml:space="preserve">Livret d'instructions </w:t>
      </w:r>
      <w:r w:rsidR="004D54FD">
        <w:t>en rapport avec la formation</w:t>
      </w:r>
      <w:r w:rsidR="00D468AE">
        <w:t xml:space="preserve"> </w:t>
      </w:r>
      <w:r w:rsidR="00893556">
        <w:t>(1 par stagiaire + 1 pour le formateur)</w:t>
      </w:r>
    </w:p>
    <w:p w14:paraId="3E785414" w14:textId="014BB212" w:rsidR="00E22685" w:rsidRDefault="00E22685" w:rsidP="00D468AE">
      <w:pPr>
        <w:pStyle w:val="Corps"/>
      </w:pPr>
      <w:sdt>
        <w:sdtPr>
          <w:id w:val="403800621"/>
        </w:sdtPr>
        <w:sdtContent>
          <w:r w:rsidRPr="008D18BB">
            <w:rPr>
              <w:rFonts w:ascii="Segoe UI Symbol" w:hAnsi="Segoe UI Symbol" w:cs="Segoe UI Symbol"/>
            </w:rPr>
            <w:t>☐</w:t>
          </w:r>
        </w:sdtContent>
      </w:sdt>
      <w:r>
        <w:t xml:space="preserve"> Clés USB avec le déroulé de la formation</w:t>
      </w:r>
    </w:p>
    <w:p w14:paraId="4FFB102A" w14:textId="39215448" w:rsidR="00E22685" w:rsidRDefault="00E22685" w:rsidP="00D468AE">
      <w:pPr>
        <w:pStyle w:val="Corps"/>
      </w:pPr>
      <w:sdt>
        <w:sdtPr>
          <w:id w:val="-615530337"/>
        </w:sdtPr>
        <w:sdtContent>
          <w:r w:rsidRPr="008D18BB">
            <w:rPr>
              <w:rFonts w:ascii="Segoe UI Symbol" w:hAnsi="Segoe UI Symbol" w:cs="Segoe UI Symbol"/>
            </w:rPr>
            <w:t>☐</w:t>
          </w:r>
          <w:r>
            <w:rPr>
              <w:rFonts w:ascii="Segoe UI Symbol" w:hAnsi="Segoe UI Symbol" w:cs="Segoe UI Symbol"/>
            </w:rPr>
            <w:t xml:space="preserve"> </w:t>
          </w:r>
        </w:sdtContent>
      </w:sdt>
      <w:r>
        <w:t xml:space="preserve">Dépliants </w:t>
      </w:r>
      <w:r w:rsidR="006F25D7">
        <w:t>LMT</w:t>
      </w:r>
    </w:p>
    <w:p w14:paraId="3968902B" w14:textId="77777777" w:rsidR="00E22685" w:rsidRPr="00E22685" w:rsidRDefault="00E22685" w:rsidP="00D468AE">
      <w:pPr>
        <w:pStyle w:val="Corps"/>
      </w:pPr>
      <w:r w:rsidRPr="00E22685">
        <w:rPr>
          <w:rFonts w:ascii="Segoe UI Symbol" w:hAnsi="Segoe UI Symbol" w:cs="Segoe UI Symbol"/>
        </w:rPr>
        <w:t>☐</w:t>
      </w:r>
      <w:r w:rsidRPr="00E22685">
        <w:t xml:space="preserve"> 4 PC</w:t>
      </w:r>
    </w:p>
    <w:p w14:paraId="0DCAEFEF" w14:textId="29ED67BB" w:rsidR="00E22685" w:rsidRPr="00E22685" w:rsidRDefault="00E22685" w:rsidP="00D468AE">
      <w:pPr>
        <w:pStyle w:val="Corps"/>
      </w:pPr>
      <w:r w:rsidRPr="00E22685">
        <w:rPr>
          <w:rFonts w:ascii="Segoe UI Symbol" w:hAnsi="Segoe UI Symbol" w:cs="Segoe UI Symbol"/>
        </w:rPr>
        <w:t>☐</w:t>
      </w:r>
      <w:r w:rsidRPr="00E22685">
        <w:t xml:space="preserve"> 4 maquettes CAN</w:t>
      </w:r>
      <w:r w:rsidRPr="00E22685">
        <w:tab/>
      </w:r>
    </w:p>
    <w:p w14:paraId="13B12F6D" w14:textId="1B22BE58" w:rsidR="00E22685" w:rsidRPr="00E22685" w:rsidRDefault="00E22685" w:rsidP="00D468AE">
      <w:pPr>
        <w:pStyle w:val="Corps"/>
      </w:pPr>
      <w:r w:rsidRPr="00E22685">
        <w:rPr>
          <w:rFonts w:ascii="Segoe UI Symbol" w:hAnsi="Segoe UI Symbol" w:cs="Segoe UI Symbol"/>
        </w:rPr>
        <w:t>☐</w:t>
      </w:r>
      <w:r w:rsidRPr="00E22685">
        <w:t xml:space="preserve"> 4 maquettes</w:t>
      </w:r>
      <w:r w:rsidRPr="00E22685">
        <w:t xml:space="preserve"> Diagnostiques</w:t>
      </w:r>
    </w:p>
    <w:p w14:paraId="784331C9" w14:textId="528468ED" w:rsidR="00E22685" w:rsidRDefault="00E22685" w:rsidP="00D468AE">
      <w:pPr>
        <w:pStyle w:val="Corps"/>
      </w:pPr>
      <w:r w:rsidRPr="00E22685">
        <w:rPr>
          <w:rFonts w:ascii="Segoe UI Symbol" w:hAnsi="Segoe UI Symbol" w:cs="Segoe UI Symbol"/>
        </w:rPr>
        <w:t>☐</w:t>
      </w:r>
      <w:r w:rsidRPr="00E22685">
        <w:t xml:space="preserve"> </w:t>
      </w:r>
      <w:r w:rsidRPr="00E22685">
        <w:t>1</w:t>
      </w:r>
      <w:r w:rsidRPr="00E22685">
        <w:t xml:space="preserve"> maquette</w:t>
      </w:r>
      <w:r w:rsidRPr="00E22685">
        <w:t xml:space="preserve"> </w:t>
      </w:r>
      <w:r w:rsidR="006F25D7">
        <w:t>A</w:t>
      </w:r>
      <w:r w:rsidRPr="00E22685">
        <w:t>limentation</w:t>
      </w:r>
    </w:p>
    <w:p w14:paraId="26585596" w14:textId="572FAAED" w:rsidR="00D468AE" w:rsidRDefault="006F25D7" w:rsidP="00D468AE">
      <w:pPr>
        <w:pStyle w:val="Corps"/>
      </w:pPr>
      <w:sdt>
        <w:sdtPr>
          <w:id w:val="1457368562"/>
        </w:sdtPr>
        <w:sdtEndPr/>
        <w:sdtContent>
          <w:r w:rsidR="004D54FD" w:rsidRPr="008D18BB">
            <w:rPr>
              <w:rFonts w:ascii="Segoe UI Symbol" w:hAnsi="Segoe UI Symbol" w:cs="Segoe UI Symbol"/>
            </w:rPr>
            <w:t>☐</w:t>
          </w:r>
        </w:sdtContent>
      </w:sdt>
      <w:r w:rsidR="004D54FD">
        <w:t xml:space="preserve"> </w:t>
      </w:r>
      <w:r w:rsidR="00D468AE">
        <w:t>Questionnaire d'évaluation à chaud</w:t>
      </w:r>
      <w:r w:rsidR="0085535E">
        <w:t xml:space="preserve"> (à remettre complété à l’issue de la formation)</w:t>
      </w:r>
    </w:p>
    <w:p w14:paraId="054DEFC8" w14:textId="097E9963" w:rsidR="0085535E" w:rsidRDefault="006F25D7" w:rsidP="0085535E">
      <w:pPr>
        <w:pStyle w:val="Corps"/>
      </w:pPr>
      <w:sdt>
        <w:sdtPr>
          <w:id w:val="-230166276"/>
        </w:sdtPr>
        <w:sdtEndPr/>
        <w:sdtContent>
          <w:r w:rsidR="004D54FD" w:rsidRPr="008D18BB">
            <w:rPr>
              <w:rFonts w:ascii="Segoe UI Symbol" w:hAnsi="Segoe UI Symbol" w:cs="Segoe UI Symbol"/>
            </w:rPr>
            <w:t>☐</w:t>
          </w:r>
        </w:sdtContent>
      </w:sdt>
      <w:r w:rsidR="004D54FD">
        <w:t xml:space="preserve"> </w:t>
      </w:r>
      <w:r w:rsidR="00D468AE">
        <w:t>Compte-rendu de formation</w:t>
      </w:r>
      <w:r w:rsidR="0085535E">
        <w:t xml:space="preserve"> (à remettre complété à l’issue de la formation)</w:t>
      </w:r>
    </w:p>
    <w:p w14:paraId="02EA0769" w14:textId="1F366859" w:rsidR="00D468AE" w:rsidRDefault="00D468AE" w:rsidP="00D468AE">
      <w:pPr>
        <w:pStyle w:val="Corps"/>
      </w:pPr>
    </w:p>
    <w:p w14:paraId="3D4303A4" w14:textId="77777777" w:rsidR="00657D06" w:rsidRDefault="00657D06">
      <w:pPr>
        <w:pStyle w:val="Corps"/>
      </w:pPr>
    </w:p>
    <w:sectPr w:rsidR="00657D06">
      <w:headerReference w:type="default" r:id="rId6"/>
      <w:footerReference w:type="default" r:id="rId7"/>
      <w:pgSz w:w="11907" w:h="16839"/>
      <w:pgMar w:top="284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87FBC" w14:textId="77777777" w:rsidR="005D49D9" w:rsidRDefault="005D49D9">
      <w:pPr>
        <w:spacing w:after="0" w:line="240" w:lineRule="auto"/>
      </w:pPr>
      <w:r>
        <w:separator/>
      </w:r>
    </w:p>
  </w:endnote>
  <w:endnote w:type="continuationSeparator" w:id="0">
    <w:p w14:paraId="528FDA51" w14:textId="77777777" w:rsidR="005D49D9" w:rsidRDefault="005D4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altName w:val="Calibri"/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altName w:val="Calibri"/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565F9" w14:textId="77777777" w:rsidR="00E66BFD" w:rsidRDefault="00BA5072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359D846" wp14:editId="28CAB485">
              <wp:simplePos x="0" y="0"/>
              <wp:positionH relativeFrom="column">
                <wp:posOffset>2544738</wp:posOffset>
              </wp:positionH>
              <wp:positionV relativeFrom="page">
                <wp:posOffset>10079988</wp:posOffset>
              </wp:positionV>
              <wp:extent cx="3192783" cy="715005"/>
              <wp:effectExtent l="0" t="0" r="0" b="8895"/>
              <wp:wrapSquare wrapText="bothSides"/>
              <wp:docPr id="4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C404A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4968B1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59D846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30" type="#_x0000_t202" style="position:absolute;margin-left:200.35pt;margin-top:793.7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" filled="f" stroked="f">
              <v:textbox>
                <w:txbxContent>
                  <w:p w14:paraId="7C404A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  <w:t>auprès du Préfet de la Région Centre-Val de Loire.</w:t>
                    </w:r>
                  </w:p>
                  <w:p w14:paraId="4968B1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7C29E9" wp14:editId="4D609015">
              <wp:simplePos x="0" y="0"/>
              <wp:positionH relativeFrom="column">
                <wp:posOffset>-2933928</wp:posOffset>
              </wp:positionH>
              <wp:positionV relativeFrom="paragraph">
                <wp:posOffset>156204</wp:posOffset>
              </wp:positionV>
              <wp:extent cx="5821683" cy="1694812"/>
              <wp:effectExtent l="0" t="1276350" r="0" b="1276988"/>
              <wp:wrapNone/>
              <wp:docPr id="5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3F3864F4" id="Organigramme : Terminateur 13" o:spid="_x0000_s1026" style="position:absolute;margin-left:-231pt;margin-top:12.3pt;width:458.4pt;height:133.45pt;rotation:-252344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A4C31" w14:textId="77777777" w:rsidR="005D49D9" w:rsidRDefault="005D49D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5DFC877" w14:textId="77777777" w:rsidR="005D49D9" w:rsidRDefault="005D4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A33E8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C2CD03" wp14:editId="323FA902">
              <wp:simplePos x="0" y="0"/>
              <wp:positionH relativeFrom="column">
                <wp:posOffset>2810908</wp:posOffset>
              </wp:positionH>
              <wp:positionV relativeFrom="page">
                <wp:posOffset>-1195708</wp:posOffset>
              </wp:positionV>
              <wp:extent cx="5821683" cy="1694812"/>
              <wp:effectExtent l="0" t="1276350" r="0" b="1276988"/>
              <wp:wrapNone/>
              <wp:docPr id="1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2D0F9DC0" id="Organigramme : Terminateur 1" o:spid="_x0000_s1026" style="position:absolute;margin-left:221.35pt;margin-top:-94.15pt;width:458.4pt;height:133.45pt;rotation:-252344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pqpA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4F437F0D" wp14:editId="6B6E00F1">
          <wp:simplePos x="0" y="0"/>
          <wp:positionH relativeFrom="column">
            <wp:posOffset>-175893</wp:posOffset>
          </wp:positionH>
          <wp:positionV relativeFrom="page">
            <wp:posOffset>198753</wp:posOffset>
          </wp:positionV>
          <wp:extent cx="1376684" cy="625477"/>
          <wp:effectExtent l="0" t="0" r="0" b="3173"/>
          <wp:wrapSquare wrapText="bothSides"/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4" cy="6254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7E5EDAC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271AFA" wp14:editId="5542EBB8">
              <wp:simplePos x="0" y="0"/>
              <wp:positionH relativeFrom="column">
                <wp:posOffset>-105412</wp:posOffset>
              </wp:positionH>
              <wp:positionV relativeFrom="page">
                <wp:posOffset>792483</wp:posOffset>
              </wp:positionV>
              <wp:extent cx="2308229" cy="824231"/>
              <wp:effectExtent l="0" t="0" r="0" b="0"/>
              <wp:wrapSquare wrapText="bothSides"/>
              <wp:docPr id="3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8229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15D92C61" w14:textId="77777777" w:rsidR="00E66BFD" w:rsidRDefault="00BA5072">
                          <w:pPr>
                            <w:pStyle w:val="Entete-Corps"/>
                          </w:pPr>
                          <w:r>
                            <w:t xml:space="preserve">Hameau de </w:t>
                          </w:r>
                          <w:proofErr w:type="spellStart"/>
                          <w:r>
                            <w:t>Vaubrun</w:t>
                          </w:r>
                          <w:proofErr w:type="spellEnd"/>
                        </w:p>
                        <w:p w14:paraId="47884753" w14:textId="77777777" w:rsidR="00E66BFD" w:rsidRDefault="00BA5072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52251CEF" w14:textId="77777777" w:rsidR="00E66BFD" w:rsidRDefault="00BA5072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74D3D83C" w14:textId="77777777" w:rsidR="00E66BFD" w:rsidRDefault="00BA5072">
                          <w:pPr>
                            <w:pStyle w:val="Entete-Corps"/>
                          </w:pPr>
                          <w:r>
                            <w:t>SIRET 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271AFA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9" type="#_x0000_t202" style="position:absolute;margin-left:-8.3pt;margin-top:62.4pt;width:181.75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" filled="f" stroked="f">
              <v:textbox>
                <w:txbxContent>
                  <w:p w14:paraId="15D92C61" w14:textId="77777777" w:rsidR="00E66BFD" w:rsidRDefault="00BA5072">
                    <w:pPr>
                      <w:pStyle w:val="Entete-Corps"/>
                    </w:pPr>
                    <w:r>
                      <w:t xml:space="preserve">Hameau de </w:t>
                    </w:r>
                    <w:proofErr w:type="spellStart"/>
                    <w:r>
                      <w:t>Vaubrun</w:t>
                    </w:r>
                    <w:proofErr w:type="spellEnd"/>
                  </w:p>
                  <w:p w14:paraId="47884753" w14:textId="77777777" w:rsidR="00E66BFD" w:rsidRDefault="00BA5072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52251CEF" w14:textId="77777777" w:rsidR="00E66BFD" w:rsidRDefault="00BA5072">
                    <w:pPr>
                      <w:pStyle w:val="Entete-Corps"/>
                    </w:pPr>
                    <w:r>
                      <w:t>28210 CHAUDON</w:t>
                    </w:r>
                  </w:p>
                  <w:p w14:paraId="74D3D83C" w14:textId="77777777" w:rsidR="00E66BFD" w:rsidRDefault="00BA5072">
                    <w:pPr>
                      <w:pStyle w:val="Entete-Corps"/>
                    </w:pPr>
                    <w:r>
                      <w:t>SIRET : 851 160 606 00014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14:paraId="5ADBC7A2" w14:textId="77777777" w:rsidR="00E66BFD" w:rsidRDefault="006F25D7">
    <w:pPr>
      <w:pStyle w:val="En-tte"/>
    </w:pPr>
  </w:p>
  <w:p w14:paraId="3C867E20" w14:textId="77777777" w:rsidR="00E66BFD" w:rsidRDefault="006F25D7">
    <w:pPr>
      <w:pStyle w:val="En-tte"/>
    </w:pPr>
  </w:p>
  <w:p w14:paraId="0EA15729" w14:textId="77777777" w:rsidR="00E66BFD" w:rsidRDefault="006F25D7">
    <w:pPr>
      <w:pStyle w:val="En-tte"/>
    </w:pPr>
  </w:p>
  <w:p w14:paraId="5E9988F3" w14:textId="77777777" w:rsidR="00E66BFD" w:rsidRDefault="00BA5072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51A"/>
    <w:rsid w:val="0006385F"/>
    <w:rsid w:val="00084DAF"/>
    <w:rsid w:val="00303D92"/>
    <w:rsid w:val="004D54FD"/>
    <w:rsid w:val="00584744"/>
    <w:rsid w:val="005B2006"/>
    <w:rsid w:val="005C6F6E"/>
    <w:rsid w:val="005D49D9"/>
    <w:rsid w:val="00657D06"/>
    <w:rsid w:val="006B65A8"/>
    <w:rsid w:val="006F25D7"/>
    <w:rsid w:val="0070026E"/>
    <w:rsid w:val="00737F85"/>
    <w:rsid w:val="007B76A7"/>
    <w:rsid w:val="007C7E33"/>
    <w:rsid w:val="0085535E"/>
    <w:rsid w:val="00893556"/>
    <w:rsid w:val="00924AA1"/>
    <w:rsid w:val="009B6366"/>
    <w:rsid w:val="009F451A"/>
    <w:rsid w:val="00A001BF"/>
    <w:rsid w:val="00B52F5E"/>
    <w:rsid w:val="00BA5072"/>
    <w:rsid w:val="00D468AE"/>
    <w:rsid w:val="00DA3518"/>
    <w:rsid w:val="00E22685"/>
    <w:rsid w:val="00E2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BD937"/>
  <w15:docId w15:val="{11CB43F4-7BF9-402C-A806-05235052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  <w:style w:type="table" w:styleId="Grilledutableau">
    <w:name w:val="Table Grid"/>
    <w:basedOn w:val="TableauNormal"/>
    <w:uiPriority w:val="39"/>
    <w:rsid w:val="00657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084DAF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A001BF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ouati\OneDrive%20-%20GCPAT\Documents\LMT-Courrier-General%5bOUTPUT%5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LMT-Courrier-General[OUTPUT]</Template>
  <TotalTime>7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16</cp:revision>
  <cp:lastPrinted>2020-03-03T15:36:00Z</cp:lastPrinted>
  <dcterms:created xsi:type="dcterms:W3CDTF">2020-10-07T11:14:00Z</dcterms:created>
  <dcterms:modified xsi:type="dcterms:W3CDTF">2021-02-26T17:13:00Z</dcterms:modified>
</cp:coreProperties>
</file>