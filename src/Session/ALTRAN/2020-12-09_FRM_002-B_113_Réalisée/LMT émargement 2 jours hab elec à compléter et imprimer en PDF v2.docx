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6C481" w14:textId="164EB0F6" w:rsidR="0063399B" w:rsidRDefault="00470C40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Formation Habilitation Électrique</w:t>
      </w:r>
      <w:r w:rsidR="001E7F13">
        <w:rPr>
          <w:rFonts w:ascii="Houschka Rounded Alt Bold" w:hAnsi="Houschka Rounded Alt Bold"/>
        </w:rPr>
        <w:t> « titre »</w:t>
      </w:r>
      <w:r>
        <w:rPr>
          <w:rFonts w:ascii="Houschka Rounded Alt Bold" w:hAnsi="Houschka Rounded Alt Bold"/>
        </w:rPr>
        <w:t xml:space="preserve">, 2 jours | </w:t>
      </w:r>
      <w:r>
        <w:t>Page 1/2</w:t>
      </w:r>
    </w:p>
    <w:p w14:paraId="088D4C01" w14:textId="77777777" w:rsidR="0063399B" w:rsidRDefault="00470C40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2FA96C40" w14:textId="044A694B" w:rsidR="0063399B" w:rsidRDefault="0063399B">
      <w:pPr>
        <w:pStyle w:val="Corps"/>
        <w:ind w:left="284"/>
      </w:pPr>
    </w:p>
    <w:bookmarkStart w:id="0" w:name="_MON_1667119433"/>
    <w:bookmarkEnd w:id="0"/>
    <w:p w14:paraId="11AA9B56" w14:textId="16E0CBB1" w:rsidR="0063399B" w:rsidRDefault="00765EDB">
      <w:pPr>
        <w:pStyle w:val="Corps"/>
        <w:ind w:left="142"/>
        <w:jc w:val="center"/>
      </w:pPr>
      <w:r>
        <w:object w:dxaOrig="15069" w:dyaOrig="6240" w14:anchorId="10B08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53.6pt;height:312pt" o:ole="">
            <v:imagedata r:id="rId6" o:title=""/>
          </v:shape>
          <o:OLEObject Type="Embed" ProgID="Excel.Sheet.12" ShapeID="_x0000_i1045" DrawAspect="Content" ObjectID="_1667138132" r:id="rId7"/>
        </w:object>
      </w:r>
    </w:p>
    <w:p w14:paraId="5915DBAD" w14:textId="55D169FE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369966D9" w14:textId="007CC809" w:rsidR="0063399B" w:rsidRDefault="00BA777D">
      <w:pPr>
        <w:pStyle w:val="Corps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0C6C8AA" wp14:editId="096D0B4E">
            <wp:simplePos x="0" y="0"/>
            <wp:positionH relativeFrom="column">
              <wp:posOffset>7215468</wp:posOffset>
            </wp:positionH>
            <wp:positionV relativeFrom="page">
              <wp:posOffset>6167120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0B54FF" w14:textId="180B31A8" w:rsidR="0063399B" w:rsidRDefault="0063399B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6BC87D05" w14:textId="40EB8375" w:rsidR="0063399B" w:rsidRDefault="00470C40">
      <w:pPr>
        <w:pStyle w:val="Corps"/>
        <w:pageBreakBefore/>
        <w:ind w:left="567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Formation Habilitation Électrique</w:t>
      </w:r>
      <w:r w:rsidR="00765EDB">
        <w:rPr>
          <w:rFonts w:ascii="Houschka Rounded Alt Bold" w:hAnsi="Houschka Rounded Alt Bold"/>
        </w:rPr>
        <w:t xml:space="preserve"> </w:t>
      </w:r>
      <w:r w:rsidR="00765EDB">
        <w:rPr>
          <w:rFonts w:ascii="Houschka Rounded Alt Bold" w:hAnsi="Houschka Rounded Alt Bold"/>
        </w:rPr>
        <w:t>« titre »</w:t>
      </w:r>
      <w:r>
        <w:rPr>
          <w:rFonts w:ascii="Houschka Rounded Alt Bold" w:hAnsi="Houschka Rounded Alt Bold"/>
        </w:rPr>
        <w:t xml:space="preserve">, 2 jours | </w:t>
      </w:r>
      <w:r>
        <w:t>Page 2/2</w:t>
      </w:r>
    </w:p>
    <w:p w14:paraId="0571267A" w14:textId="696A2347" w:rsidR="0063399B" w:rsidRDefault="00470C40">
      <w:pPr>
        <w:pStyle w:val="Corps"/>
        <w:ind w:left="567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60DDBAF5" w14:textId="42242D28" w:rsidR="0063399B" w:rsidRDefault="0063399B">
      <w:pPr>
        <w:pStyle w:val="Corps"/>
        <w:ind w:left="284"/>
      </w:pPr>
    </w:p>
    <w:bookmarkStart w:id="1" w:name="_MON_1667137815"/>
    <w:bookmarkEnd w:id="1"/>
    <w:p w14:paraId="355A4264" w14:textId="4EF0FF75" w:rsidR="0063399B" w:rsidRDefault="00765EDB">
      <w:pPr>
        <w:pStyle w:val="Corps"/>
        <w:ind w:left="142"/>
        <w:jc w:val="center"/>
      </w:pPr>
      <w:r>
        <w:object w:dxaOrig="15069" w:dyaOrig="6190" w14:anchorId="6071D763">
          <v:shape id="_x0000_i1050" type="#_x0000_t75" style="width:753.6pt;height:309.6pt" o:ole="">
            <v:imagedata r:id="rId10" o:title=""/>
          </v:shape>
          <o:OLEObject Type="Embed" ProgID="Excel.Sheet.12" ShapeID="_x0000_i1050" DrawAspect="Content" ObjectID="_1667138133" r:id="rId11"/>
        </w:object>
      </w:r>
    </w:p>
    <w:p w14:paraId="62B1B3B1" w14:textId="3D33B211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56478470" w14:textId="2030BE49" w:rsidR="0063399B" w:rsidRDefault="00470C40">
      <w:pPr>
        <w:pStyle w:val="Corps"/>
        <w:ind w:left="851"/>
      </w:pPr>
      <w:r w:rsidRPr="00470C40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068B19F" wp14:editId="68719AC3">
            <wp:simplePos x="0" y="0"/>
            <wp:positionH relativeFrom="column">
              <wp:posOffset>6279664</wp:posOffset>
            </wp:positionH>
            <wp:positionV relativeFrom="page">
              <wp:posOffset>6170631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3399B">
      <w:headerReference w:type="default" r:id="rId12"/>
      <w:footerReference w:type="default" r:id="rId13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0DC4A" w14:textId="77777777" w:rsidR="006F5EFC" w:rsidRDefault="00470C40">
      <w:pPr>
        <w:spacing w:after="0" w:line="240" w:lineRule="auto"/>
      </w:pPr>
      <w:r>
        <w:separator/>
      </w:r>
    </w:p>
  </w:endnote>
  <w:endnote w:type="continuationSeparator" w:id="0">
    <w:p w14:paraId="467A5F4A" w14:textId="77777777" w:rsidR="006F5EFC" w:rsidRDefault="0047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AE050" w14:textId="77777777" w:rsidR="008F2B44" w:rsidRDefault="00470C40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A8860B" wp14:editId="2E2B6030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F9F5D05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2FC05BFD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8860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4F9F5D05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2FC05BFD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15E595" wp14:editId="50155E4B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9953A82" w14:textId="77777777" w:rsidR="008F2B44" w:rsidRDefault="00470C40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1CF286D7" w14:textId="77777777" w:rsidR="008F2B44" w:rsidRPr="00470C40" w:rsidRDefault="00765EDB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470C40" w:rsidRPr="00470C40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1F2B9D7B" w14:textId="77777777" w:rsidR="008F2B44" w:rsidRDefault="00470C40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67453413" w14:textId="77777777" w:rsidR="008F2B44" w:rsidRDefault="00470C40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5E595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9953A82" w14:textId="77777777" w:rsidR="008F2B44" w:rsidRDefault="00470C40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1CF286D7" w14:textId="77777777" w:rsidR="008F2B44" w:rsidRPr="00470C40" w:rsidRDefault="00765EDB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="00470C40" w:rsidRPr="00470C40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1F2B9D7B" w14:textId="77777777" w:rsidR="008F2B44" w:rsidRDefault="00470C40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67453413" w14:textId="77777777" w:rsidR="008F2B44" w:rsidRDefault="00470C40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CF42EE" wp14:editId="50477C93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A538E4D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83049E" wp14:editId="7A550CD8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F52EE0E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B836387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3049E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3F52EE0E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B836387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0DE97" w14:textId="77777777" w:rsidR="006F5EFC" w:rsidRDefault="00470C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DD11BF" w14:textId="77777777" w:rsidR="006F5EFC" w:rsidRDefault="00470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FEE64" w14:textId="77777777" w:rsidR="008F2B44" w:rsidRDefault="00470C40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1A71DF97" wp14:editId="1D9B5BC1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1BC1EB" wp14:editId="7FEB4728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BDAA671" w14:textId="77777777" w:rsidR="008F2B44" w:rsidRDefault="00470C40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7E300D25" w14:textId="77777777" w:rsidR="008F2B44" w:rsidRDefault="00470C40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14754B51" w14:textId="77777777" w:rsidR="008F2B44" w:rsidRDefault="00470C40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2D7141A" w14:textId="77777777" w:rsidR="008F2B44" w:rsidRDefault="00470C40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BC1EB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2BDAA671" w14:textId="77777777" w:rsidR="008F2B44" w:rsidRDefault="00470C40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7E300D25" w14:textId="77777777" w:rsidR="008F2B44" w:rsidRDefault="00470C40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14754B51" w14:textId="77777777" w:rsidR="008F2B44" w:rsidRDefault="00470C40">
                    <w:pPr>
                      <w:pStyle w:val="Entete-Corps"/>
                    </w:pPr>
                    <w:r>
                      <w:t>28210 CHAUDON</w:t>
                    </w:r>
                  </w:p>
                  <w:p w14:paraId="72D7141A" w14:textId="77777777" w:rsidR="008F2B44" w:rsidRDefault="00470C40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5D43A" wp14:editId="607B70F0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88F1A13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6869292C" w14:textId="77777777" w:rsidR="008F2B44" w:rsidRDefault="00765EDB">
    <w:pPr>
      <w:pStyle w:val="En-tte"/>
    </w:pPr>
  </w:p>
  <w:p w14:paraId="255D7BB1" w14:textId="77777777" w:rsidR="008F2B44" w:rsidRDefault="00765EDB">
    <w:pPr>
      <w:pStyle w:val="En-tte"/>
    </w:pPr>
  </w:p>
  <w:p w14:paraId="0E5EEEB3" w14:textId="77777777" w:rsidR="008F2B44" w:rsidRDefault="00765EDB">
    <w:pPr>
      <w:pStyle w:val="En-tte"/>
    </w:pPr>
  </w:p>
  <w:p w14:paraId="6AF801BF" w14:textId="77777777" w:rsidR="008F2B44" w:rsidRDefault="00765EDB">
    <w:pPr>
      <w:pStyle w:val="En-tte"/>
    </w:pPr>
  </w:p>
  <w:p w14:paraId="4767E97B" w14:textId="77777777" w:rsidR="008F2B44" w:rsidRDefault="00470C40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9B"/>
    <w:rsid w:val="001E7F13"/>
    <w:rsid w:val="00470C40"/>
    <w:rsid w:val="0063399B"/>
    <w:rsid w:val="006F5EFC"/>
    <w:rsid w:val="00765EDB"/>
    <w:rsid w:val="00BA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449467"/>
  <w15:docId w15:val="{97243266-9105-4669-A479-55F47AB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cuments\LMT-Emargement-HabilitationElectrique-2_jours%5bOUTPUT%5d%20(1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LMT-Emargement-HabilitationElectrique-2_jours[OUTPUT] (1)</Template>
  <TotalTime>28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5</cp:revision>
  <cp:lastPrinted>2020-03-03T15:36:00Z</cp:lastPrinted>
  <dcterms:created xsi:type="dcterms:W3CDTF">2020-06-10T14:00:00Z</dcterms:created>
  <dcterms:modified xsi:type="dcterms:W3CDTF">2020-11-17T16:09:00Z</dcterms:modified>
</cp:coreProperties>
</file>